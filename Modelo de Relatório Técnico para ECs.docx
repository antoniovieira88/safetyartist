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96C" w:rsidRPr="002C53E6" w:rsidRDefault="002C53E6" w:rsidP="0044396C">
      <w:pPr>
        <w:jc w:val="center"/>
        <w:rPr>
          <w:rFonts w:ascii="Times New Roman" w:hAnsi="Times New Roman"/>
          <w:b/>
          <w:bCs/>
          <w:sz w:val="40"/>
          <w:szCs w:val="40"/>
        </w:rPr>
      </w:pPr>
      <w:proofErr w:type="spellStart"/>
      <w:r w:rsidRPr="002C53E6">
        <w:rPr>
          <w:rFonts w:ascii="Times New Roman" w:hAnsi="Times New Roman"/>
          <w:b/>
          <w:bCs/>
          <w:sz w:val="40"/>
          <w:szCs w:val="40"/>
        </w:rPr>
        <w:t>Safety</w:t>
      </w:r>
      <w:proofErr w:type="spellEnd"/>
      <w:r w:rsidRPr="002C53E6">
        <w:rPr>
          <w:rFonts w:ascii="Times New Roman" w:hAnsi="Times New Roman"/>
          <w:b/>
          <w:bCs/>
          <w:sz w:val="40"/>
          <w:szCs w:val="40"/>
        </w:rPr>
        <w:t xml:space="preserve"> </w:t>
      </w:r>
      <w:proofErr w:type="spellStart"/>
      <w:proofErr w:type="gramStart"/>
      <w:r w:rsidRPr="002C53E6">
        <w:rPr>
          <w:rFonts w:ascii="Times New Roman" w:hAnsi="Times New Roman"/>
          <w:b/>
          <w:bCs/>
          <w:sz w:val="40"/>
          <w:szCs w:val="40"/>
        </w:rPr>
        <w:t>ArtISt</w:t>
      </w:r>
      <w:proofErr w:type="spellEnd"/>
      <w:proofErr w:type="gramEnd"/>
      <w:r w:rsidRPr="002C53E6">
        <w:rPr>
          <w:rFonts w:ascii="Times New Roman" w:hAnsi="Times New Roman"/>
          <w:b/>
          <w:bCs/>
          <w:sz w:val="40"/>
          <w:szCs w:val="40"/>
        </w:rPr>
        <w:t xml:space="preserve"> – Método para a Garantia de Segurança Crítica (</w:t>
      </w:r>
      <w:proofErr w:type="spellStart"/>
      <w:r w:rsidRPr="002C53E6">
        <w:rPr>
          <w:rFonts w:ascii="Times New Roman" w:hAnsi="Times New Roman"/>
          <w:b/>
          <w:bCs/>
          <w:sz w:val="40"/>
          <w:szCs w:val="40"/>
        </w:rPr>
        <w:t>Safety</w:t>
      </w:r>
      <w:proofErr w:type="spellEnd"/>
      <w:r w:rsidRPr="002C53E6">
        <w:rPr>
          <w:rFonts w:ascii="Times New Roman" w:hAnsi="Times New Roman"/>
          <w:b/>
          <w:bCs/>
          <w:sz w:val="40"/>
          <w:szCs w:val="40"/>
        </w:rPr>
        <w:t>) de Sistemas com Inteligência Artificial: Desenvolvimento e Análise de Estudos de Caso</w:t>
      </w:r>
    </w:p>
    <w:p w:rsidR="0044396C" w:rsidRDefault="0044396C" w:rsidP="0044396C">
      <w:pPr>
        <w:jc w:val="center"/>
        <w:rPr>
          <w:rFonts w:ascii="Times New Roman" w:hAnsi="Times New Roman"/>
          <w:b/>
          <w:bCs/>
          <w:sz w:val="48"/>
          <w:szCs w:val="34"/>
        </w:rPr>
      </w:pPr>
    </w:p>
    <w:p w:rsidR="002C53E6" w:rsidRPr="002C53E6" w:rsidRDefault="002C53E6" w:rsidP="0044396C">
      <w:pPr>
        <w:jc w:val="center"/>
        <w:rPr>
          <w:rFonts w:ascii="Times New Roman" w:hAnsi="Times New Roman"/>
          <w:b/>
          <w:bCs/>
          <w:sz w:val="48"/>
          <w:szCs w:val="34"/>
        </w:rPr>
      </w:pPr>
    </w:p>
    <w:p w:rsidR="0044396C" w:rsidRPr="002C53E6" w:rsidRDefault="002C53E6" w:rsidP="0044396C">
      <w:pPr>
        <w:jc w:val="center"/>
        <w:rPr>
          <w:rFonts w:ascii="Times New Roman" w:hAnsi="Times New Roman"/>
          <w:b/>
          <w:bCs/>
          <w:sz w:val="48"/>
          <w:szCs w:val="34"/>
        </w:rPr>
      </w:pPr>
      <w:r w:rsidRPr="002C53E6">
        <w:rPr>
          <w:rFonts w:ascii="Times New Roman" w:hAnsi="Times New Roman"/>
          <w:b/>
          <w:bCs/>
          <w:sz w:val="52"/>
          <w:szCs w:val="34"/>
        </w:rPr>
        <w:t>Relatório Técnico de Pesquisa</w:t>
      </w:r>
    </w:p>
    <w:p w:rsidR="002C53E6" w:rsidRPr="002C53E6" w:rsidRDefault="002C53E6" w:rsidP="0044396C">
      <w:pPr>
        <w:jc w:val="center"/>
        <w:rPr>
          <w:rFonts w:ascii="Times New Roman" w:hAnsi="Times New Roman"/>
          <w:b/>
          <w:bCs/>
          <w:sz w:val="48"/>
          <w:szCs w:val="34"/>
        </w:rPr>
      </w:pPr>
    </w:p>
    <w:p w:rsidR="002C53E6" w:rsidRPr="002C53E6" w:rsidRDefault="002C53E6" w:rsidP="0044396C">
      <w:pPr>
        <w:jc w:val="center"/>
        <w:rPr>
          <w:rFonts w:ascii="Times New Roman" w:hAnsi="Times New Roman"/>
          <w:b/>
          <w:bCs/>
          <w:sz w:val="48"/>
          <w:szCs w:val="34"/>
        </w:rPr>
      </w:pPr>
    </w:p>
    <w:p w:rsidR="0044396C" w:rsidRPr="002C53E6" w:rsidRDefault="0044396C" w:rsidP="0044396C">
      <w:pPr>
        <w:jc w:val="center"/>
        <w:rPr>
          <w:rFonts w:ascii="Times New Roman" w:hAnsi="Times New Roman"/>
          <w:b/>
          <w:bCs/>
          <w:sz w:val="48"/>
          <w:szCs w:val="34"/>
        </w:rPr>
      </w:pPr>
    </w:p>
    <w:p w:rsidR="0044396C" w:rsidRPr="002C53E6" w:rsidRDefault="0044396C" w:rsidP="0044396C">
      <w:pPr>
        <w:jc w:val="center"/>
        <w:rPr>
          <w:rFonts w:ascii="Times New Roman" w:hAnsi="Times New Roman"/>
          <w:b/>
          <w:bCs/>
          <w:sz w:val="48"/>
          <w:szCs w:val="34"/>
        </w:rPr>
      </w:pPr>
    </w:p>
    <w:p w:rsidR="0044396C" w:rsidRPr="002C53E6" w:rsidRDefault="002C53E6" w:rsidP="0044396C">
      <w:pPr>
        <w:jc w:val="center"/>
        <w:rPr>
          <w:rFonts w:ascii="Times New Roman" w:hAnsi="Times New Roman"/>
          <w:b/>
          <w:bCs/>
          <w:sz w:val="48"/>
          <w:szCs w:val="34"/>
        </w:rPr>
      </w:pPr>
      <w:r w:rsidRPr="002C53E6">
        <w:rPr>
          <w:rFonts w:ascii="Times New Roman" w:hAnsi="Times New Roman"/>
          <w:b/>
          <w:bCs/>
          <w:sz w:val="48"/>
          <w:szCs w:val="34"/>
          <w:highlight w:val="yellow"/>
        </w:rPr>
        <w:t>&lt;TÍTULO DO RELATÓRIO&gt;</w:t>
      </w:r>
      <w:r>
        <w:rPr>
          <w:rFonts w:ascii="Times New Roman" w:hAnsi="Times New Roman"/>
          <w:b/>
          <w:bCs/>
          <w:sz w:val="48"/>
          <w:szCs w:val="34"/>
        </w:rPr>
        <w:t xml:space="preserve">: Modelo de Relatório Técnico para Estudos de Caso do Projeto de Pesquisa </w:t>
      </w:r>
      <w:r w:rsidRPr="002C53E6">
        <w:rPr>
          <w:rFonts w:ascii="Times New Roman" w:hAnsi="Times New Roman"/>
          <w:b/>
          <w:bCs/>
          <w:sz w:val="48"/>
          <w:szCs w:val="34"/>
        </w:rPr>
        <w:t>“</w:t>
      </w:r>
      <w:proofErr w:type="spellStart"/>
      <w:r w:rsidRPr="002C53E6">
        <w:rPr>
          <w:rFonts w:ascii="Times New Roman" w:hAnsi="Times New Roman"/>
          <w:b/>
          <w:bCs/>
          <w:sz w:val="48"/>
          <w:szCs w:val="34"/>
        </w:rPr>
        <w:t>Safety</w:t>
      </w:r>
      <w:proofErr w:type="spellEnd"/>
      <w:r w:rsidRPr="002C53E6">
        <w:rPr>
          <w:rFonts w:ascii="Times New Roman" w:hAnsi="Times New Roman"/>
          <w:b/>
          <w:bCs/>
          <w:sz w:val="48"/>
          <w:szCs w:val="34"/>
        </w:rPr>
        <w:t xml:space="preserve"> </w:t>
      </w:r>
      <w:proofErr w:type="spellStart"/>
      <w:proofErr w:type="gramStart"/>
      <w:r w:rsidRPr="002C53E6">
        <w:rPr>
          <w:rFonts w:ascii="Times New Roman" w:hAnsi="Times New Roman"/>
          <w:b/>
          <w:bCs/>
          <w:sz w:val="48"/>
          <w:szCs w:val="34"/>
        </w:rPr>
        <w:t>ArtISt</w:t>
      </w:r>
      <w:proofErr w:type="spellEnd"/>
      <w:proofErr w:type="gramEnd"/>
      <w:r w:rsidRPr="002C53E6">
        <w:rPr>
          <w:rFonts w:ascii="Times New Roman" w:hAnsi="Times New Roman"/>
          <w:b/>
          <w:bCs/>
          <w:sz w:val="48"/>
          <w:szCs w:val="34"/>
        </w:rPr>
        <w:t>: Um Método para a Garantia de Segurança Crítica de Sistemas com Inteligência Artificial”</w:t>
      </w:r>
    </w:p>
    <w:p w:rsidR="005060EF" w:rsidRDefault="005060EF" w:rsidP="0044396C">
      <w:pPr>
        <w:jc w:val="center"/>
        <w:rPr>
          <w:rFonts w:ascii="Times New Roman" w:hAnsi="Times New Roman"/>
          <w:b/>
          <w:bCs/>
          <w:sz w:val="48"/>
          <w:szCs w:val="34"/>
        </w:rPr>
      </w:pPr>
    </w:p>
    <w:p w:rsidR="002C53E6" w:rsidRDefault="002C53E6" w:rsidP="0044396C">
      <w:pPr>
        <w:jc w:val="center"/>
        <w:rPr>
          <w:rFonts w:ascii="Times New Roman" w:hAnsi="Times New Roman"/>
          <w:b/>
          <w:bCs/>
          <w:sz w:val="48"/>
          <w:szCs w:val="34"/>
        </w:rPr>
      </w:pPr>
    </w:p>
    <w:p w:rsidR="002C53E6" w:rsidRPr="002C53E6" w:rsidRDefault="002C53E6" w:rsidP="0044396C">
      <w:pPr>
        <w:jc w:val="center"/>
        <w:rPr>
          <w:rFonts w:ascii="Times New Roman" w:hAnsi="Times New Roman"/>
          <w:b/>
          <w:bCs/>
          <w:sz w:val="48"/>
          <w:szCs w:val="34"/>
        </w:rPr>
      </w:pPr>
    </w:p>
    <w:p w:rsidR="002C53E6" w:rsidRDefault="002C53E6" w:rsidP="005060EF">
      <w:pPr>
        <w:spacing w:line="360" w:lineRule="auto"/>
        <w:jc w:val="right"/>
        <w:rPr>
          <w:rFonts w:ascii="Times New Roman" w:hAnsi="Times New Roman"/>
          <w:bCs/>
          <w:sz w:val="32"/>
          <w:szCs w:val="34"/>
        </w:rPr>
      </w:pPr>
    </w:p>
    <w:p w:rsidR="005060EF" w:rsidRPr="00F942BB" w:rsidRDefault="002C53E6" w:rsidP="005060EF">
      <w:pPr>
        <w:spacing w:line="360" w:lineRule="auto"/>
        <w:jc w:val="right"/>
        <w:rPr>
          <w:rFonts w:ascii="Times New Roman" w:hAnsi="Times New Roman"/>
          <w:bCs/>
          <w:sz w:val="32"/>
          <w:szCs w:val="34"/>
        </w:rPr>
      </w:pPr>
      <w:proofErr w:type="gramStart"/>
      <w:r>
        <w:rPr>
          <w:rFonts w:ascii="Times New Roman" w:hAnsi="Times New Roman"/>
          <w:bCs/>
          <w:sz w:val="32"/>
          <w:szCs w:val="34"/>
        </w:rPr>
        <w:t>Autor(</w:t>
      </w:r>
      <w:proofErr w:type="gramEnd"/>
      <w:r>
        <w:rPr>
          <w:rFonts w:ascii="Times New Roman" w:hAnsi="Times New Roman"/>
          <w:bCs/>
          <w:sz w:val="32"/>
          <w:szCs w:val="34"/>
        </w:rPr>
        <w:t xml:space="preserve">es): </w:t>
      </w:r>
      <w:proofErr w:type="spellStart"/>
      <w:r w:rsidR="005060EF" w:rsidRPr="00F942BB">
        <w:rPr>
          <w:rFonts w:ascii="Times New Roman" w:hAnsi="Times New Roman"/>
          <w:bCs/>
          <w:sz w:val="32"/>
          <w:szCs w:val="34"/>
        </w:rPr>
        <w:t>Antonio</w:t>
      </w:r>
      <w:proofErr w:type="spellEnd"/>
      <w:r w:rsidR="005060EF" w:rsidRPr="00F942BB">
        <w:rPr>
          <w:rFonts w:ascii="Times New Roman" w:hAnsi="Times New Roman"/>
          <w:bCs/>
          <w:sz w:val="32"/>
          <w:szCs w:val="34"/>
        </w:rPr>
        <w:t xml:space="preserve"> Vieira da S</w:t>
      </w:r>
      <w:r>
        <w:rPr>
          <w:rFonts w:ascii="Times New Roman" w:hAnsi="Times New Roman"/>
          <w:bCs/>
          <w:sz w:val="32"/>
          <w:szCs w:val="34"/>
        </w:rPr>
        <w:t>ilva Neto</w:t>
      </w:r>
    </w:p>
    <w:p w:rsidR="005060EF" w:rsidRPr="00F942BB" w:rsidRDefault="002C53E6" w:rsidP="005060EF">
      <w:pPr>
        <w:spacing w:line="360" w:lineRule="auto"/>
        <w:jc w:val="right"/>
        <w:rPr>
          <w:rFonts w:ascii="Times New Roman" w:hAnsi="Times New Roman"/>
          <w:bCs/>
          <w:sz w:val="32"/>
          <w:szCs w:val="34"/>
        </w:rPr>
      </w:pPr>
      <w:r>
        <w:rPr>
          <w:rFonts w:ascii="Times New Roman" w:hAnsi="Times New Roman"/>
          <w:bCs/>
          <w:sz w:val="32"/>
          <w:szCs w:val="34"/>
        </w:rPr>
        <w:t xml:space="preserve">Revisor: </w:t>
      </w:r>
      <w:proofErr w:type="spellStart"/>
      <w:r w:rsidRPr="00F942BB">
        <w:rPr>
          <w:rFonts w:ascii="Times New Roman" w:hAnsi="Times New Roman"/>
          <w:bCs/>
          <w:sz w:val="32"/>
          <w:szCs w:val="34"/>
        </w:rPr>
        <w:t>Antonio</w:t>
      </w:r>
      <w:proofErr w:type="spellEnd"/>
      <w:r w:rsidRPr="00F942BB">
        <w:rPr>
          <w:rFonts w:ascii="Times New Roman" w:hAnsi="Times New Roman"/>
          <w:bCs/>
          <w:sz w:val="32"/>
          <w:szCs w:val="34"/>
        </w:rPr>
        <w:t xml:space="preserve"> Vieira da S</w:t>
      </w:r>
      <w:r>
        <w:rPr>
          <w:rFonts w:ascii="Times New Roman" w:hAnsi="Times New Roman"/>
          <w:bCs/>
          <w:sz w:val="32"/>
          <w:szCs w:val="34"/>
        </w:rPr>
        <w:t>ilva Neto</w:t>
      </w:r>
    </w:p>
    <w:p w:rsidR="005060EF" w:rsidRDefault="005060EF" w:rsidP="005060EF">
      <w:pPr>
        <w:spacing w:line="360" w:lineRule="auto"/>
        <w:jc w:val="right"/>
        <w:rPr>
          <w:rFonts w:ascii="Times New Roman" w:hAnsi="Times New Roman"/>
          <w:bCs/>
          <w:sz w:val="32"/>
          <w:szCs w:val="34"/>
        </w:rPr>
      </w:pPr>
    </w:p>
    <w:p w:rsidR="002C53E6" w:rsidRDefault="002C53E6" w:rsidP="005060EF">
      <w:pPr>
        <w:spacing w:line="360" w:lineRule="auto"/>
        <w:jc w:val="right"/>
        <w:rPr>
          <w:rFonts w:ascii="Times New Roman" w:hAnsi="Times New Roman"/>
          <w:bCs/>
          <w:sz w:val="32"/>
          <w:szCs w:val="34"/>
        </w:rPr>
      </w:pPr>
    </w:p>
    <w:p w:rsidR="0044396C" w:rsidRPr="00F942BB" w:rsidRDefault="002C53E6" w:rsidP="002C53E6">
      <w:pPr>
        <w:spacing w:line="360" w:lineRule="auto"/>
        <w:jc w:val="right"/>
        <w:rPr>
          <w:rFonts w:ascii="Times New Roman" w:hAnsi="Times New Roman"/>
          <w:b/>
          <w:bCs/>
          <w:sz w:val="34"/>
          <w:szCs w:val="34"/>
          <w:lang w:eastAsia="pt-BR"/>
        </w:rPr>
      </w:pPr>
      <w:r>
        <w:rPr>
          <w:rFonts w:ascii="Times New Roman" w:hAnsi="Times New Roman"/>
          <w:bCs/>
          <w:sz w:val="32"/>
          <w:szCs w:val="34"/>
        </w:rPr>
        <w:t xml:space="preserve">Revisão </w:t>
      </w:r>
      <w:r w:rsidRPr="002C53E6">
        <w:rPr>
          <w:rFonts w:ascii="Times New Roman" w:hAnsi="Times New Roman"/>
          <w:b/>
          <w:bCs/>
          <w:sz w:val="32"/>
          <w:szCs w:val="34"/>
        </w:rPr>
        <w:t>1</w:t>
      </w:r>
      <w:r>
        <w:rPr>
          <w:rFonts w:ascii="Times New Roman" w:hAnsi="Times New Roman"/>
          <w:bCs/>
          <w:sz w:val="32"/>
          <w:szCs w:val="34"/>
        </w:rPr>
        <w:t xml:space="preserve"> – </w:t>
      </w:r>
      <w:r w:rsidRPr="002C53E6">
        <w:rPr>
          <w:rFonts w:ascii="Times New Roman" w:hAnsi="Times New Roman"/>
          <w:b/>
          <w:bCs/>
          <w:sz w:val="32"/>
          <w:szCs w:val="34"/>
        </w:rPr>
        <w:t>28/03/2022</w:t>
      </w:r>
      <w:r w:rsidR="0044396C" w:rsidRPr="00F942BB">
        <w:rPr>
          <w:rFonts w:ascii="Times New Roman" w:hAnsi="Times New Roman"/>
          <w:b/>
          <w:bCs/>
          <w:sz w:val="34"/>
          <w:szCs w:val="34"/>
        </w:rPr>
        <w:br w:type="page"/>
      </w:r>
    </w:p>
    <w:p w:rsidR="003F58DA" w:rsidRPr="002C53E6" w:rsidRDefault="002C53E6">
      <w:pPr>
        <w:pStyle w:val="Ttulo"/>
        <w:spacing w:before="0" w:after="0" w:line="240" w:lineRule="auto"/>
        <w:rPr>
          <w:sz w:val="34"/>
          <w:szCs w:val="34"/>
        </w:rPr>
      </w:pPr>
      <w:r w:rsidRPr="002C53E6">
        <w:rPr>
          <w:bCs/>
          <w:sz w:val="34"/>
          <w:szCs w:val="34"/>
          <w:highlight w:val="yellow"/>
        </w:rPr>
        <w:lastRenderedPageBreak/>
        <w:t>&lt;TÍTULO DO RELATÓRIO&gt;:</w:t>
      </w:r>
      <w:r w:rsidRPr="002C53E6">
        <w:rPr>
          <w:bCs/>
          <w:sz w:val="34"/>
          <w:szCs w:val="34"/>
        </w:rPr>
        <w:t xml:space="preserve"> Modelo de Relatório Técnico para Estudos de Caso do Projeto de Pesquisa “</w:t>
      </w:r>
      <w:proofErr w:type="spellStart"/>
      <w:r w:rsidRPr="002C53E6">
        <w:rPr>
          <w:bCs/>
          <w:sz w:val="34"/>
          <w:szCs w:val="34"/>
        </w:rPr>
        <w:t>Safety</w:t>
      </w:r>
      <w:proofErr w:type="spellEnd"/>
      <w:r w:rsidRPr="002C53E6">
        <w:rPr>
          <w:bCs/>
          <w:sz w:val="34"/>
          <w:szCs w:val="34"/>
        </w:rPr>
        <w:t xml:space="preserve"> </w:t>
      </w:r>
      <w:proofErr w:type="spellStart"/>
      <w:proofErr w:type="gramStart"/>
      <w:r w:rsidRPr="002C53E6">
        <w:rPr>
          <w:bCs/>
          <w:sz w:val="34"/>
          <w:szCs w:val="34"/>
        </w:rPr>
        <w:t>ArtISt</w:t>
      </w:r>
      <w:proofErr w:type="spellEnd"/>
      <w:proofErr w:type="gramEnd"/>
      <w:r w:rsidRPr="002C53E6">
        <w:rPr>
          <w:bCs/>
          <w:sz w:val="34"/>
          <w:szCs w:val="34"/>
        </w:rPr>
        <w:t>: Um Método para a Garantia de Segurança Crítica de Sistemas com Inteligência Artificial”</w:t>
      </w:r>
    </w:p>
    <w:p w:rsidR="00034463" w:rsidRPr="00034463" w:rsidRDefault="003F58DA">
      <w:pPr>
        <w:pStyle w:val="Sumrio1"/>
        <w:tabs>
          <w:tab w:val="left" w:pos="360"/>
          <w:tab w:val="right" w:leader="dot" w:pos="9856"/>
        </w:tabs>
        <w:rPr>
          <w:rFonts w:asciiTheme="minorHAnsi" w:eastAsiaTheme="minorEastAsia" w:hAnsiTheme="minorHAnsi" w:cstheme="minorBidi"/>
          <w:b w:val="0"/>
          <w:iCs w:val="0"/>
          <w:caps w:val="0"/>
          <w:noProof/>
          <w:sz w:val="22"/>
          <w:szCs w:val="22"/>
        </w:rPr>
      </w:pPr>
      <w:r w:rsidRPr="00241082">
        <w:rPr>
          <w:b w:val="0"/>
          <w:lang w:val="en-US"/>
        </w:rPr>
        <w:fldChar w:fldCharType="begin"/>
      </w:r>
      <w:r w:rsidRPr="00034463">
        <w:rPr>
          <w:b w:val="0"/>
          <w:lang w:val="en-US"/>
        </w:rPr>
        <w:instrText xml:space="preserve"> TOC \o "1-3" \h \z </w:instrText>
      </w:r>
      <w:r w:rsidRPr="00241082">
        <w:rPr>
          <w:b w:val="0"/>
          <w:lang w:val="en-US"/>
        </w:rPr>
        <w:fldChar w:fldCharType="separate"/>
      </w:r>
      <w:hyperlink w:anchor="_Toc99390718" w:history="1">
        <w:r w:rsidR="00034463" w:rsidRPr="00034463">
          <w:rPr>
            <w:rStyle w:val="Hyperlink"/>
            <w:caps w:val="0"/>
            <w:noProof/>
            <w:lang w:val="en-US"/>
          </w:rPr>
          <w:t>1</w:t>
        </w:r>
        <w:r w:rsidR="00034463" w:rsidRPr="00034463">
          <w:rPr>
            <w:rFonts w:asciiTheme="minorHAnsi" w:eastAsiaTheme="minorEastAsia" w:hAnsiTheme="minorHAnsi" w:cstheme="minorBidi"/>
            <w:b w:val="0"/>
            <w:iCs w:val="0"/>
            <w:caps w:val="0"/>
            <w:noProof/>
            <w:sz w:val="22"/>
            <w:szCs w:val="22"/>
          </w:rPr>
          <w:tab/>
        </w:r>
        <w:r w:rsidR="00034463" w:rsidRPr="00034463">
          <w:rPr>
            <w:rStyle w:val="Hyperlink"/>
            <w:caps w:val="0"/>
            <w:noProof/>
            <w:lang w:val="en-US"/>
          </w:rPr>
          <w:t>Introdução</w:t>
        </w:r>
        <w:r w:rsidR="00034463" w:rsidRPr="00034463">
          <w:rPr>
            <w:caps w:val="0"/>
            <w:noProof/>
            <w:webHidden/>
          </w:rPr>
          <w:tab/>
        </w:r>
        <w:r w:rsidR="00034463" w:rsidRPr="00034463">
          <w:rPr>
            <w:caps w:val="0"/>
            <w:noProof/>
            <w:webHidden/>
          </w:rPr>
          <w:fldChar w:fldCharType="begin"/>
        </w:r>
        <w:r w:rsidR="00034463" w:rsidRPr="00034463">
          <w:rPr>
            <w:caps w:val="0"/>
            <w:noProof/>
            <w:webHidden/>
          </w:rPr>
          <w:instrText xml:space="preserve"> PAGEREF _Toc99390718 \h </w:instrText>
        </w:r>
        <w:r w:rsidR="00034463" w:rsidRPr="00034463">
          <w:rPr>
            <w:caps w:val="0"/>
            <w:noProof/>
            <w:webHidden/>
          </w:rPr>
        </w:r>
        <w:r w:rsidR="00034463" w:rsidRPr="00034463">
          <w:rPr>
            <w:caps w:val="0"/>
            <w:noProof/>
            <w:webHidden/>
          </w:rPr>
          <w:fldChar w:fldCharType="separate"/>
        </w:r>
        <w:r w:rsidR="00034463" w:rsidRPr="00034463">
          <w:rPr>
            <w:caps w:val="0"/>
            <w:noProof/>
            <w:webHidden/>
          </w:rPr>
          <w:t>4</w:t>
        </w:r>
        <w:r w:rsidR="00034463" w:rsidRPr="00034463">
          <w:rPr>
            <w:caps w:val="0"/>
            <w:noProof/>
            <w:webHidden/>
          </w:rPr>
          <w:fldChar w:fldCharType="end"/>
        </w:r>
      </w:hyperlink>
    </w:p>
    <w:p w:rsidR="00034463" w:rsidRPr="00034463" w:rsidRDefault="0037078A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19" w:history="1">
        <w:r w:rsidR="00034463" w:rsidRPr="00034463">
          <w:rPr>
            <w:rStyle w:val="Hyperlink"/>
            <w:noProof/>
          </w:rPr>
          <w:t>1.1</w:t>
        </w:r>
        <w:r w:rsidR="00034463"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34463" w:rsidRPr="00034463">
          <w:rPr>
            <w:rStyle w:val="Hyperlink"/>
            <w:noProof/>
          </w:rPr>
          <w:t>Siglas e Abreviações</w:t>
        </w:r>
        <w:r w:rsidR="00034463" w:rsidRPr="00034463">
          <w:rPr>
            <w:noProof/>
            <w:webHidden/>
          </w:rPr>
          <w:tab/>
        </w:r>
        <w:r w:rsidR="00034463" w:rsidRPr="00034463">
          <w:rPr>
            <w:noProof/>
            <w:webHidden/>
          </w:rPr>
          <w:fldChar w:fldCharType="begin"/>
        </w:r>
        <w:r w:rsidR="00034463" w:rsidRPr="00034463">
          <w:rPr>
            <w:noProof/>
            <w:webHidden/>
          </w:rPr>
          <w:instrText xml:space="preserve"> PAGEREF _Toc99390719 \h </w:instrText>
        </w:r>
        <w:r w:rsidR="00034463" w:rsidRPr="00034463">
          <w:rPr>
            <w:noProof/>
            <w:webHidden/>
          </w:rPr>
        </w:r>
        <w:r w:rsidR="00034463" w:rsidRPr="00034463">
          <w:rPr>
            <w:noProof/>
            <w:webHidden/>
          </w:rPr>
          <w:fldChar w:fldCharType="separate"/>
        </w:r>
        <w:r w:rsidR="00034463" w:rsidRPr="00034463">
          <w:rPr>
            <w:noProof/>
            <w:webHidden/>
          </w:rPr>
          <w:t>4</w:t>
        </w:r>
        <w:r w:rsidR="00034463" w:rsidRPr="00034463">
          <w:rPr>
            <w:noProof/>
            <w:webHidden/>
          </w:rPr>
          <w:fldChar w:fldCharType="end"/>
        </w:r>
      </w:hyperlink>
    </w:p>
    <w:p w:rsidR="00034463" w:rsidRPr="00034463" w:rsidRDefault="0037078A">
      <w:pPr>
        <w:pStyle w:val="Sumrio1"/>
        <w:tabs>
          <w:tab w:val="left" w:pos="360"/>
          <w:tab w:val="right" w:leader="dot" w:pos="9856"/>
        </w:tabs>
        <w:rPr>
          <w:rFonts w:asciiTheme="minorHAnsi" w:eastAsiaTheme="minorEastAsia" w:hAnsiTheme="minorHAnsi" w:cstheme="minorBidi"/>
          <w:b w:val="0"/>
          <w:iCs w:val="0"/>
          <w:caps w:val="0"/>
          <w:noProof/>
          <w:sz w:val="22"/>
          <w:szCs w:val="22"/>
        </w:rPr>
      </w:pPr>
      <w:hyperlink w:anchor="_Toc99390720" w:history="1">
        <w:r w:rsidR="00034463" w:rsidRPr="00034463">
          <w:rPr>
            <w:rStyle w:val="Hyperlink"/>
            <w:caps w:val="0"/>
            <w:noProof/>
          </w:rPr>
          <w:t>2</w:t>
        </w:r>
        <w:r w:rsidR="00034463" w:rsidRPr="00034463">
          <w:rPr>
            <w:rFonts w:asciiTheme="minorHAnsi" w:eastAsiaTheme="minorEastAsia" w:hAnsiTheme="minorHAnsi" w:cstheme="minorBidi"/>
            <w:b w:val="0"/>
            <w:iCs w:val="0"/>
            <w:caps w:val="0"/>
            <w:noProof/>
            <w:sz w:val="22"/>
            <w:szCs w:val="22"/>
          </w:rPr>
          <w:tab/>
        </w:r>
        <w:r w:rsidR="00034463" w:rsidRPr="00034463">
          <w:rPr>
            <w:rStyle w:val="Hyperlink"/>
            <w:caps w:val="0"/>
            <w:noProof/>
          </w:rPr>
          <w:t>Descrição do Sistema do Estudo de Caso</w:t>
        </w:r>
        <w:r w:rsidR="00034463" w:rsidRPr="00034463">
          <w:rPr>
            <w:caps w:val="0"/>
            <w:noProof/>
            <w:webHidden/>
          </w:rPr>
          <w:tab/>
        </w:r>
        <w:r w:rsidR="00034463" w:rsidRPr="00034463">
          <w:rPr>
            <w:caps w:val="0"/>
            <w:noProof/>
            <w:webHidden/>
          </w:rPr>
          <w:fldChar w:fldCharType="begin"/>
        </w:r>
        <w:r w:rsidR="00034463" w:rsidRPr="00034463">
          <w:rPr>
            <w:caps w:val="0"/>
            <w:noProof/>
            <w:webHidden/>
          </w:rPr>
          <w:instrText xml:space="preserve"> PAGEREF _Toc99390720 \h </w:instrText>
        </w:r>
        <w:r w:rsidR="00034463" w:rsidRPr="00034463">
          <w:rPr>
            <w:caps w:val="0"/>
            <w:noProof/>
            <w:webHidden/>
          </w:rPr>
        </w:r>
        <w:r w:rsidR="00034463" w:rsidRPr="00034463">
          <w:rPr>
            <w:caps w:val="0"/>
            <w:noProof/>
            <w:webHidden/>
          </w:rPr>
          <w:fldChar w:fldCharType="separate"/>
        </w:r>
        <w:r w:rsidR="00034463" w:rsidRPr="00034463">
          <w:rPr>
            <w:caps w:val="0"/>
            <w:noProof/>
            <w:webHidden/>
          </w:rPr>
          <w:t>5</w:t>
        </w:r>
        <w:r w:rsidR="00034463" w:rsidRPr="00034463">
          <w:rPr>
            <w:caps w:val="0"/>
            <w:noProof/>
            <w:webHidden/>
          </w:rPr>
          <w:fldChar w:fldCharType="end"/>
        </w:r>
      </w:hyperlink>
    </w:p>
    <w:p w:rsidR="00034463" w:rsidRPr="00034463" w:rsidRDefault="0037078A">
      <w:pPr>
        <w:pStyle w:val="Sumrio1"/>
        <w:tabs>
          <w:tab w:val="left" w:pos="360"/>
          <w:tab w:val="right" w:leader="dot" w:pos="9856"/>
        </w:tabs>
        <w:rPr>
          <w:rFonts w:asciiTheme="minorHAnsi" w:eastAsiaTheme="minorEastAsia" w:hAnsiTheme="minorHAnsi" w:cstheme="minorBidi"/>
          <w:b w:val="0"/>
          <w:iCs w:val="0"/>
          <w:caps w:val="0"/>
          <w:noProof/>
          <w:sz w:val="22"/>
          <w:szCs w:val="22"/>
        </w:rPr>
      </w:pPr>
      <w:hyperlink w:anchor="_Toc99390721" w:history="1">
        <w:r w:rsidR="00034463" w:rsidRPr="00034463">
          <w:rPr>
            <w:rStyle w:val="Hyperlink"/>
            <w:caps w:val="0"/>
            <w:noProof/>
          </w:rPr>
          <w:t>3</w:t>
        </w:r>
        <w:r w:rsidR="00034463" w:rsidRPr="00034463">
          <w:rPr>
            <w:rFonts w:asciiTheme="minorHAnsi" w:eastAsiaTheme="minorEastAsia" w:hAnsiTheme="minorHAnsi" w:cstheme="minorBidi"/>
            <w:b w:val="0"/>
            <w:iCs w:val="0"/>
            <w:caps w:val="0"/>
            <w:noProof/>
            <w:sz w:val="22"/>
            <w:szCs w:val="22"/>
          </w:rPr>
          <w:tab/>
        </w:r>
        <w:r w:rsidR="00034463" w:rsidRPr="00034463">
          <w:rPr>
            <w:rStyle w:val="Hyperlink"/>
            <w:caps w:val="0"/>
            <w:noProof/>
          </w:rPr>
          <w:t>Primeira iteração do Método Safety ArtISt</w:t>
        </w:r>
        <w:r w:rsidR="00034463" w:rsidRPr="00034463">
          <w:rPr>
            <w:caps w:val="0"/>
            <w:noProof/>
            <w:webHidden/>
          </w:rPr>
          <w:tab/>
        </w:r>
        <w:r w:rsidR="00034463" w:rsidRPr="00034463">
          <w:rPr>
            <w:caps w:val="0"/>
            <w:noProof/>
            <w:webHidden/>
          </w:rPr>
          <w:fldChar w:fldCharType="begin"/>
        </w:r>
        <w:r w:rsidR="00034463" w:rsidRPr="00034463">
          <w:rPr>
            <w:caps w:val="0"/>
            <w:noProof/>
            <w:webHidden/>
          </w:rPr>
          <w:instrText xml:space="preserve"> PAGEREF _Toc99390721 \h </w:instrText>
        </w:r>
        <w:r w:rsidR="00034463" w:rsidRPr="00034463">
          <w:rPr>
            <w:caps w:val="0"/>
            <w:noProof/>
            <w:webHidden/>
          </w:rPr>
        </w:r>
        <w:r w:rsidR="00034463" w:rsidRPr="00034463">
          <w:rPr>
            <w:caps w:val="0"/>
            <w:noProof/>
            <w:webHidden/>
          </w:rPr>
          <w:fldChar w:fldCharType="separate"/>
        </w:r>
        <w:r w:rsidR="00034463" w:rsidRPr="00034463">
          <w:rPr>
            <w:caps w:val="0"/>
            <w:noProof/>
            <w:webHidden/>
          </w:rPr>
          <w:t>6</w:t>
        </w:r>
        <w:r w:rsidR="00034463" w:rsidRPr="00034463">
          <w:rPr>
            <w:caps w:val="0"/>
            <w:noProof/>
            <w:webHidden/>
          </w:rPr>
          <w:fldChar w:fldCharType="end"/>
        </w:r>
      </w:hyperlink>
    </w:p>
    <w:p w:rsidR="00034463" w:rsidRPr="00034463" w:rsidRDefault="0037078A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22" w:history="1">
        <w:r w:rsidR="00034463" w:rsidRPr="00034463">
          <w:rPr>
            <w:rStyle w:val="Hyperlink"/>
            <w:noProof/>
          </w:rPr>
          <w:t>3.1</w:t>
        </w:r>
        <w:r w:rsidR="00034463"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34463" w:rsidRPr="00034463">
          <w:rPr>
            <w:rStyle w:val="Hyperlink"/>
            <w:noProof/>
          </w:rPr>
          <w:t>Etapa 1: Especificação de Requisitos e Definição Preliminar da Arquitetura</w:t>
        </w:r>
        <w:r w:rsidR="00034463" w:rsidRPr="00034463">
          <w:rPr>
            <w:noProof/>
            <w:webHidden/>
          </w:rPr>
          <w:tab/>
        </w:r>
        <w:r w:rsidR="00034463" w:rsidRPr="00034463">
          <w:rPr>
            <w:noProof/>
            <w:webHidden/>
          </w:rPr>
          <w:fldChar w:fldCharType="begin"/>
        </w:r>
        <w:r w:rsidR="00034463" w:rsidRPr="00034463">
          <w:rPr>
            <w:noProof/>
            <w:webHidden/>
          </w:rPr>
          <w:instrText xml:space="preserve"> PAGEREF _Toc99390722 \h </w:instrText>
        </w:r>
        <w:r w:rsidR="00034463" w:rsidRPr="00034463">
          <w:rPr>
            <w:noProof/>
            <w:webHidden/>
          </w:rPr>
        </w:r>
        <w:r w:rsidR="00034463" w:rsidRPr="00034463">
          <w:rPr>
            <w:noProof/>
            <w:webHidden/>
          </w:rPr>
          <w:fldChar w:fldCharType="separate"/>
        </w:r>
        <w:r w:rsidR="00034463" w:rsidRPr="00034463">
          <w:rPr>
            <w:noProof/>
            <w:webHidden/>
          </w:rPr>
          <w:t>6</w:t>
        </w:r>
        <w:r w:rsidR="00034463" w:rsidRPr="00034463">
          <w:rPr>
            <w:noProof/>
            <w:webHidden/>
          </w:rPr>
          <w:fldChar w:fldCharType="end"/>
        </w:r>
      </w:hyperlink>
    </w:p>
    <w:p w:rsidR="00034463" w:rsidRPr="00034463" w:rsidRDefault="0037078A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23" w:history="1">
        <w:r w:rsidR="00034463" w:rsidRPr="00034463">
          <w:rPr>
            <w:rStyle w:val="Hyperlink"/>
            <w:noProof/>
          </w:rPr>
          <w:t>3.2</w:t>
        </w:r>
        <w:r w:rsidR="00034463"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34463" w:rsidRPr="00034463">
          <w:rPr>
            <w:rStyle w:val="Hyperlink"/>
            <w:noProof/>
          </w:rPr>
          <w:t>Etapa 2: Seleção e Análise de Bases de Dados de Entrada</w:t>
        </w:r>
        <w:r w:rsidR="00034463" w:rsidRPr="00034463">
          <w:rPr>
            <w:noProof/>
            <w:webHidden/>
          </w:rPr>
          <w:tab/>
        </w:r>
        <w:r w:rsidR="00034463" w:rsidRPr="00034463">
          <w:rPr>
            <w:noProof/>
            <w:webHidden/>
          </w:rPr>
          <w:fldChar w:fldCharType="begin"/>
        </w:r>
        <w:r w:rsidR="00034463" w:rsidRPr="00034463">
          <w:rPr>
            <w:noProof/>
            <w:webHidden/>
          </w:rPr>
          <w:instrText xml:space="preserve"> PAGEREF _Toc99390723 \h </w:instrText>
        </w:r>
        <w:r w:rsidR="00034463" w:rsidRPr="00034463">
          <w:rPr>
            <w:noProof/>
            <w:webHidden/>
          </w:rPr>
        </w:r>
        <w:r w:rsidR="00034463" w:rsidRPr="00034463">
          <w:rPr>
            <w:noProof/>
            <w:webHidden/>
          </w:rPr>
          <w:fldChar w:fldCharType="separate"/>
        </w:r>
        <w:r w:rsidR="00034463" w:rsidRPr="00034463">
          <w:rPr>
            <w:noProof/>
            <w:webHidden/>
          </w:rPr>
          <w:t>6</w:t>
        </w:r>
        <w:r w:rsidR="00034463" w:rsidRPr="00034463">
          <w:rPr>
            <w:noProof/>
            <w:webHidden/>
          </w:rPr>
          <w:fldChar w:fldCharType="end"/>
        </w:r>
      </w:hyperlink>
    </w:p>
    <w:p w:rsidR="00034463" w:rsidRPr="00034463" w:rsidRDefault="0037078A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24" w:history="1">
        <w:r w:rsidR="00034463" w:rsidRPr="00034463">
          <w:rPr>
            <w:rStyle w:val="Hyperlink"/>
            <w:noProof/>
          </w:rPr>
          <w:t>3.3</w:t>
        </w:r>
        <w:r w:rsidR="00034463"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34463" w:rsidRPr="00034463">
          <w:rPr>
            <w:rStyle w:val="Hyperlink"/>
            <w:noProof/>
          </w:rPr>
          <w:t>Etapa 3: Projeto Preliminar da IA</w:t>
        </w:r>
        <w:r w:rsidR="00034463" w:rsidRPr="00034463">
          <w:rPr>
            <w:noProof/>
            <w:webHidden/>
          </w:rPr>
          <w:tab/>
        </w:r>
        <w:r w:rsidR="00034463" w:rsidRPr="00034463">
          <w:rPr>
            <w:noProof/>
            <w:webHidden/>
          </w:rPr>
          <w:fldChar w:fldCharType="begin"/>
        </w:r>
        <w:r w:rsidR="00034463" w:rsidRPr="00034463">
          <w:rPr>
            <w:noProof/>
            <w:webHidden/>
          </w:rPr>
          <w:instrText xml:space="preserve"> PAGEREF _Toc99390724 \h </w:instrText>
        </w:r>
        <w:r w:rsidR="00034463" w:rsidRPr="00034463">
          <w:rPr>
            <w:noProof/>
            <w:webHidden/>
          </w:rPr>
        </w:r>
        <w:r w:rsidR="00034463" w:rsidRPr="00034463">
          <w:rPr>
            <w:noProof/>
            <w:webHidden/>
          </w:rPr>
          <w:fldChar w:fldCharType="separate"/>
        </w:r>
        <w:r w:rsidR="00034463" w:rsidRPr="00034463">
          <w:rPr>
            <w:noProof/>
            <w:webHidden/>
          </w:rPr>
          <w:t>7</w:t>
        </w:r>
        <w:r w:rsidR="00034463" w:rsidRPr="00034463">
          <w:rPr>
            <w:noProof/>
            <w:webHidden/>
          </w:rPr>
          <w:fldChar w:fldCharType="end"/>
        </w:r>
      </w:hyperlink>
    </w:p>
    <w:p w:rsidR="00034463" w:rsidRPr="00034463" w:rsidRDefault="0037078A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25" w:history="1">
        <w:r w:rsidR="00034463" w:rsidRPr="00034463">
          <w:rPr>
            <w:rStyle w:val="Hyperlink"/>
            <w:noProof/>
          </w:rPr>
          <w:t>3.4</w:t>
        </w:r>
        <w:r w:rsidR="00034463"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34463" w:rsidRPr="00034463">
          <w:rPr>
            <w:rStyle w:val="Hyperlink"/>
            <w:noProof/>
          </w:rPr>
          <w:t>Etapa 4: Projeto dos Modelos Base da IA</w:t>
        </w:r>
        <w:r w:rsidR="00034463" w:rsidRPr="00034463">
          <w:rPr>
            <w:noProof/>
            <w:webHidden/>
          </w:rPr>
          <w:tab/>
        </w:r>
        <w:r w:rsidR="00034463" w:rsidRPr="00034463">
          <w:rPr>
            <w:noProof/>
            <w:webHidden/>
          </w:rPr>
          <w:fldChar w:fldCharType="begin"/>
        </w:r>
        <w:r w:rsidR="00034463" w:rsidRPr="00034463">
          <w:rPr>
            <w:noProof/>
            <w:webHidden/>
          </w:rPr>
          <w:instrText xml:space="preserve"> PAGEREF _Toc99390725 \h </w:instrText>
        </w:r>
        <w:r w:rsidR="00034463" w:rsidRPr="00034463">
          <w:rPr>
            <w:noProof/>
            <w:webHidden/>
          </w:rPr>
        </w:r>
        <w:r w:rsidR="00034463" w:rsidRPr="00034463">
          <w:rPr>
            <w:noProof/>
            <w:webHidden/>
          </w:rPr>
          <w:fldChar w:fldCharType="separate"/>
        </w:r>
        <w:r w:rsidR="00034463" w:rsidRPr="00034463">
          <w:rPr>
            <w:noProof/>
            <w:webHidden/>
          </w:rPr>
          <w:t>7</w:t>
        </w:r>
        <w:r w:rsidR="00034463" w:rsidRPr="00034463">
          <w:rPr>
            <w:noProof/>
            <w:webHidden/>
          </w:rPr>
          <w:fldChar w:fldCharType="end"/>
        </w:r>
      </w:hyperlink>
    </w:p>
    <w:p w:rsidR="00034463" w:rsidRPr="00034463" w:rsidRDefault="0037078A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26" w:history="1">
        <w:r w:rsidR="00034463" w:rsidRPr="00034463">
          <w:rPr>
            <w:rStyle w:val="Hyperlink"/>
            <w:noProof/>
          </w:rPr>
          <w:t>3.5</w:t>
        </w:r>
        <w:r w:rsidR="00034463"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34463" w:rsidRPr="00034463">
          <w:rPr>
            <w:rStyle w:val="Hyperlink"/>
            <w:noProof/>
          </w:rPr>
          <w:t>Etapa 5: Treinamento e V&amp;V Preliminar da IA</w:t>
        </w:r>
        <w:r w:rsidR="00034463" w:rsidRPr="00034463">
          <w:rPr>
            <w:noProof/>
            <w:webHidden/>
          </w:rPr>
          <w:tab/>
        </w:r>
        <w:r w:rsidR="00034463" w:rsidRPr="00034463">
          <w:rPr>
            <w:noProof/>
            <w:webHidden/>
          </w:rPr>
          <w:fldChar w:fldCharType="begin"/>
        </w:r>
        <w:r w:rsidR="00034463" w:rsidRPr="00034463">
          <w:rPr>
            <w:noProof/>
            <w:webHidden/>
          </w:rPr>
          <w:instrText xml:space="preserve"> PAGEREF _Toc99390726 \h </w:instrText>
        </w:r>
        <w:r w:rsidR="00034463" w:rsidRPr="00034463">
          <w:rPr>
            <w:noProof/>
            <w:webHidden/>
          </w:rPr>
        </w:r>
        <w:r w:rsidR="00034463" w:rsidRPr="00034463">
          <w:rPr>
            <w:noProof/>
            <w:webHidden/>
          </w:rPr>
          <w:fldChar w:fldCharType="separate"/>
        </w:r>
        <w:r w:rsidR="00034463" w:rsidRPr="00034463">
          <w:rPr>
            <w:noProof/>
            <w:webHidden/>
          </w:rPr>
          <w:t>8</w:t>
        </w:r>
        <w:r w:rsidR="00034463" w:rsidRPr="00034463">
          <w:rPr>
            <w:noProof/>
            <w:webHidden/>
          </w:rPr>
          <w:fldChar w:fldCharType="end"/>
        </w:r>
      </w:hyperlink>
    </w:p>
    <w:p w:rsidR="00034463" w:rsidRPr="00034463" w:rsidRDefault="0037078A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27" w:history="1">
        <w:r w:rsidR="00034463" w:rsidRPr="00034463">
          <w:rPr>
            <w:rStyle w:val="Hyperlink"/>
            <w:noProof/>
          </w:rPr>
          <w:t>3.6</w:t>
        </w:r>
        <w:r w:rsidR="00034463"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34463" w:rsidRPr="00034463">
          <w:rPr>
            <w:rStyle w:val="Hyperlink"/>
            <w:noProof/>
          </w:rPr>
          <w:t>Etapa 6: V&amp;V Avançada da IA</w:t>
        </w:r>
        <w:r w:rsidR="00034463" w:rsidRPr="00034463">
          <w:rPr>
            <w:noProof/>
            <w:webHidden/>
          </w:rPr>
          <w:tab/>
        </w:r>
        <w:r w:rsidR="00034463" w:rsidRPr="00034463">
          <w:rPr>
            <w:noProof/>
            <w:webHidden/>
          </w:rPr>
          <w:fldChar w:fldCharType="begin"/>
        </w:r>
        <w:r w:rsidR="00034463" w:rsidRPr="00034463">
          <w:rPr>
            <w:noProof/>
            <w:webHidden/>
          </w:rPr>
          <w:instrText xml:space="preserve"> PAGEREF _Toc99390727 \h </w:instrText>
        </w:r>
        <w:r w:rsidR="00034463" w:rsidRPr="00034463">
          <w:rPr>
            <w:noProof/>
            <w:webHidden/>
          </w:rPr>
        </w:r>
        <w:r w:rsidR="00034463" w:rsidRPr="00034463">
          <w:rPr>
            <w:noProof/>
            <w:webHidden/>
          </w:rPr>
          <w:fldChar w:fldCharType="separate"/>
        </w:r>
        <w:r w:rsidR="00034463" w:rsidRPr="00034463">
          <w:rPr>
            <w:noProof/>
            <w:webHidden/>
          </w:rPr>
          <w:t>8</w:t>
        </w:r>
        <w:r w:rsidR="00034463" w:rsidRPr="00034463">
          <w:rPr>
            <w:noProof/>
            <w:webHidden/>
          </w:rPr>
          <w:fldChar w:fldCharType="end"/>
        </w:r>
      </w:hyperlink>
    </w:p>
    <w:p w:rsidR="00034463" w:rsidRPr="00034463" w:rsidRDefault="0037078A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28" w:history="1">
        <w:r w:rsidR="00034463" w:rsidRPr="00034463">
          <w:rPr>
            <w:rStyle w:val="Hyperlink"/>
            <w:noProof/>
          </w:rPr>
          <w:t>3.7</w:t>
        </w:r>
        <w:r w:rsidR="00034463"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34463" w:rsidRPr="00034463">
          <w:rPr>
            <w:rStyle w:val="Hyperlink"/>
            <w:noProof/>
          </w:rPr>
          <w:t>Etapa 7: Monitoramento durante Operação e Manutenção</w:t>
        </w:r>
        <w:r w:rsidR="00034463" w:rsidRPr="00034463">
          <w:rPr>
            <w:noProof/>
            <w:webHidden/>
          </w:rPr>
          <w:tab/>
        </w:r>
        <w:r w:rsidR="00034463" w:rsidRPr="00034463">
          <w:rPr>
            <w:noProof/>
            <w:webHidden/>
          </w:rPr>
          <w:fldChar w:fldCharType="begin"/>
        </w:r>
        <w:r w:rsidR="00034463" w:rsidRPr="00034463">
          <w:rPr>
            <w:noProof/>
            <w:webHidden/>
          </w:rPr>
          <w:instrText xml:space="preserve"> PAGEREF _Toc99390728 \h </w:instrText>
        </w:r>
        <w:r w:rsidR="00034463" w:rsidRPr="00034463">
          <w:rPr>
            <w:noProof/>
            <w:webHidden/>
          </w:rPr>
        </w:r>
        <w:r w:rsidR="00034463" w:rsidRPr="00034463">
          <w:rPr>
            <w:noProof/>
            <w:webHidden/>
          </w:rPr>
          <w:fldChar w:fldCharType="separate"/>
        </w:r>
        <w:r w:rsidR="00034463" w:rsidRPr="00034463">
          <w:rPr>
            <w:noProof/>
            <w:webHidden/>
          </w:rPr>
          <w:t>9</w:t>
        </w:r>
        <w:r w:rsidR="00034463" w:rsidRPr="00034463">
          <w:rPr>
            <w:noProof/>
            <w:webHidden/>
          </w:rPr>
          <w:fldChar w:fldCharType="end"/>
        </w:r>
      </w:hyperlink>
    </w:p>
    <w:p w:rsidR="00034463" w:rsidRPr="00034463" w:rsidRDefault="0037078A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29" w:history="1">
        <w:r w:rsidR="00034463" w:rsidRPr="00034463">
          <w:rPr>
            <w:rStyle w:val="Hyperlink"/>
            <w:noProof/>
          </w:rPr>
          <w:t>3.8</w:t>
        </w:r>
        <w:r w:rsidR="00034463"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34463" w:rsidRPr="00034463">
          <w:rPr>
            <w:rStyle w:val="Hyperlink"/>
            <w:noProof/>
          </w:rPr>
          <w:t>Conclusões da Iteração</w:t>
        </w:r>
        <w:r w:rsidR="00034463" w:rsidRPr="00034463">
          <w:rPr>
            <w:noProof/>
            <w:webHidden/>
          </w:rPr>
          <w:tab/>
        </w:r>
        <w:r w:rsidR="00034463" w:rsidRPr="00034463">
          <w:rPr>
            <w:noProof/>
            <w:webHidden/>
          </w:rPr>
          <w:fldChar w:fldCharType="begin"/>
        </w:r>
        <w:r w:rsidR="00034463" w:rsidRPr="00034463">
          <w:rPr>
            <w:noProof/>
            <w:webHidden/>
          </w:rPr>
          <w:instrText xml:space="preserve"> PAGEREF _Toc99390729 \h </w:instrText>
        </w:r>
        <w:r w:rsidR="00034463" w:rsidRPr="00034463">
          <w:rPr>
            <w:noProof/>
            <w:webHidden/>
          </w:rPr>
        </w:r>
        <w:r w:rsidR="00034463" w:rsidRPr="00034463">
          <w:rPr>
            <w:noProof/>
            <w:webHidden/>
          </w:rPr>
          <w:fldChar w:fldCharType="separate"/>
        </w:r>
        <w:r w:rsidR="00034463" w:rsidRPr="00034463">
          <w:rPr>
            <w:noProof/>
            <w:webHidden/>
          </w:rPr>
          <w:t>9</w:t>
        </w:r>
        <w:r w:rsidR="00034463" w:rsidRPr="00034463">
          <w:rPr>
            <w:noProof/>
            <w:webHidden/>
          </w:rPr>
          <w:fldChar w:fldCharType="end"/>
        </w:r>
      </w:hyperlink>
    </w:p>
    <w:p w:rsidR="00034463" w:rsidRPr="00034463" w:rsidRDefault="0037078A">
      <w:pPr>
        <w:pStyle w:val="Sumrio1"/>
        <w:tabs>
          <w:tab w:val="left" w:pos="360"/>
          <w:tab w:val="right" w:leader="dot" w:pos="9856"/>
        </w:tabs>
        <w:rPr>
          <w:rFonts w:asciiTheme="minorHAnsi" w:eastAsiaTheme="minorEastAsia" w:hAnsiTheme="minorHAnsi" w:cstheme="minorBidi"/>
          <w:b w:val="0"/>
          <w:iCs w:val="0"/>
          <w:caps w:val="0"/>
          <w:noProof/>
          <w:sz w:val="22"/>
          <w:szCs w:val="22"/>
        </w:rPr>
      </w:pPr>
      <w:hyperlink w:anchor="_Toc99390730" w:history="1">
        <w:r w:rsidR="00034463" w:rsidRPr="00034463">
          <w:rPr>
            <w:rStyle w:val="Hyperlink"/>
            <w:caps w:val="0"/>
            <w:noProof/>
          </w:rPr>
          <w:t>4</w:t>
        </w:r>
        <w:r w:rsidR="00034463" w:rsidRPr="00034463">
          <w:rPr>
            <w:rFonts w:asciiTheme="minorHAnsi" w:eastAsiaTheme="minorEastAsia" w:hAnsiTheme="minorHAnsi" w:cstheme="minorBidi"/>
            <w:b w:val="0"/>
            <w:iCs w:val="0"/>
            <w:caps w:val="0"/>
            <w:noProof/>
            <w:sz w:val="22"/>
            <w:szCs w:val="22"/>
          </w:rPr>
          <w:tab/>
        </w:r>
        <w:r w:rsidR="00034463" w:rsidRPr="00034463">
          <w:rPr>
            <w:rStyle w:val="Hyperlink"/>
            <w:caps w:val="0"/>
            <w:noProof/>
          </w:rPr>
          <w:t>Enésima iteração do Método Safety ArtISt</w:t>
        </w:r>
        <w:r w:rsidR="00034463" w:rsidRPr="00034463">
          <w:rPr>
            <w:caps w:val="0"/>
            <w:noProof/>
            <w:webHidden/>
          </w:rPr>
          <w:tab/>
        </w:r>
        <w:r w:rsidR="00034463" w:rsidRPr="00034463">
          <w:rPr>
            <w:caps w:val="0"/>
            <w:noProof/>
            <w:webHidden/>
          </w:rPr>
          <w:fldChar w:fldCharType="begin"/>
        </w:r>
        <w:r w:rsidR="00034463" w:rsidRPr="00034463">
          <w:rPr>
            <w:caps w:val="0"/>
            <w:noProof/>
            <w:webHidden/>
          </w:rPr>
          <w:instrText xml:space="preserve"> PAGEREF _Toc99390730 \h </w:instrText>
        </w:r>
        <w:r w:rsidR="00034463" w:rsidRPr="00034463">
          <w:rPr>
            <w:caps w:val="0"/>
            <w:noProof/>
            <w:webHidden/>
          </w:rPr>
        </w:r>
        <w:r w:rsidR="00034463" w:rsidRPr="00034463">
          <w:rPr>
            <w:caps w:val="0"/>
            <w:noProof/>
            <w:webHidden/>
          </w:rPr>
          <w:fldChar w:fldCharType="separate"/>
        </w:r>
        <w:r w:rsidR="00034463" w:rsidRPr="00034463">
          <w:rPr>
            <w:caps w:val="0"/>
            <w:noProof/>
            <w:webHidden/>
          </w:rPr>
          <w:t>10</w:t>
        </w:r>
        <w:r w:rsidR="00034463" w:rsidRPr="00034463">
          <w:rPr>
            <w:caps w:val="0"/>
            <w:noProof/>
            <w:webHidden/>
          </w:rPr>
          <w:fldChar w:fldCharType="end"/>
        </w:r>
      </w:hyperlink>
    </w:p>
    <w:p w:rsidR="00034463" w:rsidRPr="00034463" w:rsidRDefault="0037078A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31" w:history="1">
        <w:r w:rsidR="00034463" w:rsidRPr="00034463">
          <w:rPr>
            <w:rStyle w:val="Hyperlink"/>
            <w:noProof/>
          </w:rPr>
          <w:t>4.1</w:t>
        </w:r>
        <w:r w:rsidR="00034463"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34463" w:rsidRPr="00034463">
          <w:rPr>
            <w:rStyle w:val="Hyperlink"/>
            <w:noProof/>
          </w:rPr>
          <w:t>Etapa 1: Especificação de Requisitos e Definição Preliminar da Arquitetura</w:t>
        </w:r>
        <w:r w:rsidR="00034463" w:rsidRPr="00034463">
          <w:rPr>
            <w:noProof/>
            <w:webHidden/>
          </w:rPr>
          <w:tab/>
        </w:r>
        <w:r w:rsidR="00034463" w:rsidRPr="00034463">
          <w:rPr>
            <w:noProof/>
            <w:webHidden/>
          </w:rPr>
          <w:fldChar w:fldCharType="begin"/>
        </w:r>
        <w:r w:rsidR="00034463" w:rsidRPr="00034463">
          <w:rPr>
            <w:noProof/>
            <w:webHidden/>
          </w:rPr>
          <w:instrText xml:space="preserve"> PAGEREF _Toc99390731 \h </w:instrText>
        </w:r>
        <w:r w:rsidR="00034463" w:rsidRPr="00034463">
          <w:rPr>
            <w:noProof/>
            <w:webHidden/>
          </w:rPr>
        </w:r>
        <w:r w:rsidR="00034463" w:rsidRPr="00034463">
          <w:rPr>
            <w:noProof/>
            <w:webHidden/>
          </w:rPr>
          <w:fldChar w:fldCharType="separate"/>
        </w:r>
        <w:r w:rsidR="00034463" w:rsidRPr="00034463">
          <w:rPr>
            <w:noProof/>
            <w:webHidden/>
          </w:rPr>
          <w:t>10</w:t>
        </w:r>
        <w:r w:rsidR="00034463" w:rsidRPr="00034463">
          <w:rPr>
            <w:noProof/>
            <w:webHidden/>
          </w:rPr>
          <w:fldChar w:fldCharType="end"/>
        </w:r>
      </w:hyperlink>
    </w:p>
    <w:p w:rsidR="00034463" w:rsidRPr="00034463" w:rsidRDefault="0037078A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32" w:history="1">
        <w:r w:rsidR="00034463" w:rsidRPr="00034463">
          <w:rPr>
            <w:rStyle w:val="Hyperlink"/>
            <w:noProof/>
          </w:rPr>
          <w:t>4.2</w:t>
        </w:r>
        <w:r w:rsidR="00034463"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34463" w:rsidRPr="00034463">
          <w:rPr>
            <w:rStyle w:val="Hyperlink"/>
            <w:noProof/>
          </w:rPr>
          <w:t>Etapa 2: Seleção e Análise de Bases de Dados de Entrada</w:t>
        </w:r>
        <w:r w:rsidR="00034463" w:rsidRPr="00034463">
          <w:rPr>
            <w:noProof/>
            <w:webHidden/>
          </w:rPr>
          <w:tab/>
        </w:r>
        <w:r w:rsidR="00034463" w:rsidRPr="00034463">
          <w:rPr>
            <w:noProof/>
            <w:webHidden/>
          </w:rPr>
          <w:fldChar w:fldCharType="begin"/>
        </w:r>
        <w:r w:rsidR="00034463" w:rsidRPr="00034463">
          <w:rPr>
            <w:noProof/>
            <w:webHidden/>
          </w:rPr>
          <w:instrText xml:space="preserve"> PAGEREF _Toc99390732 \h </w:instrText>
        </w:r>
        <w:r w:rsidR="00034463" w:rsidRPr="00034463">
          <w:rPr>
            <w:noProof/>
            <w:webHidden/>
          </w:rPr>
        </w:r>
        <w:r w:rsidR="00034463" w:rsidRPr="00034463">
          <w:rPr>
            <w:noProof/>
            <w:webHidden/>
          </w:rPr>
          <w:fldChar w:fldCharType="separate"/>
        </w:r>
        <w:r w:rsidR="00034463" w:rsidRPr="00034463">
          <w:rPr>
            <w:noProof/>
            <w:webHidden/>
          </w:rPr>
          <w:t>10</w:t>
        </w:r>
        <w:r w:rsidR="00034463" w:rsidRPr="00034463">
          <w:rPr>
            <w:noProof/>
            <w:webHidden/>
          </w:rPr>
          <w:fldChar w:fldCharType="end"/>
        </w:r>
      </w:hyperlink>
    </w:p>
    <w:p w:rsidR="00034463" w:rsidRPr="00034463" w:rsidRDefault="0037078A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33" w:history="1">
        <w:r w:rsidR="00034463" w:rsidRPr="00034463">
          <w:rPr>
            <w:rStyle w:val="Hyperlink"/>
            <w:noProof/>
          </w:rPr>
          <w:t>4.3</w:t>
        </w:r>
        <w:r w:rsidR="00034463"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34463" w:rsidRPr="00034463">
          <w:rPr>
            <w:rStyle w:val="Hyperlink"/>
            <w:noProof/>
          </w:rPr>
          <w:t>Etapa 3: Projeto Preliminar da IA</w:t>
        </w:r>
        <w:r w:rsidR="00034463" w:rsidRPr="00034463">
          <w:rPr>
            <w:noProof/>
            <w:webHidden/>
          </w:rPr>
          <w:tab/>
        </w:r>
        <w:r w:rsidR="00034463" w:rsidRPr="00034463">
          <w:rPr>
            <w:noProof/>
            <w:webHidden/>
          </w:rPr>
          <w:fldChar w:fldCharType="begin"/>
        </w:r>
        <w:r w:rsidR="00034463" w:rsidRPr="00034463">
          <w:rPr>
            <w:noProof/>
            <w:webHidden/>
          </w:rPr>
          <w:instrText xml:space="preserve"> PAGEREF _Toc99390733 \h </w:instrText>
        </w:r>
        <w:r w:rsidR="00034463" w:rsidRPr="00034463">
          <w:rPr>
            <w:noProof/>
            <w:webHidden/>
          </w:rPr>
        </w:r>
        <w:r w:rsidR="00034463" w:rsidRPr="00034463">
          <w:rPr>
            <w:noProof/>
            <w:webHidden/>
          </w:rPr>
          <w:fldChar w:fldCharType="separate"/>
        </w:r>
        <w:r w:rsidR="00034463" w:rsidRPr="00034463">
          <w:rPr>
            <w:noProof/>
            <w:webHidden/>
          </w:rPr>
          <w:t>11</w:t>
        </w:r>
        <w:r w:rsidR="00034463" w:rsidRPr="00034463">
          <w:rPr>
            <w:noProof/>
            <w:webHidden/>
          </w:rPr>
          <w:fldChar w:fldCharType="end"/>
        </w:r>
      </w:hyperlink>
    </w:p>
    <w:p w:rsidR="00034463" w:rsidRPr="00034463" w:rsidRDefault="0037078A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34" w:history="1">
        <w:r w:rsidR="00034463" w:rsidRPr="00034463">
          <w:rPr>
            <w:rStyle w:val="Hyperlink"/>
            <w:noProof/>
          </w:rPr>
          <w:t>4.4</w:t>
        </w:r>
        <w:r w:rsidR="00034463"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34463" w:rsidRPr="00034463">
          <w:rPr>
            <w:rStyle w:val="Hyperlink"/>
            <w:noProof/>
          </w:rPr>
          <w:t>Etapa 4: Projeto dos Modelos Base da IA</w:t>
        </w:r>
        <w:r w:rsidR="00034463" w:rsidRPr="00034463">
          <w:rPr>
            <w:noProof/>
            <w:webHidden/>
          </w:rPr>
          <w:tab/>
        </w:r>
        <w:r w:rsidR="00034463" w:rsidRPr="00034463">
          <w:rPr>
            <w:noProof/>
            <w:webHidden/>
          </w:rPr>
          <w:fldChar w:fldCharType="begin"/>
        </w:r>
        <w:r w:rsidR="00034463" w:rsidRPr="00034463">
          <w:rPr>
            <w:noProof/>
            <w:webHidden/>
          </w:rPr>
          <w:instrText xml:space="preserve"> PAGEREF _Toc99390734 \h </w:instrText>
        </w:r>
        <w:r w:rsidR="00034463" w:rsidRPr="00034463">
          <w:rPr>
            <w:noProof/>
            <w:webHidden/>
          </w:rPr>
        </w:r>
        <w:r w:rsidR="00034463" w:rsidRPr="00034463">
          <w:rPr>
            <w:noProof/>
            <w:webHidden/>
          </w:rPr>
          <w:fldChar w:fldCharType="separate"/>
        </w:r>
        <w:r w:rsidR="00034463" w:rsidRPr="00034463">
          <w:rPr>
            <w:noProof/>
            <w:webHidden/>
          </w:rPr>
          <w:t>11</w:t>
        </w:r>
        <w:r w:rsidR="00034463" w:rsidRPr="00034463">
          <w:rPr>
            <w:noProof/>
            <w:webHidden/>
          </w:rPr>
          <w:fldChar w:fldCharType="end"/>
        </w:r>
      </w:hyperlink>
    </w:p>
    <w:p w:rsidR="00034463" w:rsidRPr="00034463" w:rsidRDefault="0037078A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35" w:history="1">
        <w:r w:rsidR="00034463" w:rsidRPr="00034463">
          <w:rPr>
            <w:rStyle w:val="Hyperlink"/>
            <w:noProof/>
          </w:rPr>
          <w:t>4.5</w:t>
        </w:r>
        <w:r w:rsidR="00034463"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34463" w:rsidRPr="00034463">
          <w:rPr>
            <w:rStyle w:val="Hyperlink"/>
            <w:noProof/>
          </w:rPr>
          <w:t>Etapa 5: Treinamento e V&amp;V Preliminar da IA</w:t>
        </w:r>
        <w:r w:rsidR="00034463" w:rsidRPr="00034463">
          <w:rPr>
            <w:noProof/>
            <w:webHidden/>
          </w:rPr>
          <w:tab/>
        </w:r>
        <w:r w:rsidR="00034463" w:rsidRPr="00034463">
          <w:rPr>
            <w:noProof/>
            <w:webHidden/>
          </w:rPr>
          <w:fldChar w:fldCharType="begin"/>
        </w:r>
        <w:r w:rsidR="00034463" w:rsidRPr="00034463">
          <w:rPr>
            <w:noProof/>
            <w:webHidden/>
          </w:rPr>
          <w:instrText xml:space="preserve"> PAGEREF _Toc99390735 \h </w:instrText>
        </w:r>
        <w:r w:rsidR="00034463" w:rsidRPr="00034463">
          <w:rPr>
            <w:noProof/>
            <w:webHidden/>
          </w:rPr>
        </w:r>
        <w:r w:rsidR="00034463" w:rsidRPr="00034463">
          <w:rPr>
            <w:noProof/>
            <w:webHidden/>
          </w:rPr>
          <w:fldChar w:fldCharType="separate"/>
        </w:r>
        <w:r w:rsidR="00034463" w:rsidRPr="00034463">
          <w:rPr>
            <w:noProof/>
            <w:webHidden/>
          </w:rPr>
          <w:t>12</w:t>
        </w:r>
        <w:r w:rsidR="00034463" w:rsidRPr="00034463">
          <w:rPr>
            <w:noProof/>
            <w:webHidden/>
          </w:rPr>
          <w:fldChar w:fldCharType="end"/>
        </w:r>
      </w:hyperlink>
    </w:p>
    <w:p w:rsidR="00034463" w:rsidRPr="00034463" w:rsidRDefault="0037078A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36" w:history="1">
        <w:r w:rsidR="00034463" w:rsidRPr="00034463">
          <w:rPr>
            <w:rStyle w:val="Hyperlink"/>
            <w:noProof/>
          </w:rPr>
          <w:t>4.6</w:t>
        </w:r>
        <w:r w:rsidR="00034463"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34463" w:rsidRPr="00034463">
          <w:rPr>
            <w:rStyle w:val="Hyperlink"/>
            <w:noProof/>
          </w:rPr>
          <w:t>Etapa 6: V&amp;V Avançada da IA</w:t>
        </w:r>
        <w:r w:rsidR="00034463" w:rsidRPr="00034463">
          <w:rPr>
            <w:noProof/>
            <w:webHidden/>
          </w:rPr>
          <w:tab/>
        </w:r>
        <w:r w:rsidR="00034463" w:rsidRPr="00034463">
          <w:rPr>
            <w:noProof/>
            <w:webHidden/>
          </w:rPr>
          <w:fldChar w:fldCharType="begin"/>
        </w:r>
        <w:r w:rsidR="00034463" w:rsidRPr="00034463">
          <w:rPr>
            <w:noProof/>
            <w:webHidden/>
          </w:rPr>
          <w:instrText xml:space="preserve"> PAGEREF _Toc99390736 \h </w:instrText>
        </w:r>
        <w:r w:rsidR="00034463" w:rsidRPr="00034463">
          <w:rPr>
            <w:noProof/>
            <w:webHidden/>
          </w:rPr>
        </w:r>
        <w:r w:rsidR="00034463" w:rsidRPr="00034463">
          <w:rPr>
            <w:noProof/>
            <w:webHidden/>
          </w:rPr>
          <w:fldChar w:fldCharType="separate"/>
        </w:r>
        <w:r w:rsidR="00034463" w:rsidRPr="00034463">
          <w:rPr>
            <w:noProof/>
            <w:webHidden/>
          </w:rPr>
          <w:t>12</w:t>
        </w:r>
        <w:r w:rsidR="00034463" w:rsidRPr="00034463">
          <w:rPr>
            <w:noProof/>
            <w:webHidden/>
          </w:rPr>
          <w:fldChar w:fldCharType="end"/>
        </w:r>
      </w:hyperlink>
    </w:p>
    <w:p w:rsidR="00034463" w:rsidRPr="00034463" w:rsidRDefault="0037078A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37" w:history="1">
        <w:r w:rsidR="00034463" w:rsidRPr="00034463">
          <w:rPr>
            <w:rStyle w:val="Hyperlink"/>
            <w:noProof/>
          </w:rPr>
          <w:t>4.7</w:t>
        </w:r>
        <w:r w:rsidR="00034463"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34463" w:rsidRPr="00034463">
          <w:rPr>
            <w:rStyle w:val="Hyperlink"/>
            <w:noProof/>
          </w:rPr>
          <w:t>Etapa 7: Monitoramento durante Operação e Manutenção</w:t>
        </w:r>
        <w:r w:rsidR="00034463" w:rsidRPr="00034463">
          <w:rPr>
            <w:noProof/>
            <w:webHidden/>
          </w:rPr>
          <w:tab/>
        </w:r>
        <w:r w:rsidR="00034463" w:rsidRPr="00034463">
          <w:rPr>
            <w:noProof/>
            <w:webHidden/>
          </w:rPr>
          <w:fldChar w:fldCharType="begin"/>
        </w:r>
        <w:r w:rsidR="00034463" w:rsidRPr="00034463">
          <w:rPr>
            <w:noProof/>
            <w:webHidden/>
          </w:rPr>
          <w:instrText xml:space="preserve"> PAGEREF _Toc99390737 \h </w:instrText>
        </w:r>
        <w:r w:rsidR="00034463" w:rsidRPr="00034463">
          <w:rPr>
            <w:noProof/>
            <w:webHidden/>
          </w:rPr>
        </w:r>
        <w:r w:rsidR="00034463" w:rsidRPr="00034463">
          <w:rPr>
            <w:noProof/>
            <w:webHidden/>
          </w:rPr>
          <w:fldChar w:fldCharType="separate"/>
        </w:r>
        <w:r w:rsidR="00034463" w:rsidRPr="00034463">
          <w:rPr>
            <w:noProof/>
            <w:webHidden/>
          </w:rPr>
          <w:t>13</w:t>
        </w:r>
        <w:r w:rsidR="00034463" w:rsidRPr="00034463">
          <w:rPr>
            <w:noProof/>
            <w:webHidden/>
          </w:rPr>
          <w:fldChar w:fldCharType="end"/>
        </w:r>
      </w:hyperlink>
    </w:p>
    <w:p w:rsidR="00034463" w:rsidRPr="00034463" w:rsidRDefault="0037078A">
      <w:pPr>
        <w:pStyle w:val="Sumrio2"/>
        <w:tabs>
          <w:tab w:val="left" w:pos="720"/>
          <w:tab w:val="right" w:leader="dot" w:pos="985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9390738" w:history="1">
        <w:r w:rsidR="00034463" w:rsidRPr="00034463">
          <w:rPr>
            <w:rStyle w:val="Hyperlink"/>
            <w:noProof/>
          </w:rPr>
          <w:t>4.8</w:t>
        </w:r>
        <w:r w:rsidR="00034463" w:rsidRPr="00034463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34463" w:rsidRPr="00034463">
          <w:rPr>
            <w:rStyle w:val="Hyperlink"/>
            <w:noProof/>
          </w:rPr>
          <w:t>Conclusões da Iteração</w:t>
        </w:r>
        <w:r w:rsidR="00034463" w:rsidRPr="00034463">
          <w:rPr>
            <w:noProof/>
            <w:webHidden/>
          </w:rPr>
          <w:tab/>
        </w:r>
        <w:r w:rsidR="00034463" w:rsidRPr="00034463">
          <w:rPr>
            <w:noProof/>
            <w:webHidden/>
          </w:rPr>
          <w:fldChar w:fldCharType="begin"/>
        </w:r>
        <w:r w:rsidR="00034463" w:rsidRPr="00034463">
          <w:rPr>
            <w:noProof/>
            <w:webHidden/>
          </w:rPr>
          <w:instrText xml:space="preserve"> PAGEREF _Toc99390738 \h </w:instrText>
        </w:r>
        <w:r w:rsidR="00034463" w:rsidRPr="00034463">
          <w:rPr>
            <w:noProof/>
            <w:webHidden/>
          </w:rPr>
        </w:r>
        <w:r w:rsidR="00034463" w:rsidRPr="00034463">
          <w:rPr>
            <w:noProof/>
            <w:webHidden/>
          </w:rPr>
          <w:fldChar w:fldCharType="separate"/>
        </w:r>
        <w:r w:rsidR="00034463" w:rsidRPr="00034463">
          <w:rPr>
            <w:noProof/>
            <w:webHidden/>
          </w:rPr>
          <w:t>13</w:t>
        </w:r>
        <w:r w:rsidR="00034463" w:rsidRPr="00034463">
          <w:rPr>
            <w:noProof/>
            <w:webHidden/>
          </w:rPr>
          <w:fldChar w:fldCharType="end"/>
        </w:r>
      </w:hyperlink>
    </w:p>
    <w:p w:rsidR="00034463" w:rsidRPr="00034463" w:rsidRDefault="0037078A">
      <w:pPr>
        <w:pStyle w:val="Sumrio1"/>
        <w:tabs>
          <w:tab w:val="left" w:pos="360"/>
          <w:tab w:val="right" w:leader="dot" w:pos="9856"/>
        </w:tabs>
        <w:rPr>
          <w:rFonts w:asciiTheme="minorHAnsi" w:eastAsiaTheme="minorEastAsia" w:hAnsiTheme="minorHAnsi" w:cstheme="minorBidi"/>
          <w:b w:val="0"/>
          <w:iCs w:val="0"/>
          <w:caps w:val="0"/>
          <w:noProof/>
          <w:sz w:val="22"/>
          <w:szCs w:val="22"/>
        </w:rPr>
      </w:pPr>
      <w:hyperlink w:anchor="_Toc99390739" w:history="1">
        <w:r w:rsidR="00034463" w:rsidRPr="00034463">
          <w:rPr>
            <w:rStyle w:val="Hyperlink"/>
            <w:caps w:val="0"/>
            <w:noProof/>
          </w:rPr>
          <w:t>5</w:t>
        </w:r>
        <w:r w:rsidR="00034463" w:rsidRPr="00034463">
          <w:rPr>
            <w:rFonts w:asciiTheme="minorHAnsi" w:eastAsiaTheme="minorEastAsia" w:hAnsiTheme="minorHAnsi" w:cstheme="minorBidi"/>
            <w:b w:val="0"/>
            <w:iCs w:val="0"/>
            <w:caps w:val="0"/>
            <w:noProof/>
            <w:sz w:val="22"/>
            <w:szCs w:val="22"/>
          </w:rPr>
          <w:tab/>
        </w:r>
        <w:r w:rsidR="00034463" w:rsidRPr="00034463">
          <w:rPr>
            <w:rStyle w:val="Hyperlink"/>
            <w:caps w:val="0"/>
            <w:noProof/>
          </w:rPr>
          <w:t>Conclusões</w:t>
        </w:r>
        <w:r w:rsidR="00034463" w:rsidRPr="00034463">
          <w:rPr>
            <w:caps w:val="0"/>
            <w:noProof/>
            <w:webHidden/>
          </w:rPr>
          <w:tab/>
        </w:r>
        <w:r w:rsidR="00034463" w:rsidRPr="00034463">
          <w:rPr>
            <w:caps w:val="0"/>
            <w:noProof/>
            <w:webHidden/>
          </w:rPr>
          <w:fldChar w:fldCharType="begin"/>
        </w:r>
        <w:r w:rsidR="00034463" w:rsidRPr="00034463">
          <w:rPr>
            <w:caps w:val="0"/>
            <w:noProof/>
            <w:webHidden/>
          </w:rPr>
          <w:instrText xml:space="preserve"> PAGEREF _Toc99390739 \h </w:instrText>
        </w:r>
        <w:r w:rsidR="00034463" w:rsidRPr="00034463">
          <w:rPr>
            <w:caps w:val="0"/>
            <w:noProof/>
            <w:webHidden/>
          </w:rPr>
        </w:r>
        <w:r w:rsidR="00034463" w:rsidRPr="00034463">
          <w:rPr>
            <w:caps w:val="0"/>
            <w:noProof/>
            <w:webHidden/>
          </w:rPr>
          <w:fldChar w:fldCharType="separate"/>
        </w:r>
        <w:r w:rsidR="00034463" w:rsidRPr="00034463">
          <w:rPr>
            <w:caps w:val="0"/>
            <w:noProof/>
            <w:webHidden/>
          </w:rPr>
          <w:t>14</w:t>
        </w:r>
        <w:r w:rsidR="00034463" w:rsidRPr="00034463">
          <w:rPr>
            <w:caps w:val="0"/>
            <w:noProof/>
            <w:webHidden/>
          </w:rPr>
          <w:fldChar w:fldCharType="end"/>
        </w:r>
      </w:hyperlink>
    </w:p>
    <w:p w:rsidR="00034463" w:rsidRPr="00034463" w:rsidRDefault="0037078A">
      <w:pPr>
        <w:pStyle w:val="Sumrio1"/>
        <w:tabs>
          <w:tab w:val="left" w:pos="360"/>
          <w:tab w:val="right" w:leader="dot" w:pos="9856"/>
        </w:tabs>
        <w:rPr>
          <w:rFonts w:asciiTheme="minorHAnsi" w:eastAsiaTheme="minorEastAsia" w:hAnsiTheme="minorHAnsi" w:cstheme="minorBidi"/>
          <w:b w:val="0"/>
          <w:iCs w:val="0"/>
          <w:caps w:val="0"/>
          <w:noProof/>
          <w:sz w:val="22"/>
          <w:szCs w:val="22"/>
        </w:rPr>
      </w:pPr>
      <w:hyperlink w:anchor="_Toc99390740" w:history="1">
        <w:r w:rsidR="00034463" w:rsidRPr="00034463">
          <w:rPr>
            <w:rStyle w:val="Hyperlink"/>
            <w:caps w:val="0"/>
            <w:noProof/>
          </w:rPr>
          <w:t>6</w:t>
        </w:r>
        <w:r w:rsidR="00034463" w:rsidRPr="00034463">
          <w:rPr>
            <w:rFonts w:asciiTheme="minorHAnsi" w:eastAsiaTheme="minorEastAsia" w:hAnsiTheme="minorHAnsi" w:cstheme="minorBidi"/>
            <w:b w:val="0"/>
            <w:iCs w:val="0"/>
            <w:caps w:val="0"/>
            <w:noProof/>
            <w:sz w:val="22"/>
            <w:szCs w:val="22"/>
          </w:rPr>
          <w:tab/>
        </w:r>
        <w:r w:rsidR="00034463" w:rsidRPr="00034463">
          <w:rPr>
            <w:rStyle w:val="Hyperlink"/>
            <w:caps w:val="0"/>
            <w:noProof/>
          </w:rPr>
          <w:t>Referências Bibliográficas</w:t>
        </w:r>
        <w:r w:rsidR="00034463" w:rsidRPr="00034463">
          <w:rPr>
            <w:caps w:val="0"/>
            <w:noProof/>
            <w:webHidden/>
          </w:rPr>
          <w:tab/>
        </w:r>
        <w:r w:rsidR="00034463" w:rsidRPr="00034463">
          <w:rPr>
            <w:caps w:val="0"/>
            <w:noProof/>
            <w:webHidden/>
          </w:rPr>
          <w:fldChar w:fldCharType="begin"/>
        </w:r>
        <w:r w:rsidR="00034463" w:rsidRPr="00034463">
          <w:rPr>
            <w:caps w:val="0"/>
            <w:noProof/>
            <w:webHidden/>
          </w:rPr>
          <w:instrText xml:space="preserve"> PAGEREF _Toc99390740 \h </w:instrText>
        </w:r>
        <w:r w:rsidR="00034463" w:rsidRPr="00034463">
          <w:rPr>
            <w:caps w:val="0"/>
            <w:noProof/>
            <w:webHidden/>
          </w:rPr>
        </w:r>
        <w:r w:rsidR="00034463" w:rsidRPr="00034463">
          <w:rPr>
            <w:caps w:val="0"/>
            <w:noProof/>
            <w:webHidden/>
          </w:rPr>
          <w:fldChar w:fldCharType="separate"/>
        </w:r>
        <w:r w:rsidR="00034463" w:rsidRPr="00034463">
          <w:rPr>
            <w:caps w:val="0"/>
            <w:noProof/>
            <w:webHidden/>
          </w:rPr>
          <w:t>15</w:t>
        </w:r>
        <w:r w:rsidR="00034463" w:rsidRPr="00034463">
          <w:rPr>
            <w:caps w:val="0"/>
            <w:noProof/>
            <w:webHidden/>
          </w:rPr>
          <w:fldChar w:fldCharType="end"/>
        </w:r>
      </w:hyperlink>
    </w:p>
    <w:p w:rsidR="00A92880" w:rsidRPr="00241082" w:rsidRDefault="003F58DA" w:rsidP="00087F52">
      <w:pPr>
        <w:pStyle w:val="Metr-PargrafoNormal"/>
        <w:jc w:val="center"/>
        <w:rPr>
          <w:b/>
          <w:lang w:val="en-US"/>
        </w:rPr>
      </w:pPr>
      <w:r w:rsidRPr="00241082">
        <w:rPr>
          <w:b/>
          <w:lang w:val="en-US"/>
        </w:rPr>
        <w:fldChar w:fldCharType="end"/>
      </w:r>
    </w:p>
    <w:p w:rsidR="00A92880" w:rsidRPr="00241082" w:rsidRDefault="00A92880">
      <w:pPr>
        <w:rPr>
          <w:rFonts w:ascii="Times New Roman" w:hAnsi="Times New Roman"/>
          <w:b/>
          <w:sz w:val="24"/>
          <w:lang w:val="en-US" w:eastAsia="pt-BR"/>
        </w:rPr>
      </w:pPr>
      <w:r w:rsidRPr="00241082">
        <w:rPr>
          <w:b/>
          <w:lang w:val="en-US"/>
        </w:rPr>
        <w:br w:type="page"/>
      </w:r>
    </w:p>
    <w:p w:rsidR="003F58DA" w:rsidRPr="00241082" w:rsidRDefault="00E547E2" w:rsidP="00087F52">
      <w:pPr>
        <w:pStyle w:val="Metr-PargrafoNormal"/>
        <w:jc w:val="center"/>
        <w:rPr>
          <w:b/>
          <w:lang w:val="en-US"/>
        </w:rPr>
      </w:pPr>
      <w:r>
        <w:rPr>
          <w:b/>
          <w:sz w:val="28"/>
          <w:lang w:val="en-US"/>
        </w:rPr>
        <w:lastRenderedPageBreak/>
        <w:t>CONTROLE DE REVISÕES DO RELATÓRIO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4"/>
        <w:gridCol w:w="1700"/>
        <w:gridCol w:w="2771"/>
        <w:gridCol w:w="4587"/>
      </w:tblGrid>
      <w:tr w:rsidR="00846A54" w:rsidRPr="00241082" w:rsidTr="00846A54">
        <w:trPr>
          <w:tblHeader/>
        </w:trPr>
        <w:tc>
          <w:tcPr>
            <w:tcW w:w="1024" w:type="dxa"/>
            <w:shd w:val="pct15" w:color="auto" w:fill="auto"/>
            <w:vAlign w:val="center"/>
          </w:tcPr>
          <w:p w:rsidR="00846A54" w:rsidRPr="00241082" w:rsidRDefault="00846A54" w:rsidP="00846A54">
            <w:pPr>
              <w:pStyle w:val="Metr-PargrafoNormal"/>
              <w:spacing w:before="60" w:after="6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Revisão</w:t>
            </w:r>
            <w:proofErr w:type="spellEnd"/>
          </w:p>
        </w:tc>
        <w:tc>
          <w:tcPr>
            <w:tcW w:w="1700" w:type="dxa"/>
            <w:shd w:val="pct15" w:color="auto" w:fill="auto"/>
            <w:vAlign w:val="center"/>
          </w:tcPr>
          <w:p w:rsidR="00846A54" w:rsidRPr="00241082" w:rsidRDefault="00846A54" w:rsidP="00846A54">
            <w:pPr>
              <w:pStyle w:val="Metr-PargrafoNormal"/>
              <w:spacing w:before="60" w:after="6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Data</w:t>
            </w:r>
          </w:p>
        </w:tc>
        <w:tc>
          <w:tcPr>
            <w:tcW w:w="2771" w:type="dxa"/>
            <w:shd w:val="pct15" w:color="auto" w:fill="auto"/>
          </w:tcPr>
          <w:p w:rsidR="00846A54" w:rsidRPr="00241082" w:rsidRDefault="00846A54" w:rsidP="005060EF">
            <w:pPr>
              <w:pStyle w:val="Metr-PargrafoNormal"/>
              <w:spacing w:before="60" w:after="60"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Autor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da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Revisão</w:t>
            </w:r>
            <w:proofErr w:type="spellEnd"/>
          </w:p>
        </w:tc>
        <w:tc>
          <w:tcPr>
            <w:tcW w:w="4587" w:type="dxa"/>
            <w:shd w:val="pct15" w:color="auto" w:fill="auto"/>
            <w:vAlign w:val="center"/>
          </w:tcPr>
          <w:p w:rsidR="00846A54" w:rsidRPr="00241082" w:rsidRDefault="00846A54" w:rsidP="005060EF">
            <w:pPr>
              <w:pStyle w:val="Metr-PargrafoNormal"/>
              <w:spacing w:before="60" w:after="60"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Descrição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da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Revisão</w:t>
            </w:r>
            <w:proofErr w:type="spellEnd"/>
          </w:p>
        </w:tc>
      </w:tr>
      <w:tr w:rsidR="00846A54" w:rsidRPr="00241082" w:rsidTr="00846A54">
        <w:tc>
          <w:tcPr>
            <w:tcW w:w="1024" w:type="dxa"/>
            <w:vAlign w:val="center"/>
          </w:tcPr>
          <w:p w:rsidR="00846A54" w:rsidRPr="00241082" w:rsidRDefault="00846A54" w:rsidP="00846A54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  <w:lang w:val="en-US"/>
              </w:rPr>
            </w:pPr>
            <w:r w:rsidRPr="00241082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700" w:type="dxa"/>
            <w:vAlign w:val="center"/>
          </w:tcPr>
          <w:p w:rsidR="00846A54" w:rsidRPr="00241082" w:rsidRDefault="00846A54" w:rsidP="00846A54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28/03/2022</w:t>
            </w:r>
          </w:p>
        </w:tc>
        <w:tc>
          <w:tcPr>
            <w:tcW w:w="2771" w:type="dxa"/>
            <w:vAlign w:val="center"/>
          </w:tcPr>
          <w:p w:rsidR="00846A54" w:rsidRPr="00846A54" w:rsidRDefault="00846A54" w:rsidP="00846A54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  <w:proofErr w:type="spellStart"/>
            <w:r w:rsidRPr="00846A54">
              <w:rPr>
                <w:sz w:val="22"/>
                <w:szCs w:val="22"/>
              </w:rPr>
              <w:t>Antonio</w:t>
            </w:r>
            <w:proofErr w:type="spellEnd"/>
            <w:r w:rsidRPr="00846A54">
              <w:rPr>
                <w:sz w:val="22"/>
                <w:szCs w:val="22"/>
              </w:rPr>
              <w:t xml:space="preserve"> V. da S. </w:t>
            </w:r>
            <w:proofErr w:type="gramStart"/>
            <w:r w:rsidRPr="00846A54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eto</w:t>
            </w:r>
            <w:proofErr w:type="gramEnd"/>
          </w:p>
        </w:tc>
        <w:tc>
          <w:tcPr>
            <w:tcW w:w="4587" w:type="dxa"/>
            <w:vAlign w:val="center"/>
          </w:tcPr>
          <w:p w:rsidR="00846A54" w:rsidRPr="00846A54" w:rsidRDefault="00846A54" w:rsidP="00846A54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  <w:r w:rsidRPr="00846A54">
              <w:rPr>
                <w:sz w:val="22"/>
                <w:szCs w:val="22"/>
              </w:rPr>
              <w:t>Versão inicial de modelo p</w:t>
            </w:r>
            <w:r>
              <w:rPr>
                <w:sz w:val="22"/>
                <w:szCs w:val="22"/>
              </w:rPr>
              <w:t xml:space="preserve">ara a documentação técnica dos estudos de caso do projeto de pesquisa </w:t>
            </w:r>
            <w:proofErr w:type="spellStart"/>
            <w:r>
              <w:rPr>
                <w:sz w:val="22"/>
                <w:szCs w:val="22"/>
              </w:rPr>
              <w:t>Safety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ArISt</w:t>
            </w:r>
            <w:proofErr w:type="spellEnd"/>
            <w:proofErr w:type="gramEnd"/>
          </w:p>
        </w:tc>
      </w:tr>
      <w:tr w:rsidR="00846A54" w:rsidRPr="00846A54" w:rsidTr="00846A54">
        <w:tc>
          <w:tcPr>
            <w:tcW w:w="1024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vAlign w:val="center"/>
          </w:tcPr>
          <w:p w:rsidR="00846A54" w:rsidRPr="00846A54" w:rsidRDefault="00846A54" w:rsidP="00776FE1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71" w:type="dxa"/>
          </w:tcPr>
          <w:p w:rsidR="00846A54" w:rsidRPr="00846A54" w:rsidRDefault="00846A54" w:rsidP="00953D4F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4587" w:type="dxa"/>
            <w:vAlign w:val="center"/>
          </w:tcPr>
          <w:p w:rsidR="00846A54" w:rsidRPr="00846A54" w:rsidRDefault="00846A54" w:rsidP="00953D4F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</w:tr>
      <w:tr w:rsidR="00846A54" w:rsidRPr="00846A54" w:rsidTr="00846A54">
        <w:tc>
          <w:tcPr>
            <w:tcW w:w="1024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vAlign w:val="center"/>
          </w:tcPr>
          <w:p w:rsidR="00846A54" w:rsidRPr="00846A54" w:rsidRDefault="00846A54" w:rsidP="0076203B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71" w:type="dxa"/>
          </w:tcPr>
          <w:p w:rsidR="00846A54" w:rsidRPr="00846A54" w:rsidRDefault="00846A54" w:rsidP="009C50DB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4587" w:type="dxa"/>
            <w:vAlign w:val="center"/>
          </w:tcPr>
          <w:p w:rsidR="00846A54" w:rsidRPr="00846A54" w:rsidRDefault="00846A54" w:rsidP="009C50DB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</w:tr>
      <w:tr w:rsidR="00846A54" w:rsidRPr="00846A54" w:rsidTr="00846A54">
        <w:tc>
          <w:tcPr>
            <w:tcW w:w="1024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71" w:type="dxa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4587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</w:tr>
      <w:tr w:rsidR="00846A54" w:rsidRPr="00846A54" w:rsidTr="00846A54">
        <w:tc>
          <w:tcPr>
            <w:tcW w:w="1024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71" w:type="dxa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4587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</w:tr>
      <w:tr w:rsidR="00846A54" w:rsidRPr="00846A54" w:rsidTr="00846A54">
        <w:tc>
          <w:tcPr>
            <w:tcW w:w="1024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71" w:type="dxa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4587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</w:tr>
      <w:tr w:rsidR="00846A54" w:rsidRPr="00846A54" w:rsidTr="00846A54">
        <w:tc>
          <w:tcPr>
            <w:tcW w:w="1024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71" w:type="dxa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4587" w:type="dxa"/>
            <w:vAlign w:val="center"/>
          </w:tcPr>
          <w:p w:rsidR="00846A54" w:rsidRPr="00846A54" w:rsidRDefault="00846A54" w:rsidP="005F3C2D">
            <w:pPr>
              <w:pStyle w:val="Metr-PargrafoNormal"/>
              <w:spacing w:before="60" w:after="60" w:line="240" w:lineRule="auto"/>
              <w:jc w:val="left"/>
              <w:rPr>
                <w:sz w:val="22"/>
                <w:szCs w:val="22"/>
              </w:rPr>
            </w:pPr>
          </w:p>
        </w:tc>
      </w:tr>
    </w:tbl>
    <w:p w:rsidR="00FE7CD2" w:rsidRPr="00846A54" w:rsidRDefault="00FE7CD2" w:rsidP="00FE7CD2">
      <w:pPr>
        <w:pStyle w:val="Metr-PargrafoNormal"/>
        <w:jc w:val="center"/>
        <w:rPr>
          <w:b/>
          <w:sz w:val="28"/>
        </w:rPr>
      </w:pPr>
    </w:p>
    <w:p w:rsidR="003F58DA" w:rsidRPr="00241082" w:rsidRDefault="00855E73">
      <w:pPr>
        <w:pStyle w:val="Ttulo1"/>
        <w:rPr>
          <w:lang w:val="en-US"/>
        </w:rPr>
      </w:pPr>
      <w:bookmarkStart w:id="0" w:name="_Toc99390718"/>
      <w:r>
        <w:rPr>
          <w:lang w:val="en-US"/>
        </w:rPr>
        <w:lastRenderedPageBreak/>
        <w:t>Introdução</w:t>
      </w:r>
      <w:bookmarkEnd w:id="0"/>
    </w:p>
    <w:p w:rsidR="00171B3F" w:rsidRDefault="00855E73" w:rsidP="008C6357">
      <w:pPr>
        <w:pStyle w:val="TextoPadrao"/>
      </w:pPr>
      <w:r w:rsidRPr="00855E73">
        <w:t>O objetivo desta seção do documento é</w:t>
      </w:r>
      <w:r w:rsidR="0020063A">
        <w:t xml:space="preserve"> apresentar uma breve descrição do estudo de caso e da estratégia utilizada para realizá-lo, desde a especificação inicial de requisitos até as etapas de operação e manutenção do protótipo correlato</w:t>
      </w:r>
      <w:r w:rsidR="00171B3F" w:rsidRPr="00855E73">
        <w:t>.</w:t>
      </w:r>
      <w:r w:rsidR="0020063A">
        <w:t xml:space="preserve"> Deve-se descrever que todo o ciclo de vida do estudo de caso foi realizado aplicando-se o método </w:t>
      </w:r>
      <w:proofErr w:type="spellStart"/>
      <w:r w:rsidR="0020063A">
        <w:t>Safety</w:t>
      </w:r>
      <w:proofErr w:type="spellEnd"/>
      <w:r w:rsidR="0020063A">
        <w:t xml:space="preserve"> </w:t>
      </w:r>
      <w:proofErr w:type="spellStart"/>
      <w:proofErr w:type="gramStart"/>
      <w:r w:rsidR="0020063A">
        <w:t>ArtISt</w:t>
      </w:r>
      <w:proofErr w:type="spellEnd"/>
      <w:proofErr w:type="gramEnd"/>
      <w:r w:rsidR="0020063A">
        <w:t xml:space="preserve"> (</w:t>
      </w:r>
      <w:r w:rsidR="0020063A" w:rsidRPr="0020063A">
        <w:rPr>
          <w:i/>
        </w:rPr>
        <w:t xml:space="preserve">Artificial </w:t>
      </w:r>
      <w:proofErr w:type="spellStart"/>
      <w:r w:rsidR="0020063A" w:rsidRPr="0020063A">
        <w:rPr>
          <w:i/>
        </w:rPr>
        <w:t>Intelligence</w:t>
      </w:r>
      <w:proofErr w:type="spellEnd"/>
      <w:r w:rsidR="0020063A" w:rsidRPr="0020063A">
        <w:rPr>
          <w:i/>
        </w:rPr>
        <w:t xml:space="preserve"> </w:t>
      </w:r>
      <w:proofErr w:type="spellStart"/>
      <w:r w:rsidR="0020063A" w:rsidRPr="0020063A">
        <w:rPr>
          <w:i/>
        </w:rPr>
        <w:t>Structure</w:t>
      </w:r>
      <w:proofErr w:type="spellEnd"/>
      <w:r w:rsidR="0020063A">
        <w:t>).</w:t>
      </w:r>
    </w:p>
    <w:p w:rsidR="00034463" w:rsidRPr="00855E73" w:rsidRDefault="00034463" w:rsidP="008C6357">
      <w:pPr>
        <w:pStyle w:val="TextoPadrao"/>
      </w:pPr>
      <w:r>
        <w:t xml:space="preserve">Dica geral: recomendado utilizar o software </w:t>
      </w:r>
      <w:proofErr w:type="spellStart"/>
      <w:r>
        <w:t>Mendeley</w:t>
      </w:r>
      <w:proofErr w:type="spellEnd"/>
      <w:r>
        <w:t xml:space="preserve"> para controle e citação de referências no texto. Utilizar padrão ABNT para as citações.</w:t>
      </w:r>
    </w:p>
    <w:p w:rsidR="003F58DA" w:rsidRPr="0020063A" w:rsidRDefault="0020063A" w:rsidP="00FE7CD2">
      <w:pPr>
        <w:pStyle w:val="Ttulo2"/>
      </w:pPr>
      <w:bookmarkStart w:id="1" w:name="_Toc99390719"/>
      <w:r>
        <w:t>Siglas e Abreviações</w:t>
      </w:r>
      <w:bookmarkEnd w:id="1"/>
    </w:p>
    <w:p w:rsidR="003F58DA" w:rsidRDefault="0020063A" w:rsidP="00757110">
      <w:pPr>
        <w:pStyle w:val="TextoPadrao"/>
      </w:pPr>
      <w:r w:rsidRPr="0020063A">
        <w:t xml:space="preserve">As siglas e abreviações utilizadas na elaboração deste documento </w:t>
      </w:r>
      <w:r>
        <w:t>são apresentadas a seguir.</w:t>
      </w:r>
    </w:p>
    <w:p w:rsidR="0020063A" w:rsidRPr="0020063A" w:rsidRDefault="0020063A" w:rsidP="00757110">
      <w:pPr>
        <w:pStyle w:val="TextoPadrao"/>
      </w:pPr>
      <w:r>
        <w:t>&lt;Instrução: uma sigla por linha da tabela, ordenando em ordem alfabética. Sempre que uma sigla aparecer no texto, deve ser definida por extenso na primeira ocorrência, apenas.</w:t>
      </w:r>
      <w:proofErr w:type="gramStart"/>
      <w:r>
        <w:t>&gt;</w:t>
      </w:r>
      <w:proofErr w:type="gramEnd"/>
    </w:p>
    <w:p w:rsidR="00757110" w:rsidRPr="0020063A" w:rsidRDefault="00757110" w:rsidP="00757110">
      <w:pPr>
        <w:pStyle w:val="TextoPadrao"/>
      </w:pPr>
    </w:p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8080"/>
      </w:tblGrid>
      <w:tr w:rsidR="00332A7A" w:rsidRPr="00241082" w:rsidTr="00280B2C">
        <w:trPr>
          <w:trHeight w:val="200"/>
        </w:trPr>
        <w:tc>
          <w:tcPr>
            <w:tcW w:w="1417" w:type="dxa"/>
            <w:vAlign w:val="center"/>
          </w:tcPr>
          <w:p w:rsidR="00332A7A" w:rsidRPr="00241082" w:rsidRDefault="0020063A" w:rsidP="00702970">
            <w:pPr>
              <w:pStyle w:val="TextoRelatorio"/>
              <w:spacing w:before="60" w:after="60" w:line="240" w:lineRule="auto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ArtISt</w:t>
            </w:r>
            <w:proofErr w:type="spellEnd"/>
          </w:p>
        </w:tc>
        <w:tc>
          <w:tcPr>
            <w:tcW w:w="8080" w:type="dxa"/>
            <w:vAlign w:val="center"/>
          </w:tcPr>
          <w:p w:rsidR="00332A7A" w:rsidRPr="00241082" w:rsidRDefault="0020063A" w:rsidP="00702970">
            <w:pPr>
              <w:pStyle w:val="TextoRelatorio"/>
              <w:spacing w:before="60" w:after="60" w:line="240" w:lineRule="auto"/>
              <w:jc w:val="left"/>
              <w:rPr>
                <w:lang w:val="en-US"/>
              </w:rPr>
            </w:pPr>
            <w:r w:rsidRPr="0020063A">
              <w:rPr>
                <w:i/>
              </w:rPr>
              <w:t xml:space="preserve">Artificial </w:t>
            </w:r>
            <w:proofErr w:type="spellStart"/>
            <w:r w:rsidRPr="0020063A">
              <w:rPr>
                <w:i/>
              </w:rPr>
              <w:t>Intelligence</w:t>
            </w:r>
            <w:proofErr w:type="spellEnd"/>
            <w:r w:rsidRPr="0020063A">
              <w:rPr>
                <w:i/>
              </w:rPr>
              <w:t xml:space="preserve"> </w:t>
            </w:r>
            <w:proofErr w:type="spellStart"/>
            <w:r w:rsidRPr="0020063A">
              <w:rPr>
                <w:i/>
              </w:rPr>
              <w:t>Structure</w:t>
            </w:r>
            <w:proofErr w:type="spellEnd"/>
          </w:p>
        </w:tc>
      </w:tr>
    </w:tbl>
    <w:p w:rsidR="002D37E9" w:rsidRPr="00241082" w:rsidRDefault="002D37E9" w:rsidP="002D37E9">
      <w:pPr>
        <w:pStyle w:val="MetroNormal"/>
        <w:rPr>
          <w:lang w:val="en-US"/>
        </w:rPr>
      </w:pPr>
      <w:bookmarkStart w:id="2" w:name="_Ref442095716"/>
    </w:p>
    <w:p w:rsidR="00A42CE1" w:rsidRPr="00241082" w:rsidRDefault="00A42CE1">
      <w:pPr>
        <w:rPr>
          <w:rFonts w:ascii="Times New Roman" w:hAnsi="Times New Roman"/>
          <w:sz w:val="24"/>
          <w:lang w:val="en-US" w:eastAsia="pt-BR"/>
        </w:rPr>
      </w:pPr>
      <w:r w:rsidRPr="00241082">
        <w:rPr>
          <w:lang w:val="en-US"/>
        </w:rPr>
        <w:br w:type="page"/>
      </w:r>
    </w:p>
    <w:p w:rsidR="00EC1A25" w:rsidRPr="0020063A" w:rsidRDefault="00EC1A25" w:rsidP="00EC1A25">
      <w:pPr>
        <w:pStyle w:val="Ttulo1"/>
      </w:pPr>
      <w:bookmarkStart w:id="3" w:name="_Toc99390720"/>
      <w:r w:rsidRPr="0020063A">
        <w:lastRenderedPageBreak/>
        <w:t>Descrição do Sistema do Estudo de Caso</w:t>
      </w:r>
    </w:p>
    <w:p w:rsidR="00EC1A25" w:rsidRDefault="00EC1A25" w:rsidP="00EC1A25">
      <w:pPr>
        <w:pStyle w:val="TextoPadrao"/>
        <w:rPr>
          <w:lang w:eastAsia="pt-BR"/>
        </w:rPr>
      </w:pPr>
      <w:r>
        <w:rPr>
          <w:lang w:eastAsia="pt-BR"/>
        </w:rPr>
        <w:t xml:space="preserve">O objetivo desta seção é apresentar uma descrição de alto nível do sistema que pertence ao escopo do estudo de caso. Os seguintes tópicos devem </w:t>
      </w:r>
      <w:proofErr w:type="gramStart"/>
      <w:r>
        <w:rPr>
          <w:lang w:eastAsia="pt-BR"/>
        </w:rPr>
        <w:t>ser,</w:t>
      </w:r>
      <w:proofErr w:type="gramEnd"/>
      <w:r>
        <w:rPr>
          <w:lang w:eastAsia="pt-BR"/>
        </w:rPr>
        <w:t xml:space="preserve"> minimamente, abordados ao longo deste capítulo:</w:t>
      </w:r>
    </w:p>
    <w:p w:rsidR="00EC1A25" w:rsidRDefault="00EC1A25" w:rsidP="00EC1A25">
      <w:pPr>
        <w:pStyle w:val="TextoPadrao"/>
        <w:numPr>
          <w:ilvl w:val="0"/>
          <w:numId w:val="27"/>
        </w:numPr>
        <w:rPr>
          <w:lang w:eastAsia="pt-BR"/>
        </w:rPr>
      </w:pPr>
      <w:r>
        <w:rPr>
          <w:lang w:eastAsia="pt-BR"/>
        </w:rPr>
        <w:t>Descrição das principais funções do sistema;</w:t>
      </w:r>
    </w:p>
    <w:p w:rsidR="00EC1A25" w:rsidRDefault="00EC1A25" w:rsidP="00EC1A25">
      <w:pPr>
        <w:pStyle w:val="TextoPadrao"/>
        <w:numPr>
          <w:ilvl w:val="0"/>
          <w:numId w:val="27"/>
        </w:numPr>
        <w:rPr>
          <w:lang w:eastAsia="pt-BR"/>
        </w:rPr>
      </w:pPr>
      <w:r>
        <w:rPr>
          <w:lang w:eastAsia="pt-BR"/>
        </w:rPr>
        <w:t>Diagrama da arquitetura de alto nível do sistema;</w:t>
      </w:r>
    </w:p>
    <w:p w:rsidR="00EC1A25" w:rsidRDefault="00EC1A25" w:rsidP="00EC1A25">
      <w:pPr>
        <w:pStyle w:val="TextoPadrao"/>
        <w:numPr>
          <w:ilvl w:val="0"/>
          <w:numId w:val="27"/>
        </w:numPr>
        <w:rPr>
          <w:lang w:eastAsia="pt-BR"/>
        </w:rPr>
      </w:pPr>
      <w:r>
        <w:rPr>
          <w:lang w:eastAsia="pt-BR"/>
        </w:rPr>
        <w:t>Descrição dos principais blocos que compõem o sistema.</w:t>
      </w:r>
    </w:p>
    <w:p w:rsidR="00EC1A25" w:rsidRPr="0020063A" w:rsidRDefault="00EC1A25" w:rsidP="00EC1A25">
      <w:pPr>
        <w:pStyle w:val="TextoPadrao"/>
        <w:rPr>
          <w:lang w:eastAsia="pt-BR"/>
        </w:rPr>
      </w:pPr>
    </w:p>
    <w:bookmarkEnd w:id="3"/>
    <w:p w:rsidR="0020063A" w:rsidRPr="0020063A" w:rsidRDefault="00EC1A25" w:rsidP="002D37E9">
      <w:pPr>
        <w:pStyle w:val="Ttulo1"/>
      </w:pPr>
      <w:r>
        <w:lastRenderedPageBreak/>
        <w:t>Pesquisa Bibliográfica – Descrição de Atividades e Resultados</w:t>
      </w:r>
    </w:p>
    <w:p w:rsidR="0020063A" w:rsidRDefault="0020063A" w:rsidP="00EC1A25">
      <w:pPr>
        <w:pStyle w:val="TextoPadrao"/>
        <w:rPr>
          <w:lang w:eastAsia="pt-BR"/>
        </w:rPr>
      </w:pPr>
      <w:r>
        <w:rPr>
          <w:lang w:eastAsia="pt-BR"/>
        </w:rPr>
        <w:t>O objetivo desta seção é apresentar um</w:t>
      </w:r>
      <w:r w:rsidR="00EC1A25">
        <w:rPr>
          <w:lang w:eastAsia="pt-BR"/>
        </w:rPr>
        <w:t xml:space="preserve"> panorama das pesquisas realizadas para dar subsídios à realização dos estudos de caso, destacando-se o método de pesquisa, os principais resultados obtidos e como eles contribuem com a execução dos estudos de caso de interesse.</w:t>
      </w:r>
    </w:p>
    <w:p w:rsidR="00EC1A25" w:rsidRPr="00EC1A25" w:rsidRDefault="00EC1A25" w:rsidP="00EC1A25">
      <w:pPr>
        <w:pStyle w:val="TextoPadrao"/>
        <w:rPr>
          <w:color w:val="FF0000"/>
          <w:lang w:eastAsia="pt-BR"/>
        </w:rPr>
      </w:pPr>
      <w:r w:rsidRPr="00EC1A25">
        <w:rPr>
          <w:color w:val="FF0000"/>
          <w:lang w:eastAsia="pt-BR"/>
        </w:rPr>
        <w:t xml:space="preserve">Dica global: utilizar software </w:t>
      </w:r>
      <w:proofErr w:type="spellStart"/>
      <w:r w:rsidRPr="00EC1A25">
        <w:rPr>
          <w:color w:val="FF0000"/>
          <w:lang w:eastAsia="pt-BR"/>
        </w:rPr>
        <w:t>Mendeley</w:t>
      </w:r>
      <w:proofErr w:type="spellEnd"/>
      <w:r w:rsidRPr="00EC1A25">
        <w:rPr>
          <w:color w:val="FF0000"/>
          <w:lang w:eastAsia="pt-BR"/>
        </w:rPr>
        <w:t xml:space="preserve"> configurad</w:t>
      </w:r>
      <w:r>
        <w:rPr>
          <w:color w:val="FF0000"/>
          <w:lang w:eastAsia="pt-BR"/>
        </w:rPr>
        <w:t>o</w:t>
      </w:r>
      <w:r w:rsidRPr="00EC1A25">
        <w:rPr>
          <w:color w:val="FF0000"/>
          <w:lang w:eastAsia="pt-BR"/>
        </w:rPr>
        <w:t xml:space="preserve"> para padrão ABNT para fazer citações e gerar a lista de referências.</w:t>
      </w:r>
    </w:p>
    <w:p w:rsidR="00EC1A25" w:rsidRDefault="00EC1A25" w:rsidP="00EC1A25">
      <w:pPr>
        <w:pStyle w:val="Ttulo2"/>
      </w:pPr>
      <w:r>
        <w:t>Tema 1 – Bibliotecas de Subsídio ao Estudo de Caso</w:t>
      </w:r>
    </w:p>
    <w:p w:rsidR="00EC1A25" w:rsidRDefault="00EC1A25" w:rsidP="00EC1A25">
      <w:pPr>
        <w:pStyle w:val="Ttulo3"/>
      </w:pPr>
      <w:r>
        <w:t>Objetivos</w:t>
      </w:r>
    </w:p>
    <w:p w:rsidR="00EC1A25" w:rsidRDefault="00EC1A25" w:rsidP="00EC1A25">
      <w:pPr>
        <w:pStyle w:val="TextoPadrao"/>
        <w:rPr>
          <w:lang w:eastAsia="pt-BR"/>
        </w:rPr>
      </w:pPr>
      <w:r>
        <w:rPr>
          <w:lang w:eastAsia="pt-BR"/>
        </w:rPr>
        <w:t>Incluir descrição.</w:t>
      </w:r>
    </w:p>
    <w:p w:rsidR="00EC1A25" w:rsidRDefault="00EC1A25" w:rsidP="00EC1A25">
      <w:pPr>
        <w:pStyle w:val="Ttulo3"/>
      </w:pPr>
      <w:r>
        <w:t>Principais Resultados Obtidos</w:t>
      </w:r>
    </w:p>
    <w:p w:rsidR="00EC1A25" w:rsidRDefault="00EC1A25" w:rsidP="00EC1A25">
      <w:pPr>
        <w:pStyle w:val="TextoPadrao"/>
        <w:rPr>
          <w:lang w:eastAsia="pt-BR"/>
        </w:rPr>
      </w:pPr>
      <w:r>
        <w:rPr>
          <w:lang w:eastAsia="pt-BR"/>
        </w:rPr>
        <w:t>Incluir descrição.</w:t>
      </w:r>
    </w:p>
    <w:p w:rsidR="00EC1A25" w:rsidRPr="00EC1A25" w:rsidRDefault="00EC1A25" w:rsidP="00EC1A25">
      <w:pPr>
        <w:pStyle w:val="Ttulo3"/>
      </w:pPr>
      <w:r>
        <w:t>Contribuição da Pesquisa Bibliográfica para o Estudo de Caso</w:t>
      </w:r>
    </w:p>
    <w:p w:rsidR="0020063A" w:rsidRPr="0020063A" w:rsidRDefault="00EC1A25" w:rsidP="0020063A">
      <w:pPr>
        <w:pStyle w:val="TextoPadrao"/>
        <w:rPr>
          <w:lang w:eastAsia="pt-BR"/>
        </w:rPr>
      </w:pPr>
      <w:r>
        <w:rPr>
          <w:lang w:eastAsia="pt-BR"/>
        </w:rPr>
        <w:t>Incluir descrição.</w:t>
      </w:r>
    </w:p>
    <w:p w:rsidR="002D37E9" w:rsidRPr="0020063A" w:rsidRDefault="0020063A" w:rsidP="002D37E9">
      <w:pPr>
        <w:pStyle w:val="Ttulo1"/>
      </w:pPr>
      <w:bookmarkStart w:id="4" w:name="_Toc99390721"/>
      <w:r>
        <w:lastRenderedPageBreak/>
        <w:t xml:space="preserve">Primeira iteração do </w:t>
      </w:r>
      <w:r w:rsidRPr="0020063A">
        <w:t>Método Safety ArtISt</w:t>
      </w:r>
      <w:bookmarkEnd w:id="4"/>
    </w:p>
    <w:p w:rsidR="00D36B48" w:rsidRDefault="0020063A" w:rsidP="00F56D1B">
      <w:pPr>
        <w:pStyle w:val="TextoPadrao"/>
      </w:pPr>
      <w:r w:rsidRPr="0020063A">
        <w:t xml:space="preserve">O objetivo desta seção é apresentar </w:t>
      </w:r>
      <w:r>
        <w:t xml:space="preserve">os resultados da primeira iteração do método </w:t>
      </w:r>
      <w:proofErr w:type="spellStart"/>
      <w:r>
        <w:t>Safety</w:t>
      </w:r>
      <w:proofErr w:type="spellEnd"/>
      <w:r>
        <w:t xml:space="preserve"> </w:t>
      </w:r>
      <w:proofErr w:type="spellStart"/>
      <w:proofErr w:type="gramStart"/>
      <w:r>
        <w:t>ArtISt</w:t>
      </w:r>
      <w:proofErr w:type="spellEnd"/>
      <w:proofErr w:type="gramEnd"/>
      <w:r>
        <w:t>, evidenciando as decisões e os resultados de cada uma de suas etapas, atividades e subatividades.</w:t>
      </w:r>
    </w:p>
    <w:p w:rsidR="00F942BB" w:rsidRPr="007F226C" w:rsidRDefault="0020063A" w:rsidP="00F942BB">
      <w:pPr>
        <w:pStyle w:val="Ttulo2"/>
      </w:pPr>
      <w:bookmarkStart w:id="5" w:name="_Toc99390722"/>
      <w:r w:rsidRPr="007F226C">
        <w:t xml:space="preserve">Etapa 1: Especificação de Requisitos e </w:t>
      </w:r>
      <w:r w:rsidR="007F226C" w:rsidRPr="007F226C">
        <w:t>Definiç</w:t>
      </w:r>
      <w:r w:rsidR="007F226C">
        <w:t>ão Preliminar da Arquitetura</w:t>
      </w:r>
      <w:bookmarkEnd w:id="5"/>
    </w:p>
    <w:p w:rsidR="007F226C" w:rsidRDefault="007F226C" w:rsidP="00F942BB">
      <w:pPr>
        <w:pStyle w:val="TextoPadrao"/>
        <w:rPr>
          <w:lang w:eastAsia="pt-BR"/>
        </w:rPr>
      </w:pPr>
      <w:r w:rsidRPr="007F226C">
        <w:rPr>
          <w:lang w:eastAsia="pt-BR"/>
        </w:rPr>
        <w:t>Nesta seção, devem ser apresentadas as seguintes características sobre a aplicaç</w:t>
      </w:r>
      <w:r>
        <w:rPr>
          <w:lang w:eastAsia="pt-BR"/>
        </w:rPr>
        <w:t xml:space="preserve">ão da etapa 1 do método </w:t>
      </w:r>
      <w:proofErr w:type="spellStart"/>
      <w:r>
        <w:rPr>
          <w:lang w:eastAsia="pt-BR"/>
        </w:rPr>
        <w:t>Safety</w:t>
      </w:r>
      <w:proofErr w:type="spellEnd"/>
      <w:r>
        <w:rPr>
          <w:lang w:eastAsia="pt-BR"/>
        </w:rPr>
        <w:t xml:space="preserve"> </w:t>
      </w:r>
      <w:proofErr w:type="spellStart"/>
      <w:proofErr w:type="gramStart"/>
      <w:r>
        <w:rPr>
          <w:lang w:eastAsia="pt-BR"/>
        </w:rPr>
        <w:t>ArtISt</w:t>
      </w:r>
      <w:proofErr w:type="spellEnd"/>
      <w:proofErr w:type="gramEnd"/>
      <w:r>
        <w:rPr>
          <w:lang w:eastAsia="pt-BR"/>
        </w:rPr>
        <w:t>:</w:t>
      </w:r>
    </w:p>
    <w:p w:rsidR="007F226C" w:rsidRDefault="007F226C" w:rsidP="007F226C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restrições iniciais ao projeto (exemplo: deve ser feito para FPGA, deve ser feito em C/C++, etc.);</w:t>
      </w:r>
    </w:p>
    <w:p w:rsidR="00BE74E8" w:rsidRDefault="007F226C" w:rsidP="007F226C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F226C" w:rsidRDefault="007F226C" w:rsidP="007F226C">
      <w:pPr>
        <w:pStyle w:val="TextoPadrao"/>
        <w:numPr>
          <w:ilvl w:val="1"/>
          <w:numId w:val="28"/>
        </w:numPr>
        <w:rPr>
          <w:lang w:eastAsia="pt-BR"/>
        </w:rPr>
      </w:pPr>
      <w:r>
        <w:t>Avaliar se é aplicável ao desenvolvimento e justificar a decisão;</w:t>
      </w:r>
    </w:p>
    <w:p w:rsidR="004F663A" w:rsidRDefault="004F663A" w:rsidP="007F226C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4F663A" w:rsidRDefault="004F663A" w:rsidP="004F663A">
      <w:pPr>
        <w:pStyle w:val="TextoPadrao"/>
        <w:numPr>
          <w:ilvl w:val="0"/>
          <w:numId w:val="28"/>
        </w:numPr>
        <w:rPr>
          <w:lang w:eastAsia="pt-BR"/>
        </w:rPr>
      </w:pPr>
      <w:r>
        <w:t>Ao final:</w:t>
      </w:r>
    </w:p>
    <w:p w:rsidR="004F663A" w:rsidRPr="007F226C" w:rsidRDefault="004F663A" w:rsidP="004F663A">
      <w:pPr>
        <w:pStyle w:val="TextoPadrao"/>
        <w:numPr>
          <w:ilvl w:val="1"/>
          <w:numId w:val="28"/>
        </w:numPr>
        <w:rPr>
          <w:lang w:eastAsia="pt-BR"/>
        </w:rPr>
      </w:pPr>
      <w:r>
        <w:rPr>
          <w:lang w:eastAsia="pt-BR"/>
        </w:rPr>
        <w:t>Detalhar os requisitos funcionais e não funcionais (especialmente de segurança) do sistema;</w:t>
      </w:r>
    </w:p>
    <w:p w:rsidR="004F663A" w:rsidRDefault="004F663A" w:rsidP="004F663A">
      <w:pPr>
        <w:pStyle w:val="TextoPadrao"/>
        <w:numPr>
          <w:ilvl w:val="1"/>
          <w:numId w:val="28"/>
        </w:numPr>
        <w:rPr>
          <w:lang w:eastAsia="pt-BR"/>
        </w:rPr>
      </w:pPr>
      <w:r>
        <w:rPr>
          <w:lang w:eastAsia="pt-BR"/>
        </w:rPr>
        <w:t>Detalhar a arquitetura preliminar do sistema.</w:t>
      </w:r>
    </w:p>
    <w:p w:rsidR="004F663A" w:rsidRPr="007F226C" w:rsidRDefault="004F663A" w:rsidP="004F663A">
      <w:pPr>
        <w:pStyle w:val="Ttulo2"/>
      </w:pPr>
      <w:bookmarkStart w:id="6" w:name="_Toc99390723"/>
      <w:r w:rsidRPr="007F226C">
        <w:t xml:space="preserve">Etapa </w:t>
      </w:r>
      <w:r>
        <w:t>2</w:t>
      </w:r>
      <w:r w:rsidRPr="007F226C">
        <w:t xml:space="preserve">: </w:t>
      </w:r>
      <w:r>
        <w:t>Seleção e Análise de Bases de Dados de Entrada</w:t>
      </w:r>
      <w:bookmarkEnd w:id="6"/>
    </w:p>
    <w:p w:rsidR="004F663A" w:rsidRDefault="004F663A" w:rsidP="004F663A">
      <w:pPr>
        <w:pStyle w:val="TextoPadrao"/>
        <w:rPr>
          <w:lang w:eastAsia="pt-BR"/>
        </w:rPr>
      </w:pPr>
      <w:r w:rsidRPr="007F226C">
        <w:rPr>
          <w:lang w:eastAsia="pt-BR"/>
        </w:rPr>
        <w:t>Nesta seção, devem ser apresentadas as seguintes características sobre a aplicaç</w:t>
      </w:r>
      <w:r>
        <w:rPr>
          <w:lang w:eastAsia="pt-BR"/>
        </w:rPr>
        <w:t xml:space="preserve">ão da etapa 2 do método </w:t>
      </w:r>
      <w:proofErr w:type="spellStart"/>
      <w:r>
        <w:rPr>
          <w:lang w:eastAsia="pt-BR"/>
        </w:rPr>
        <w:t>Safety</w:t>
      </w:r>
      <w:proofErr w:type="spellEnd"/>
      <w:r>
        <w:rPr>
          <w:lang w:eastAsia="pt-BR"/>
        </w:rPr>
        <w:t xml:space="preserve"> </w:t>
      </w:r>
      <w:proofErr w:type="spellStart"/>
      <w:proofErr w:type="gramStart"/>
      <w:r>
        <w:rPr>
          <w:lang w:eastAsia="pt-BR"/>
        </w:rPr>
        <w:t>ArtISt</w:t>
      </w:r>
      <w:proofErr w:type="spellEnd"/>
      <w:proofErr w:type="gramEnd"/>
      <w:r>
        <w:rPr>
          <w:lang w:eastAsia="pt-BR"/>
        </w:rPr>
        <w:t>:</w:t>
      </w:r>
    </w:p>
    <w:p w:rsidR="004F663A" w:rsidRDefault="004F663A" w:rsidP="004F663A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 xml:space="preserve">Detalhar quais dados </w:t>
      </w:r>
      <w:proofErr w:type="gramStart"/>
      <w:r>
        <w:rPr>
          <w:lang w:eastAsia="pt-BR"/>
        </w:rPr>
        <w:t>foram</w:t>
      </w:r>
      <w:proofErr w:type="gramEnd"/>
      <w:r>
        <w:rPr>
          <w:lang w:eastAsia="pt-BR"/>
        </w:rPr>
        <w:t xml:space="preserve"> selecionados para o projeto, de onde foram obtidos e, se foram gerados especificamente para o estudo de caso, descrever como essa geração foi realizada;</w:t>
      </w:r>
    </w:p>
    <w:p w:rsidR="004F663A" w:rsidRDefault="004F663A" w:rsidP="004F663A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4F663A" w:rsidRDefault="004F663A" w:rsidP="004F663A">
      <w:pPr>
        <w:pStyle w:val="TextoPadrao"/>
        <w:numPr>
          <w:ilvl w:val="1"/>
          <w:numId w:val="28"/>
        </w:numPr>
        <w:rPr>
          <w:lang w:eastAsia="pt-BR"/>
        </w:rPr>
      </w:pPr>
      <w:r>
        <w:t>Avaliar se é aplicável ao desenvolvimento e justificar a decisão;</w:t>
      </w:r>
    </w:p>
    <w:p w:rsidR="004F663A" w:rsidRDefault="004F663A" w:rsidP="004F663A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4F663A" w:rsidRDefault="004F663A" w:rsidP="004F663A">
      <w:pPr>
        <w:pStyle w:val="TextoPadrao"/>
        <w:numPr>
          <w:ilvl w:val="0"/>
          <w:numId w:val="28"/>
        </w:numPr>
        <w:rPr>
          <w:lang w:eastAsia="pt-BR"/>
        </w:rPr>
      </w:pPr>
      <w:r>
        <w:t>Ao final:</w:t>
      </w:r>
    </w:p>
    <w:p w:rsidR="004F663A" w:rsidRDefault="004F663A" w:rsidP="004F663A">
      <w:pPr>
        <w:pStyle w:val="TextoPadrao"/>
        <w:numPr>
          <w:ilvl w:val="1"/>
          <w:numId w:val="28"/>
        </w:numPr>
        <w:rPr>
          <w:lang w:eastAsia="pt-BR"/>
        </w:rPr>
      </w:pPr>
      <w:r>
        <w:rPr>
          <w:lang w:eastAsia="pt-BR"/>
        </w:rPr>
        <w:t xml:space="preserve">Detalhar as bases de dados geradas ao final da etapa 2, incluindo sua estrutura e os </w:t>
      </w:r>
      <w:r>
        <w:rPr>
          <w:lang w:eastAsia="pt-BR"/>
        </w:rPr>
        <w:lastRenderedPageBreak/>
        <w:t xml:space="preserve">testes estatísticos realizados para argumentar que </w:t>
      </w:r>
      <w:proofErr w:type="gramStart"/>
      <w:r>
        <w:rPr>
          <w:lang w:eastAsia="pt-BR"/>
        </w:rPr>
        <w:t>tratam-se</w:t>
      </w:r>
      <w:proofErr w:type="gramEnd"/>
      <w:r>
        <w:rPr>
          <w:lang w:eastAsia="pt-BR"/>
        </w:rPr>
        <w:t xml:space="preserve"> de versão apropria</w:t>
      </w:r>
      <w:r w:rsidR="00766C95">
        <w:rPr>
          <w:lang w:eastAsia="pt-BR"/>
        </w:rPr>
        <w:t>da para o seguimento do projeto;</w:t>
      </w:r>
    </w:p>
    <w:p w:rsidR="00766C95" w:rsidRDefault="00766C95" w:rsidP="004F663A">
      <w:pPr>
        <w:pStyle w:val="TextoPadrao"/>
        <w:numPr>
          <w:ilvl w:val="1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1;</w:t>
      </w:r>
    </w:p>
    <w:p w:rsidR="004F663A" w:rsidRPr="007F226C" w:rsidRDefault="004F663A" w:rsidP="004F663A">
      <w:pPr>
        <w:pStyle w:val="Ttulo2"/>
      </w:pPr>
      <w:bookmarkStart w:id="7" w:name="_Toc99390724"/>
      <w:r w:rsidRPr="007F226C">
        <w:t xml:space="preserve">Etapa </w:t>
      </w:r>
      <w:r>
        <w:t>3</w:t>
      </w:r>
      <w:r w:rsidRPr="007F226C">
        <w:t xml:space="preserve">: </w:t>
      </w:r>
      <w:r>
        <w:t>Projeto Preliminar da IA</w:t>
      </w:r>
      <w:bookmarkEnd w:id="7"/>
    </w:p>
    <w:p w:rsidR="004F663A" w:rsidRDefault="004F663A" w:rsidP="004F663A">
      <w:pPr>
        <w:pStyle w:val="TextoPadrao"/>
        <w:rPr>
          <w:lang w:eastAsia="pt-BR"/>
        </w:rPr>
      </w:pPr>
      <w:r w:rsidRPr="007F226C">
        <w:rPr>
          <w:lang w:eastAsia="pt-BR"/>
        </w:rPr>
        <w:t>Nesta seção, devem ser apresentadas as seguintes características sobre a aplicaç</w:t>
      </w:r>
      <w:r>
        <w:rPr>
          <w:lang w:eastAsia="pt-BR"/>
        </w:rPr>
        <w:t xml:space="preserve">ão da etapa 3 do método </w:t>
      </w:r>
      <w:proofErr w:type="spellStart"/>
      <w:r>
        <w:rPr>
          <w:lang w:eastAsia="pt-BR"/>
        </w:rPr>
        <w:t>Safety</w:t>
      </w:r>
      <w:proofErr w:type="spellEnd"/>
      <w:r>
        <w:rPr>
          <w:lang w:eastAsia="pt-BR"/>
        </w:rPr>
        <w:t xml:space="preserve"> </w:t>
      </w:r>
      <w:proofErr w:type="spellStart"/>
      <w:proofErr w:type="gramStart"/>
      <w:r>
        <w:rPr>
          <w:lang w:eastAsia="pt-BR"/>
        </w:rPr>
        <w:t>ArtISt</w:t>
      </w:r>
      <w:proofErr w:type="spellEnd"/>
      <w:proofErr w:type="gramEnd"/>
      <w:r>
        <w:rPr>
          <w:lang w:eastAsia="pt-BR"/>
        </w:rPr>
        <w:t>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4F663A" w:rsidRDefault="004F663A" w:rsidP="004F663A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 xml:space="preserve">Detalhar </w:t>
      </w:r>
      <w:r w:rsidR="00766C95">
        <w:rPr>
          <w:lang w:eastAsia="pt-BR"/>
        </w:rPr>
        <w:t>os blocos funcionais da arquitetura, com seus respectivos componentes básicos de HW e SW. O detalhamento deve prever diagramas de arquitetura e descrições dos blocos e de suas interfaces</w:t>
      </w:r>
      <w:r>
        <w:rPr>
          <w:lang w:eastAsia="pt-BR"/>
        </w:rPr>
        <w:t>;</w:t>
      </w:r>
    </w:p>
    <w:p w:rsidR="004F663A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D</w:t>
      </w:r>
      <w:r>
        <w:rPr>
          <w:lang w:eastAsia="pt-BR"/>
        </w:rPr>
        <w:t>etalhar as ferramentas que serão empregadas no projeto e, quando necessário, as configurações que serão adotadas;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e justificar as características de tolerância a falhas previstas no projeto, identificando o porquê de cada mecanismo e como eles se relacionam com os requisitos de segurança do sistema.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1.</w:t>
      </w:r>
    </w:p>
    <w:p w:rsidR="00766C95" w:rsidRPr="007F226C" w:rsidRDefault="00766C95" w:rsidP="00766C95">
      <w:pPr>
        <w:pStyle w:val="Ttulo2"/>
      </w:pPr>
      <w:bookmarkStart w:id="8" w:name="_Toc99390725"/>
      <w:r w:rsidRPr="007F226C">
        <w:t xml:space="preserve">Etapa </w:t>
      </w:r>
      <w:r>
        <w:t>4</w:t>
      </w:r>
      <w:r w:rsidRPr="007F226C">
        <w:t xml:space="preserve">: </w:t>
      </w:r>
      <w:r>
        <w:t>Projeto dos Modelos Base da IA</w:t>
      </w:r>
      <w:bookmarkEnd w:id="8"/>
    </w:p>
    <w:p w:rsidR="00766C95" w:rsidRDefault="00766C95" w:rsidP="00766C95">
      <w:pPr>
        <w:pStyle w:val="TextoPadrao"/>
        <w:rPr>
          <w:lang w:eastAsia="pt-BR"/>
        </w:rPr>
      </w:pPr>
      <w:r w:rsidRPr="007F226C">
        <w:rPr>
          <w:lang w:eastAsia="pt-BR"/>
        </w:rPr>
        <w:t>Nesta seção, devem ser apresentadas as seguintes características sobre a aplicaç</w:t>
      </w:r>
      <w:r>
        <w:rPr>
          <w:lang w:eastAsia="pt-BR"/>
        </w:rPr>
        <w:t xml:space="preserve">ão da etapa 4 do método </w:t>
      </w:r>
      <w:proofErr w:type="spellStart"/>
      <w:r>
        <w:rPr>
          <w:lang w:eastAsia="pt-BR"/>
        </w:rPr>
        <w:t>Safety</w:t>
      </w:r>
      <w:proofErr w:type="spellEnd"/>
      <w:r>
        <w:rPr>
          <w:lang w:eastAsia="pt-BR"/>
        </w:rPr>
        <w:t xml:space="preserve"> </w:t>
      </w:r>
      <w:proofErr w:type="spellStart"/>
      <w:proofErr w:type="gramStart"/>
      <w:r>
        <w:rPr>
          <w:lang w:eastAsia="pt-BR"/>
        </w:rPr>
        <w:t>ArtISt</w:t>
      </w:r>
      <w:proofErr w:type="spellEnd"/>
      <w:proofErr w:type="gramEnd"/>
      <w:r>
        <w:rPr>
          <w:lang w:eastAsia="pt-BR"/>
        </w:rPr>
        <w:t>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 xml:space="preserve">Detalhar quais modelos base de bibliotecas de terceiros serão reaproveitados e quais serão desenvolvidos especificamente para o estudo de caso, justificando com base nas decisões </w:t>
      </w:r>
      <w:r>
        <w:rPr>
          <w:lang w:eastAsia="pt-BR"/>
        </w:rPr>
        <w:lastRenderedPageBreak/>
        <w:t>globais da etapa 3;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as características dos modelos base, como elas foram escolhidas e por que foram selecionadas;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1.</w:t>
      </w:r>
    </w:p>
    <w:p w:rsidR="00766C95" w:rsidRPr="007F226C" w:rsidRDefault="00766C95" w:rsidP="00766C95">
      <w:pPr>
        <w:pStyle w:val="Ttulo2"/>
      </w:pPr>
      <w:bookmarkStart w:id="9" w:name="_Toc99390726"/>
      <w:r w:rsidRPr="007F226C">
        <w:t xml:space="preserve">Etapa </w:t>
      </w:r>
      <w:r>
        <w:t>5</w:t>
      </w:r>
      <w:r w:rsidRPr="007F226C">
        <w:t xml:space="preserve">: </w:t>
      </w:r>
      <w:r>
        <w:t>Treinamento e V&amp;V Preliminar da IA</w:t>
      </w:r>
      <w:bookmarkEnd w:id="9"/>
    </w:p>
    <w:p w:rsidR="00766C95" w:rsidRDefault="00766C95" w:rsidP="00766C95">
      <w:pPr>
        <w:pStyle w:val="TextoPadrao"/>
        <w:rPr>
          <w:lang w:eastAsia="pt-BR"/>
        </w:rPr>
      </w:pPr>
      <w:r w:rsidRPr="007F226C">
        <w:rPr>
          <w:lang w:eastAsia="pt-BR"/>
        </w:rPr>
        <w:t>Nesta seção, devem ser apresentadas as seguintes características sobre a aplicaç</w:t>
      </w:r>
      <w:r>
        <w:rPr>
          <w:lang w:eastAsia="pt-BR"/>
        </w:rPr>
        <w:t xml:space="preserve">ão da etapa 5 do método </w:t>
      </w:r>
      <w:proofErr w:type="spellStart"/>
      <w:r>
        <w:rPr>
          <w:lang w:eastAsia="pt-BR"/>
        </w:rPr>
        <w:t>Safety</w:t>
      </w:r>
      <w:proofErr w:type="spellEnd"/>
      <w:r>
        <w:rPr>
          <w:lang w:eastAsia="pt-BR"/>
        </w:rPr>
        <w:t xml:space="preserve"> </w:t>
      </w:r>
      <w:proofErr w:type="spellStart"/>
      <w:proofErr w:type="gramStart"/>
      <w:r>
        <w:rPr>
          <w:lang w:eastAsia="pt-BR"/>
        </w:rPr>
        <w:t>ArtISt</w:t>
      </w:r>
      <w:proofErr w:type="spellEnd"/>
      <w:proofErr w:type="gramEnd"/>
      <w:r>
        <w:rPr>
          <w:lang w:eastAsia="pt-BR"/>
        </w:rPr>
        <w:t>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como foi realizado o treinamento dos modelos de aprendizado supervisionado;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os resultados de cada atividade / subatividade de V&amp;V, identificando os problemas de segurança e categorizando-os como “verdadeiro positivo”, “falso positivo” e “falso negativo” (se introduzido deliberadamente pelo projetista);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Se houver pelo menos um “verdadeiro positivo”, identificar causa raiz e iniciar nova iteração a partir da etapa da causa raiz da etapa mais inicial do projeto;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5.</w:t>
      </w:r>
    </w:p>
    <w:p w:rsidR="00766C95" w:rsidRPr="007F226C" w:rsidRDefault="00766C95" w:rsidP="00766C95">
      <w:pPr>
        <w:pStyle w:val="Ttulo2"/>
      </w:pPr>
      <w:bookmarkStart w:id="10" w:name="_Toc99390727"/>
      <w:r w:rsidRPr="007F226C">
        <w:t xml:space="preserve">Etapa </w:t>
      </w:r>
      <w:r>
        <w:t>6</w:t>
      </w:r>
      <w:r w:rsidRPr="007F226C">
        <w:t xml:space="preserve">: </w:t>
      </w:r>
      <w:r>
        <w:t>V&amp;V Avançada da IA</w:t>
      </w:r>
      <w:bookmarkEnd w:id="10"/>
    </w:p>
    <w:p w:rsidR="00766C95" w:rsidRDefault="00766C95" w:rsidP="00766C95">
      <w:pPr>
        <w:pStyle w:val="TextoPadrao"/>
        <w:rPr>
          <w:lang w:eastAsia="pt-BR"/>
        </w:rPr>
      </w:pPr>
      <w:r>
        <w:rPr>
          <w:lang w:eastAsia="pt-BR"/>
        </w:rPr>
        <w:t>Esta</w:t>
      </w:r>
      <w:r w:rsidRPr="007F226C">
        <w:rPr>
          <w:lang w:eastAsia="pt-BR"/>
        </w:rPr>
        <w:t xml:space="preserve"> seção</w:t>
      </w:r>
      <w:r>
        <w:rPr>
          <w:lang w:eastAsia="pt-BR"/>
        </w:rPr>
        <w:t xml:space="preserve"> é aplicável apenas se a etapa 5 da iteração não tiver nenhum problema “verdadeiro positivo” ou “falso negativo”. D</w:t>
      </w:r>
      <w:r w:rsidRPr="007F226C">
        <w:rPr>
          <w:lang w:eastAsia="pt-BR"/>
        </w:rPr>
        <w:t>evem ser apresentadas as seguintes características sobre a aplicaç</w:t>
      </w:r>
      <w:r>
        <w:rPr>
          <w:lang w:eastAsia="pt-BR"/>
        </w:rPr>
        <w:t xml:space="preserve">ão da etapa 6 do método </w:t>
      </w:r>
      <w:proofErr w:type="spellStart"/>
      <w:r>
        <w:rPr>
          <w:lang w:eastAsia="pt-BR"/>
        </w:rPr>
        <w:t>Safety</w:t>
      </w:r>
      <w:proofErr w:type="spellEnd"/>
      <w:r>
        <w:rPr>
          <w:lang w:eastAsia="pt-BR"/>
        </w:rPr>
        <w:t xml:space="preserve"> </w:t>
      </w:r>
      <w:proofErr w:type="spellStart"/>
      <w:proofErr w:type="gramStart"/>
      <w:r>
        <w:rPr>
          <w:lang w:eastAsia="pt-BR"/>
        </w:rPr>
        <w:t>ArtISt</w:t>
      </w:r>
      <w:proofErr w:type="spellEnd"/>
      <w:proofErr w:type="gramEnd"/>
      <w:r>
        <w:rPr>
          <w:lang w:eastAsia="pt-BR"/>
        </w:rPr>
        <w:t>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 xml:space="preserve">Detalhar os resultados de cada atividade / subatividade de V&amp;V, identificando os problemas de </w:t>
      </w:r>
      <w:r>
        <w:rPr>
          <w:lang w:eastAsia="pt-BR"/>
        </w:rPr>
        <w:lastRenderedPageBreak/>
        <w:t>segurança e categorizando-os como “verdadeiro positivo”, “falso positivo” e “falso negativo” (se introduzido deliberadamente pelo projetista);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Se houver pelo menos um “verdadeiro positivo”, identificar causa raiz e iniciar nova iteração a partir da etapa da causa raiz da etapa mais inicial do projeto;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6.</w:t>
      </w:r>
    </w:p>
    <w:p w:rsidR="00766C95" w:rsidRPr="007F226C" w:rsidRDefault="00766C95" w:rsidP="00766C95">
      <w:pPr>
        <w:pStyle w:val="Ttulo2"/>
      </w:pPr>
      <w:bookmarkStart w:id="11" w:name="_Toc99390728"/>
      <w:r w:rsidRPr="007F226C">
        <w:t xml:space="preserve">Etapa </w:t>
      </w:r>
      <w:r>
        <w:t>7</w:t>
      </w:r>
      <w:r w:rsidRPr="007F226C">
        <w:t xml:space="preserve">: </w:t>
      </w:r>
      <w:r>
        <w:t>Monitoramento durante Operação e Manutenção</w:t>
      </w:r>
      <w:bookmarkEnd w:id="11"/>
    </w:p>
    <w:p w:rsidR="00766C95" w:rsidRDefault="00766C95" w:rsidP="00766C95">
      <w:pPr>
        <w:pStyle w:val="TextoPadrao"/>
        <w:rPr>
          <w:lang w:eastAsia="pt-BR"/>
        </w:rPr>
      </w:pPr>
      <w:r>
        <w:rPr>
          <w:lang w:eastAsia="pt-BR"/>
        </w:rPr>
        <w:t>Esta</w:t>
      </w:r>
      <w:r w:rsidRPr="007F226C">
        <w:rPr>
          <w:lang w:eastAsia="pt-BR"/>
        </w:rPr>
        <w:t xml:space="preserve"> seção</w:t>
      </w:r>
      <w:r>
        <w:rPr>
          <w:lang w:eastAsia="pt-BR"/>
        </w:rPr>
        <w:t xml:space="preserve"> é aplicável apenas se a etapa 6 da iteração não tiver nenhum problema “verdadeiro positivo” ou “falso negativo”. D</w:t>
      </w:r>
      <w:r w:rsidRPr="007F226C">
        <w:rPr>
          <w:lang w:eastAsia="pt-BR"/>
        </w:rPr>
        <w:t>evem ser apresentadas as seguintes características sobre a aplicaç</w:t>
      </w:r>
      <w:r>
        <w:rPr>
          <w:lang w:eastAsia="pt-BR"/>
        </w:rPr>
        <w:t xml:space="preserve">ão da etapa 6 do método </w:t>
      </w:r>
      <w:proofErr w:type="spellStart"/>
      <w:r>
        <w:rPr>
          <w:lang w:eastAsia="pt-BR"/>
        </w:rPr>
        <w:t>Safety</w:t>
      </w:r>
      <w:proofErr w:type="spellEnd"/>
      <w:r>
        <w:rPr>
          <w:lang w:eastAsia="pt-BR"/>
        </w:rPr>
        <w:t xml:space="preserve"> </w:t>
      </w:r>
      <w:proofErr w:type="spellStart"/>
      <w:proofErr w:type="gramStart"/>
      <w:r>
        <w:rPr>
          <w:lang w:eastAsia="pt-BR"/>
        </w:rPr>
        <w:t>ArtISt</w:t>
      </w:r>
      <w:proofErr w:type="spellEnd"/>
      <w:proofErr w:type="gramEnd"/>
      <w:r>
        <w:rPr>
          <w:lang w:eastAsia="pt-BR"/>
        </w:rPr>
        <w:t>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Definir qual a estratégia de prototipação do sistema para operação e manutenção;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os resultados de cada atividade, com as respectivas reentrâncias em etapas pregressas durante a operação ou em eventuais manutenções;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7.</w:t>
      </w:r>
    </w:p>
    <w:p w:rsidR="00034463" w:rsidRDefault="00034463" w:rsidP="00034463">
      <w:pPr>
        <w:pStyle w:val="Ttulo2"/>
      </w:pPr>
      <w:bookmarkStart w:id="12" w:name="_Toc99390729"/>
      <w:r>
        <w:t>Conclusões da Iteração</w:t>
      </w:r>
      <w:bookmarkEnd w:id="12"/>
    </w:p>
    <w:p w:rsidR="00034463" w:rsidRPr="00034463" w:rsidRDefault="00034463" w:rsidP="00034463">
      <w:pPr>
        <w:pStyle w:val="TextoPadrao"/>
        <w:rPr>
          <w:lang w:eastAsia="pt-BR"/>
        </w:rPr>
      </w:pPr>
      <w:r>
        <w:rPr>
          <w:lang w:eastAsia="pt-BR"/>
        </w:rPr>
        <w:t>Apresentar um breve resumo dos principais resultados da iteração (projeto, problemas de segurança e potenciais correções).</w:t>
      </w:r>
    </w:p>
    <w:p w:rsidR="00766C95" w:rsidRPr="0020063A" w:rsidRDefault="00766C95" w:rsidP="00766C95">
      <w:pPr>
        <w:pStyle w:val="Ttulo1"/>
      </w:pPr>
      <w:bookmarkStart w:id="13" w:name="_Toc99390730"/>
      <w:r>
        <w:lastRenderedPageBreak/>
        <w:t>En</w:t>
      </w:r>
      <w:r w:rsidR="00034463">
        <w:t>ésima</w:t>
      </w:r>
      <w:r>
        <w:t xml:space="preserve"> iteração do </w:t>
      </w:r>
      <w:r w:rsidRPr="0020063A">
        <w:t>Método Safety ArtISt</w:t>
      </w:r>
      <w:bookmarkEnd w:id="13"/>
    </w:p>
    <w:p w:rsidR="00766C95" w:rsidRDefault="00766C95" w:rsidP="00766C95">
      <w:pPr>
        <w:pStyle w:val="TextoPadrao"/>
      </w:pPr>
      <w:r>
        <w:t xml:space="preserve">Esta seção deve ser instanciada tantas vezes quanto necessário sempre que as etapas 5 ou 6 da iteração anterior </w:t>
      </w:r>
      <w:proofErr w:type="gramStart"/>
      <w:r>
        <w:t>permitirem</w:t>
      </w:r>
      <w:proofErr w:type="gramEnd"/>
      <w:r>
        <w:t xml:space="preserve"> identificar problemas de segurança das categorias “verdadeiro positivo” ou “falso negativo”.</w:t>
      </w:r>
      <w:r w:rsidR="00034463">
        <w:t xml:space="preserve"> A seção deve ser iniciada a partir da etapa do método </w:t>
      </w:r>
      <w:proofErr w:type="spellStart"/>
      <w:r w:rsidR="00034463">
        <w:t>Safety</w:t>
      </w:r>
      <w:proofErr w:type="spellEnd"/>
      <w:r w:rsidR="00034463">
        <w:t xml:space="preserve"> </w:t>
      </w:r>
      <w:proofErr w:type="spellStart"/>
      <w:proofErr w:type="gramStart"/>
      <w:r w:rsidR="00034463">
        <w:t>ArtISt</w:t>
      </w:r>
      <w:proofErr w:type="spellEnd"/>
      <w:proofErr w:type="gramEnd"/>
      <w:r w:rsidR="00034463">
        <w:t xml:space="preserve"> rastreada na causa mais pregressa dos problemas constatados.</w:t>
      </w:r>
    </w:p>
    <w:p w:rsidR="00766C95" w:rsidRDefault="00766C95" w:rsidP="00766C95">
      <w:pPr>
        <w:pStyle w:val="TextoPadrao"/>
      </w:pPr>
      <w:r w:rsidRPr="0020063A">
        <w:t xml:space="preserve">O objetivo desta seção é apresentar </w:t>
      </w:r>
      <w:r>
        <w:t xml:space="preserve">os resultados da enésima iteração do método </w:t>
      </w:r>
      <w:proofErr w:type="spellStart"/>
      <w:r>
        <w:t>Safety</w:t>
      </w:r>
      <w:proofErr w:type="spellEnd"/>
      <w:r>
        <w:t xml:space="preserve"> </w:t>
      </w:r>
      <w:proofErr w:type="spellStart"/>
      <w:proofErr w:type="gramStart"/>
      <w:r>
        <w:t>ArtISt</w:t>
      </w:r>
      <w:proofErr w:type="spellEnd"/>
      <w:proofErr w:type="gramEnd"/>
      <w:r>
        <w:t>, evidenciando as decisões e os resultados de cada uma de suas etapas, atividades e subatividades.</w:t>
      </w:r>
    </w:p>
    <w:p w:rsidR="00766C95" w:rsidRPr="007F226C" w:rsidRDefault="00766C95" w:rsidP="00766C95">
      <w:pPr>
        <w:pStyle w:val="Ttulo2"/>
      </w:pPr>
      <w:bookmarkStart w:id="14" w:name="_Toc99390731"/>
      <w:r w:rsidRPr="007F226C">
        <w:t>Etapa 1: Especificação de Requisitos e Definiç</w:t>
      </w:r>
      <w:r>
        <w:t>ão Preliminar da Arquitetura</w:t>
      </w:r>
      <w:bookmarkEnd w:id="14"/>
    </w:p>
    <w:p w:rsidR="00766C95" w:rsidRDefault="00766C95" w:rsidP="00766C95">
      <w:pPr>
        <w:pStyle w:val="TextoPadrao"/>
        <w:rPr>
          <w:lang w:eastAsia="pt-BR"/>
        </w:rPr>
      </w:pPr>
      <w:r w:rsidRPr="007F226C">
        <w:rPr>
          <w:lang w:eastAsia="pt-BR"/>
        </w:rPr>
        <w:t>Nesta seção, devem ser apresentadas as seguintes características sobre a aplicaç</w:t>
      </w:r>
      <w:r>
        <w:rPr>
          <w:lang w:eastAsia="pt-BR"/>
        </w:rPr>
        <w:t xml:space="preserve">ão da etapa 1 do método </w:t>
      </w:r>
      <w:proofErr w:type="spellStart"/>
      <w:r>
        <w:rPr>
          <w:lang w:eastAsia="pt-BR"/>
        </w:rPr>
        <w:t>Safety</w:t>
      </w:r>
      <w:proofErr w:type="spellEnd"/>
      <w:r>
        <w:rPr>
          <w:lang w:eastAsia="pt-BR"/>
        </w:rPr>
        <w:t xml:space="preserve"> </w:t>
      </w:r>
      <w:proofErr w:type="spellStart"/>
      <w:proofErr w:type="gramStart"/>
      <w:r>
        <w:rPr>
          <w:lang w:eastAsia="pt-BR"/>
        </w:rPr>
        <w:t>ArtISt</w:t>
      </w:r>
      <w:proofErr w:type="spellEnd"/>
      <w:proofErr w:type="gramEnd"/>
      <w:r>
        <w:rPr>
          <w:lang w:eastAsia="pt-BR"/>
        </w:rPr>
        <w:t>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restrições iniciais ao projeto (exemplo: deve ser feito para FPGA, deve ser feito em C/C++, etc.);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Ao final:</w:t>
      </w:r>
    </w:p>
    <w:p w:rsidR="00766C95" w:rsidRPr="007F226C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rPr>
          <w:lang w:eastAsia="pt-BR"/>
        </w:rPr>
        <w:t>Detalhar os requisitos funcionais e não funcionais (especialmente de segurança) do sistema;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rPr>
          <w:lang w:eastAsia="pt-BR"/>
        </w:rPr>
        <w:t>Detalhar a arquitetura preliminar do sistema.</w:t>
      </w:r>
    </w:p>
    <w:p w:rsidR="00766C95" w:rsidRPr="007F226C" w:rsidRDefault="00766C95" w:rsidP="00766C95">
      <w:pPr>
        <w:pStyle w:val="Ttulo2"/>
      </w:pPr>
      <w:bookmarkStart w:id="15" w:name="_Toc99390732"/>
      <w:r w:rsidRPr="007F226C">
        <w:t xml:space="preserve">Etapa </w:t>
      </w:r>
      <w:r>
        <w:t>2</w:t>
      </w:r>
      <w:r w:rsidRPr="007F226C">
        <w:t xml:space="preserve">: </w:t>
      </w:r>
      <w:r>
        <w:t>Seleção e Análise de Bases de Dados de Entrada</w:t>
      </w:r>
      <w:bookmarkEnd w:id="15"/>
    </w:p>
    <w:p w:rsidR="00766C95" w:rsidRDefault="00766C95" w:rsidP="00766C95">
      <w:pPr>
        <w:pStyle w:val="TextoPadrao"/>
        <w:rPr>
          <w:lang w:eastAsia="pt-BR"/>
        </w:rPr>
      </w:pPr>
      <w:r w:rsidRPr="007F226C">
        <w:rPr>
          <w:lang w:eastAsia="pt-BR"/>
        </w:rPr>
        <w:t>Nesta seção, devem ser apresentadas as seguintes características sobre a aplicaç</w:t>
      </w:r>
      <w:r>
        <w:rPr>
          <w:lang w:eastAsia="pt-BR"/>
        </w:rPr>
        <w:t xml:space="preserve">ão da etapa 2 do método </w:t>
      </w:r>
      <w:proofErr w:type="spellStart"/>
      <w:r>
        <w:rPr>
          <w:lang w:eastAsia="pt-BR"/>
        </w:rPr>
        <w:t>Safety</w:t>
      </w:r>
      <w:proofErr w:type="spellEnd"/>
      <w:r>
        <w:rPr>
          <w:lang w:eastAsia="pt-BR"/>
        </w:rPr>
        <w:t xml:space="preserve"> </w:t>
      </w:r>
      <w:proofErr w:type="spellStart"/>
      <w:proofErr w:type="gramStart"/>
      <w:r>
        <w:rPr>
          <w:lang w:eastAsia="pt-BR"/>
        </w:rPr>
        <w:t>ArtISt</w:t>
      </w:r>
      <w:proofErr w:type="spellEnd"/>
      <w:proofErr w:type="gramEnd"/>
      <w:r>
        <w:rPr>
          <w:lang w:eastAsia="pt-BR"/>
        </w:rPr>
        <w:t>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 xml:space="preserve">Detalhar quais dados </w:t>
      </w:r>
      <w:proofErr w:type="gramStart"/>
      <w:r>
        <w:rPr>
          <w:lang w:eastAsia="pt-BR"/>
        </w:rPr>
        <w:t>foram</w:t>
      </w:r>
      <w:proofErr w:type="gramEnd"/>
      <w:r>
        <w:rPr>
          <w:lang w:eastAsia="pt-BR"/>
        </w:rPr>
        <w:t xml:space="preserve"> selecionados para o projeto, de onde foram obtidos e, se foram gerados especificamente para o estudo de caso, descrever como essa geração foi realizada;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lastRenderedPageBreak/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Ao final: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rPr>
          <w:lang w:eastAsia="pt-BR"/>
        </w:rPr>
        <w:t xml:space="preserve">Detalhar as bases de dados geradas ao final da etapa 2, incluindo sua estrutura e os testes estatísticos realizados para argumentar que </w:t>
      </w:r>
      <w:proofErr w:type="gramStart"/>
      <w:r>
        <w:rPr>
          <w:lang w:eastAsia="pt-BR"/>
        </w:rPr>
        <w:t>tratam-se</w:t>
      </w:r>
      <w:proofErr w:type="gramEnd"/>
      <w:r>
        <w:rPr>
          <w:lang w:eastAsia="pt-BR"/>
        </w:rPr>
        <w:t xml:space="preserve"> de versão apropriada para o seguimento do projeto;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1;</w:t>
      </w:r>
    </w:p>
    <w:p w:rsidR="00766C95" w:rsidRPr="007F226C" w:rsidRDefault="00766C95" w:rsidP="00766C95">
      <w:pPr>
        <w:pStyle w:val="Ttulo2"/>
      </w:pPr>
      <w:bookmarkStart w:id="16" w:name="_Toc99390733"/>
      <w:r w:rsidRPr="007F226C">
        <w:t xml:space="preserve">Etapa </w:t>
      </w:r>
      <w:r>
        <w:t>3</w:t>
      </w:r>
      <w:r w:rsidRPr="007F226C">
        <w:t xml:space="preserve">: </w:t>
      </w:r>
      <w:r>
        <w:t>Projeto Preliminar da IA</w:t>
      </w:r>
      <w:bookmarkEnd w:id="16"/>
    </w:p>
    <w:p w:rsidR="00766C95" w:rsidRDefault="00766C95" w:rsidP="00766C95">
      <w:pPr>
        <w:pStyle w:val="TextoPadrao"/>
        <w:rPr>
          <w:lang w:eastAsia="pt-BR"/>
        </w:rPr>
      </w:pPr>
      <w:r w:rsidRPr="007F226C">
        <w:rPr>
          <w:lang w:eastAsia="pt-BR"/>
        </w:rPr>
        <w:t>Nesta seção, devem ser apresentadas as seguintes características sobre a aplicaç</w:t>
      </w:r>
      <w:r>
        <w:rPr>
          <w:lang w:eastAsia="pt-BR"/>
        </w:rPr>
        <w:t xml:space="preserve">ão da etapa 3 do método </w:t>
      </w:r>
      <w:proofErr w:type="spellStart"/>
      <w:r>
        <w:rPr>
          <w:lang w:eastAsia="pt-BR"/>
        </w:rPr>
        <w:t>Safety</w:t>
      </w:r>
      <w:proofErr w:type="spellEnd"/>
      <w:r>
        <w:rPr>
          <w:lang w:eastAsia="pt-BR"/>
        </w:rPr>
        <w:t xml:space="preserve"> </w:t>
      </w:r>
      <w:proofErr w:type="spellStart"/>
      <w:proofErr w:type="gramStart"/>
      <w:r>
        <w:rPr>
          <w:lang w:eastAsia="pt-BR"/>
        </w:rPr>
        <w:t>ArtISt</w:t>
      </w:r>
      <w:proofErr w:type="spellEnd"/>
      <w:proofErr w:type="gramEnd"/>
      <w:r>
        <w:rPr>
          <w:lang w:eastAsia="pt-BR"/>
        </w:rPr>
        <w:t>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os blocos funcionais da arquitetura, com seus respectivos componentes básicos de HW e SW. O detalhamento deve prever diagramas de arquitetura e descrições dos blocos e de suas interfaces;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D</w:t>
      </w:r>
      <w:r>
        <w:rPr>
          <w:lang w:eastAsia="pt-BR"/>
        </w:rPr>
        <w:t>etalhar as ferramentas que serão empregadas no projeto e, quando necessário, as configurações que serão adotadas;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e justificar as características de tolerância a falhas previstas no projeto, identificando o porquê de cada mecanismo e como eles se relacionam com os requisitos de segurança do sistema.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1.</w:t>
      </w:r>
    </w:p>
    <w:p w:rsidR="00766C95" w:rsidRPr="007F226C" w:rsidRDefault="00766C95" w:rsidP="00766C95">
      <w:pPr>
        <w:pStyle w:val="Ttulo2"/>
      </w:pPr>
      <w:bookmarkStart w:id="17" w:name="_Toc99390734"/>
      <w:r w:rsidRPr="007F226C">
        <w:t xml:space="preserve">Etapa </w:t>
      </w:r>
      <w:r>
        <w:t>4</w:t>
      </w:r>
      <w:r w:rsidRPr="007F226C">
        <w:t xml:space="preserve">: </w:t>
      </w:r>
      <w:r>
        <w:t>Projeto dos Modelos Base da IA</w:t>
      </w:r>
      <w:bookmarkEnd w:id="17"/>
    </w:p>
    <w:p w:rsidR="00766C95" w:rsidRDefault="00766C95" w:rsidP="00766C95">
      <w:pPr>
        <w:pStyle w:val="TextoPadrao"/>
        <w:rPr>
          <w:lang w:eastAsia="pt-BR"/>
        </w:rPr>
      </w:pPr>
      <w:r w:rsidRPr="007F226C">
        <w:rPr>
          <w:lang w:eastAsia="pt-BR"/>
        </w:rPr>
        <w:t>Nesta seção, devem ser apresentadas as seguintes características sobre a aplicaç</w:t>
      </w:r>
      <w:r>
        <w:rPr>
          <w:lang w:eastAsia="pt-BR"/>
        </w:rPr>
        <w:t xml:space="preserve">ão da etapa 4 do método </w:t>
      </w:r>
      <w:proofErr w:type="spellStart"/>
      <w:r>
        <w:rPr>
          <w:lang w:eastAsia="pt-BR"/>
        </w:rPr>
        <w:t>Safety</w:t>
      </w:r>
      <w:proofErr w:type="spellEnd"/>
      <w:r>
        <w:rPr>
          <w:lang w:eastAsia="pt-BR"/>
        </w:rPr>
        <w:t xml:space="preserve"> </w:t>
      </w:r>
      <w:proofErr w:type="spellStart"/>
      <w:proofErr w:type="gramStart"/>
      <w:r>
        <w:rPr>
          <w:lang w:eastAsia="pt-BR"/>
        </w:rPr>
        <w:t>ArtISt</w:t>
      </w:r>
      <w:proofErr w:type="spellEnd"/>
      <w:proofErr w:type="gramEnd"/>
      <w:r>
        <w:rPr>
          <w:lang w:eastAsia="pt-BR"/>
        </w:rPr>
        <w:t>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lastRenderedPageBreak/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quais modelos base de bibliotecas de terceiros serão reaproveitados e quais serão desenvolvidos especificamente para o estudo de caso, justificando com base nas decisões globais da etapa 3;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as características dos modelos base, como elas foram escolhidas e por que foram selecionadas;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1.</w:t>
      </w:r>
    </w:p>
    <w:p w:rsidR="00766C95" w:rsidRPr="007F226C" w:rsidRDefault="00766C95" w:rsidP="00766C95">
      <w:pPr>
        <w:pStyle w:val="Ttulo2"/>
      </w:pPr>
      <w:bookmarkStart w:id="18" w:name="_Toc99390735"/>
      <w:r w:rsidRPr="007F226C">
        <w:t xml:space="preserve">Etapa </w:t>
      </w:r>
      <w:r>
        <w:t>5</w:t>
      </w:r>
      <w:r w:rsidRPr="007F226C">
        <w:t xml:space="preserve">: </w:t>
      </w:r>
      <w:r>
        <w:t>Treinamento e V&amp;V Preliminar da IA</w:t>
      </w:r>
      <w:bookmarkEnd w:id="18"/>
    </w:p>
    <w:p w:rsidR="00766C95" w:rsidRDefault="00766C95" w:rsidP="00766C95">
      <w:pPr>
        <w:pStyle w:val="TextoPadrao"/>
        <w:rPr>
          <w:lang w:eastAsia="pt-BR"/>
        </w:rPr>
      </w:pPr>
      <w:r w:rsidRPr="007F226C">
        <w:rPr>
          <w:lang w:eastAsia="pt-BR"/>
        </w:rPr>
        <w:t>Nesta seção, devem ser apresentadas as seguintes características sobre a aplicaç</w:t>
      </w:r>
      <w:r>
        <w:rPr>
          <w:lang w:eastAsia="pt-BR"/>
        </w:rPr>
        <w:t xml:space="preserve">ão da etapa 5 do método </w:t>
      </w:r>
      <w:proofErr w:type="spellStart"/>
      <w:r>
        <w:rPr>
          <w:lang w:eastAsia="pt-BR"/>
        </w:rPr>
        <w:t>Safety</w:t>
      </w:r>
      <w:proofErr w:type="spellEnd"/>
      <w:r>
        <w:rPr>
          <w:lang w:eastAsia="pt-BR"/>
        </w:rPr>
        <w:t xml:space="preserve"> </w:t>
      </w:r>
      <w:proofErr w:type="spellStart"/>
      <w:proofErr w:type="gramStart"/>
      <w:r>
        <w:rPr>
          <w:lang w:eastAsia="pt-BR"/>
        </w:rPr>
        <w:t>ArtISt</w:t>
      </w:r>
      <w:proofErr w:type="spellEnd"/>
      <w:proofErr w:type="gramEnd"/>
      <w:r>
        <w:rPr>
          <w:lang w:eastAsia="pt-BR"/>
        </w:rPr>
        <w:t>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como foi realizado o treinamento dos modelos de aprendizado supervisionado;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os resultados de cada atividade / subatividade de V&amp;V, identificando os problemas de segurança e categorizando-os como “verdadeiro positivo”, “falso positivo” e “falso negativo” (se introduzido deliberadamente pelo projetista);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Se houver pelo menos um “verdadeiro positivo”, identificar causa raiz e iniciar nova iteração a partir da etapa da causa raiz da etapa mais inicial do projeto;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5.</w:t>
      </w:r>
    </w:p>
    <w:p w:rsidR="00766C95" w:rsidRPr="007F226C" w:rsidRDefault="00766C95" w:rsidP="00766C95">
      <w:pPr>
        <w:pStyle w:val="Ttulo2"/>
      </w:pPr>
      <w:bookmarkStart w:id="19" w:name="_Toc99390736"/>
      <w:r w:rsidRPr="007F226C">
        <w:t xml:space="preserve">Etapa </w:t>
      </w:r>
      <w:r>
        <w:t>6</w:t>
      </w:r>
      <w:r w:rsidRPr="007F226C">
        <w:t xml:space="preserve">: </w:t>
      </w:r>
      <w:r>
        <w:t>V&amp;V Avançada da IA</w:t>
      </w:r>
      <w:bookmarkEnd w:id="19"/>
    </w:p>
    <w:p w:rsidR="00766C95" w:rsidRDefault="00766C95" w:rsidP="00766C95">
      <w:pPr>
        <w:pStyle w:val="TextoPadrao"/>
        <w:rPr>
          <w:lang w:eastAsia="pt-BR"/>
        </w:rPr>
      </w:pPr>
      <w:r>
        <w:rPr>
          <w:lang w:eastAsia="pt-BR"/>
        </w:rPr>
        <w:t>Esta</w:t>
      </w:r>
      <w:r w:rsidRPr="007F226C">
        <w:rPr>
          <w:lang w:eastAsia="pt-BR"/>
        </w:rPr>
        <w:t xml:space="preserve"> seção</w:t>
      </w:r>
      <w:r>
        <w:rPr>
          <w:lang w:eastAsia="pt-BR"/>
        </w:rPr>
        <w:t xml:space="preserve"> é aplicável apenas se a etapa 5 da iteração não tiver nenhum problema “verdadeiro positivo” ou “falso negativo”. D</w:t>
      </w:r>
      <w:r w:rsidRPr="007F226C">
        <w:rPr>
          <w:lang w:eastAsia="pt-BR"/>
        </w:rPr>
        <w:t>evem ser apresentadas as seguintes características sobre a aplicaç</w:t>
      </w:r>
      <w:r>
        <w:rPr>
          <w:lang w:eastAsia="pt-BR"/>
        </w:rPr>
        <w:t xml:space="preserve">ão da etapa 6 do método </w:t>
      </w:r>
      <w:proofErr w:type="spellStart"/>
      <w:r>
        <w:rPr>
          <w:lang w:eastAsia="pt-BR"/>
        </w:rPr>
        <w:t>Safety</w:t>
      </w:r>
      <w:proofErr w:type="spellEnd"/>
      <w:r>
        <w:rPr>
          <w:lang w:eastAsia="pt-BR"/>
        </w:rPr>
        <w:t xml:space="preserve"> </w:t>
      </w:r>
      <w:proofErr w:type="spellStart"/>
      <w:proofErr w:type="gramStart"/>
      <w:r>
        <w:rPr>
          <w:lang w:eastAsia="pt-BR"/>
        </w:rPr>
        <w:t>ArtISt</w:t>
      </w:r>
      <w:proofErr w:type="spellEnd"/>
      <w:proofErr w:type="gramEnd"/>
      <w:r>
        <w:rPr>
          <w:lang w:eastAsia="pt-BR"/>
        </w:rPr>
        <w:t>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lastRenderedPageBreak/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os resultados de cada atividade / subatividade de V&amp;V, identificando os problemas de segurança e categorizando-os como “verdadeiro positivo”, “falso positivo” e “falso negativo” (se introduzido deliberadamente pelo projetista);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Se houver pelo menos um “verdadeiro positivo”, identificar causa raiz e iniciar nova iteração a partir da etapa da causa raiz da etapa mais inicial do projeto;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6.</w:t>
      </w:r>
    </w:p>
    <w:p w:rsidR="00766C95" w:rsidRPr="007F226C" w:rsidRDefault="00766C95" w:rsidP="00766C95">
      <w:pPr>
        <w:pStyle w:val="Ttulo2"/>
      </w:pPr>
      <w:bookmarkStart w:id="20" w:name="_Toc99390737"/>
      <w:r w:rsidRPr="007F226C">
        <w:t xml:space="preserve">Etapa </w:t>
      </w:r>
      <w:r>
        <w:t>7</w:t>
      </w:r>
      <w:r w:rsidRPr="007F226C">
        <w:t xml:space="preserve">: </w:t>
      </w:r>
      <w:r>
        <w:t>Monitoramento durante Operação e Manutenção</w:t>
      </w:r>
      <w:bookmarkEnd w:id="20"/>
    </w:p>
    <w:p w:rsidR="00766C95" w:rsidRDefault="00766C95" w:rsidP="00766C95">
      <w:pPr>
        <w:pStyle w:val="TextoPadrao"/>
        <w:rPr>
          <w:lang w:eastAsia="pt-BR"/>
        </w:rPr>
      </w:pPr>
      <w:r>
        <w:rPr>
          <w:lang w:eastAsia="pt-BR"/>
        </w:rPr>
        <w:t>Esta</w:t>
      </w:r>
      <w:r w:rsidRPr="007F226C">
        <w:rPr>
          <w:lang w:eastAsia="pt-BR"/>
        </w:rPr>
        <w:t xml:space="preserve"> seção</w:t>
      </w:r>
      <w:r>
        <w:rPr>
          <w:lang w:eastAsia="pt-BR"/>
        </w:rPr>
        <w:t xml:space="preserve"> é aplicável apenas se a etapa 6 da iteração não tiver nenhum problema “verdadeiro positivo” ou “falso negativo”. D</w:t>
      </w:r>
      <w:r w:rsidRPr="007F226C">
        <w:rPr>
          <w:lang w:eastAsia="pt-BR"/>
        </w:rPr>
        <w:t>evem ser apresentadas as seguintes características sobre a aplicaç</w:t>
      </w:r>
      <w:r>
        <w:rPr>
          <w:lang w:eastAsia="pt-BR"/>
        </w:rPr>
        <w:t xml:space="preserve">ão da etapa 6 do método </w:t>
      </w:r>
      <w:proofErr w:type="spellStart"/>
      <w:r>
        <w:rPr>
          <w:lang w:eastAsia="pt-BR"/>
        </w:rPr>
        <w:t>Safety</w:t>
      </w:r>
      <w:proofErr w:type="spellEnd"/>
      <w:r>
        <w:rPr>
          <w:lang w:eastAsia="pt-BR"/>
        </w:rPr>
        <w:t xml:space="preserve"> </w:t>
      </w:r>
      <w:proofErr w:type="spellStart"/>
      <w:proofErr w:type="gramStart"/>
      <w:r>
        <w:rPr>
          <w:lang w:eastAsia="pt-BR"/>
        </w:rPr>
        <w:t>ArtISt</w:t>
      </w:r>
      <w:proofErr w:type="spellEnd"/>
      <w:proofErr w:type="gramEnd"/>
      <w:r>
        <w:rPr>
          <w:lang w:eastAsia="pt-BR"/>
        </w:rPr>
        <w:t>: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Definir qual a estratégia de prototipação do sistema para operação e manutenção;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t>Para cada atividade / subatividade: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Avaliar se é aplicável ao desenvolvimento e justificar a decisão;</w:t>
      </w:r>
    </w:p>
    <w:p w:rsidR="00766C95" w:rsidRDefault="00766C95" w:rsidP="00766C95">
      <w:pPr>
        <w:pStyle w:val="TextoPadrao"/>
        <w:numPr>
          <w:ilvl w:val="1"/>
          <w:numId w:val="28"/>
        </w:numPr>
        <w:rPr>
          <w:lang w:eastAsia="pt-BR"/>
        </w:rPr>
      </w:pPr>
      <w:r>
        <w:t>Descrever quais os resultados obtidos e justifica-los.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Detalhar os resultados de cada atividade, com as respectivas reentrâncias em etapas pregressas durante a operação ou em eventuais manutenções;</w:t>
      </w:r>
    </w:p>
    <w:p w:rsidR="00766C95" w:rsidRDefault="00766C95" w:rsidP="00766C95">
      <w:pPr>
        <w:pStyle w:val="TextoPadrao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Rastrear os resultados obtidos nos requisitos de segurança da etapa 7.</w:t>
      </w:r>
    </w:p>
    <w:p w:rsidR="00034463" w:rsidRDefault="00034463" w:rsidP="00034463">
      <w:pPr>
        <w:pStyle w:val="Ttulo2"/>
      </w:pPr>
      <w:bookmarkStart w:id="21" w:name="_Toc99390738"/>
      <w:r>
        <w:t>Conclusões da Iteração</w:t>
      </w:r>
      <w:bookmarkEnd w:id="21"/>
    </w:p>
    <w:p w:rsidR="00034463" w:rsidRPr="00034463" w:rsidRDefault="00034463" w:rsidP="00034463">
      <w:pPr>
        <w:pStyle w:val="TextoPadrao"/>
        <w:rPr>
          <w:lang w:eastAsia="pt-BR"/>
        </w:rPr>
      </w:pPr>
      <w:r>
        <w:rPr>
          <w:lang w:eastAsia="pt-BR"/>
        </w:rPr>
        <w:t>Apresentar um breve resumo dos principais resultados da iteração (projeto, problemas de segurança e potenciais correções).</w:t>
      </w:r>
    </w:p>
    <w:p w:rsidR="00034463" w:rsidRDefault="00034463" w:rsidP="00034463">
      <w:pPr>
        <w:pStyle w:val="Ttulo1"/>
      </w:pPr>
      <w:bookmarkStart w:id="22" w:name="_Toc99390739"/>
      <w:r>
        <w:lastRenderedPageBreak/>
        <w:t>Conclusões</w:t>
      </w:r>
      <w:bookmarkEnd w:id="22"/>
    </w:p>
    <w:p w:rsidR="00034463" w:rsidRDefault="00034463" w:rsidP="00034463">
      <w:pPr>
        <w:pStyle w:val="TextoPadrao"/>
        <w:rPr>
          <w:lang w:eastAsia="pt-BR"/>
        </w:rPr>
      </w:pPr>
      <w:r>
        <w:rPr>
          <w:lang w:eastAsia="pt-BR"/>
        </w:rPr>
        <w:t>O objetivo desta seção é apresentar as conclusões do estudo de caso, contemplando minimamente os seguintes aspectos:</w:t>
      </w:r>
    </w:p>
    <w:p w:rsidR="00034463" w:rsidRDefault="00034463" w:rsidP="00034463">
      <w:pPr>
        <w:pStyle w:val="TextoPadrao"/>
        <w:numPr>
          <w:ilvl w:val="0"/>
          <w:numId w:val="29"/>
        </w:numPr>
        <w:rPr>
          <w:lang w:eastAsia="pt-BR"/>
        </w:rPr>
      </w:pPr>
      <w:r>
        <w:rPr>
          <w:lang w:eastAsia="pt-BR"/>
        </w:rPr>
        <w:t>Arquitetura e técnicas de tolerância a falhas envolvendo IA;</w:t>
      </w:r>
    </w:p>
    <w:p w:rsidR="00034463" w:rsidRDefault="00034463" w:rsidP="00034463">
      <w:pPr>
        <w:pStyle w:val="TextoPadrao"/>
        <w:numPr>
          <w:ilvl w:val="0"/>
          <w:numId w:val="29"/>
        </w:numPr>
        <w:rPr>
          <w:lang w:eastAsia="pt-BR"/>
        </w:rPr>
      </w:pPr>
      <w:r>
        <w:rPr>
          <w:lang w:eastAsia="pt-BR"/>
        </w:rPr>
        <w:t>Resultado global do estudo de caso (sistema “seguro” ou com problemas insolúveis);</w:t>
      </w:r>
    </w:p>
    <w:p w:rsidR="00034463" w:rsidRDefault="00034463" w:rsidP="00034463">
      <w:pPr>
        <w:pStyle w:val="TextoPadrao"/>
        <w:numPr>
          <w:ilvl w:val="0"/>
          <w:numId w:val="29"/>
        </w:numPr>
        <w:rPr>
          <w:lang w:eastAsia="pt-BR"/>
        </w:rPr>
      </w:pPr>
      <w:r>
        <w:rPr>
          <w:lang w:eastAsia="pt-BR"/>
        </w:rPr>
        <w:t>Velocidade de convergência para uma solução aceitável (em função do número de iterações do método) ou para problema insolúvel;</w:t>
      </w:r>
    </w:p>
    <w:p w:rsidR="00034463" w:rsidRDefault="00034463" w:rsidP="00034463">
      <w:pPr>
        <w:pStyle w:val="TextoPadrao"/>
        <w:numPr>
          <w:ilvl w:val="0"/>
          <w:numId w:val="29"/>
        </w:numPr>
        <w:rPr>
          <w:lang w:eastAsia="pt-BR"/>
        </w:rPr>
      </w:pPr>
      <w:r>
        <w:rPr>
          <w:lang w:eastAsia="pt-BR"/>
        </w:rPr>
        <w:t>Eficácia da etapa 5 em filtrar antecipadamente problemas da etapa 6. É possível antecipá-los, ou há mais chance de “exclusão mútua” entre ambas</w:t>
      </w:r>
      <w:proofErr w:type="gramStart"/>
      <w:r>
        <w:rPr>
          <w:lang w:eastAsia="pt-BR"/>
        </w:rPr>
        <w:t>?;</w:t>
      </w:r>
      <w:proofErr w:type="gramEnd"/>
    </w:p>
    <w:p w:rsidR="00034463" w:rsidRDefault="00034463" w:rsidP="00034463">
      <w:pPr>
        <w:pStyle w:val="TextoPadrao"/>
        <w:numPr>
          <w:ilvl w:val="0"/>
          <w:numId w:val="29"/>
        </w:numPr>
        <w:rPr>
          <w:lang w:eastAsia="pt-BR"/>
        </w:rPr>
      </w:pPr>
      <w:r>
        <w:rPr>
          <w:lang w:eastAsia="pt-BR"/>
        </w:rPr>
        <w:t>Principais problemas, desafios e resultados positivos encontrados durante o estudo de caso;</w:t>
      </w:r>
    </w:p>
    <w:p w:rsidR="00034463" w:rsidRDefault="00034463" w:rsidP="00034463">
      <w:pPr>
        <w:pStyle w:val="TextoPadrao"/>
        <w:numPr>
          <w:ilvl w:val="0"/>
          <w:numId w:val="29"/>
        </w:numPr>
        <w:rPr>
          <w:lang w:eastAsia="pt-BR"/>
        </w:rPr>
      </w:pPr>
      <w:r>
        <w:rPr>
          <w:lang w:eastAsia="pt-BR"/>
        </w:rPr>
        <w:t xml:space="preserve">Potenciais alterações e ajustes ao método </w:t>
      </w:r>
      <w:proofErr w:type="spellStart"/>
      <w:r>
        <w:rPr>
          <w:lang w:eastAsia="pt-BR"/>
        </w:rPr>
        <w:t>Safety</w:t>
      </w:r>
      <w:proofErr w:type="spellEnd"/>
      <w:r>
        <w:rPr>
          <w:lang w:eastAsia="pt-BR"/>
        </w:rPr>
        <w:t xml:space="preserve"> </w:t>
      </w:r>
      <w:proofErr w:type="spellStart"/>
      <w:proofErr w:type="gramStart"/>
      <w:r>
        <w:rPr>
          <w:lang w:eastAsia="pt-BR"/>
        </w:rPr>
        <w:t>ArtISt</w:t>
      </w:r>
      <w:proofErr w:type="spellEnd"/>
      <w:proofErr w:type="gramEnd"/>
      <w:r>
        <w:rPr>
          <w:lang w:eastAsia="pt-BR"/>
        </w:rPr>
        <w:t xml:space="preserve"> para contornar os problemas e desafios verificados.</w:t>
      </w:r>
    </w:p>
    <w:p w:rsidR="004904F9" w:rsidRDefault="00034463" w:rsidP="00275CF3">
      <w:pPr>
        <w:pStyle w:val="Ttulo1"/>
      </w:pPr>
      <w:bookmarkStart w:id="23" w:name="_Toc99390740"/>
      <w:bookmarkEnd w:id="2"/>
      <w:r>
        <w:lastRenderedPageBreak/>
        <w:t>Referências Bibliográficas</w:t>
      </w:r>
      <w:bookmarkEnd w:id="23"/>
    </w:p>
    <w:p w:rsidR="00034463" w:rsidRDefault="00034463" w:rsidP="00034463">
      <w:pPr>
        <w:pStyle w:val="TextoPadrao"/>
        <w:rPr>
          <w:lang w:eastAsia="pt-BR"/>
        </w:rPr>
      </w:pPr>
      <w:r>
        <w:rPr>
          <w:lang w:eastAsia="pt-BR"/>
        </w:rPr>
        <w:t>Inserir lista de referências aqui.</w:t>
      </w:r>
    </w:p>
    <w:p w:rsidR="00034463" w:rsidRPr="00034463" w:rsidRDefault="00034463" w:rsidP="00034463">
      <w:pPr>
        <w:pStyle w:val="TextoPadrao"/>
        <w:rPr>
          <w:lang w:eastAsia="pt-BR"/>
        </w:rPr>
      </w:pPr>
      <w:r>
        <w:rPr>
          <w:lang w:eastAsia="pt-BR"/>
        </w:rPr>
        <w:t xml:space="preserve">Dica global: utilizar software </w:t>
      </w:r>
      <w:proofErr w:type="spellStart"/>
      <w:r>
        <w:rPr>
          <w:lang w:eastAsia="pt-BR"/>
        </w:rPr>
        <w:t>Mendeley</w:t>
      </w:r>
      <w:proofErr w:type="spellEnd"/>
      <w:r>
        <w:rPr>
          <w:lang w:eastAsia="pt-BR"/>
        </w:rPr>
        <w:t xml:space="preserve"> </w:t>
      </w:r>
      <w:r w:rsidR="00EC1A25">
        <w:rPr>
          <w:lang w:eastAsia="pt-BR"/>
        </w:rPr>
        <w:t>configurado</w:t>
      </w:r>
      <w:bookmarkStart w:id="24" w:name="_GoBack"/>
      <w:bookmarkEnd w:id="24"/>
      <w:r w:rsidR="00EC1A25">
        <w:rPr>
          <w:lang w:eastAsia="pt-BR"/>
        </w:rPr>
        <w:t xml:space="preserve"> para</w:t>
      </w:r>
      <w:r>
        <w:rPr>
          <w:lang w:eastAsia="pt-BR"/>
        </w:rPr>
        <w:t xml:space="preserve"> padrão ABNT</w:t>
      </w:r>
      <w:r w:rsidR="00EC1A25">
        <w:rPr>
          <w:lang w:eastAsia="pt-BR"/>
        </w:rPr>
        <w:t xml:space="preserve"> para fazer citações e gerar a lista de referências</w:t>
      </w:r>
      <w:r>
        <w:rPr>
          <w:lang w:eastAsia="pt-BR"/>
        </w:rPr>
        <w:t>.</w:t>
      </w:r>
    </w:p>
    <w:sectPr w:rsidR="00034463" w:rsidRPr="00034463" w:rsidSect="00757110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701" w:right="907" w:bottom="998" w:left="1134" w:header="737" w:footer="61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78A" w:rsidRDefault="0037078A">
      <w:r>
        <w:separator/>
      </w:r>
    </w:p>
  </w:endnote>
  <w:endnote w:type="continuationSeparator" w:id="0">
    <w:p w:rsidR="0037078A" w:rsidRDefault="00370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A Bk BT">
    <w:altName w:val="Segoe U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68" w:type="dxa"/>
      <w:tblLayout w:type="fixed"/>
      <w:tblLook w:val="0000" w:firstRow="0" w:lastRow="0" w:firstColumn="0" w:lastColumn="0" w:noHBand="0" w:noVBand="0"/>
    </w:tblPr>
    <w:tblGrid>
      <w:gridCol w:w="9233"/>
      <w:gridCol w:w="1135"/>
    </w:tblGrid>
    <w:tr w:rsidR="00766C95" w:rsidTr="00757110">
      <w:tc>
        <w:tcPr>
          <w:tcW w:w="9233" w:type="dxa"/>
          <w:vAlign w:val="center"/>
        </w:tcPr>
        <w:p w:rsidR="00766C95" w:rsidRDefault="00766C95" w:rsidP="00757110">
          <w:pPr>
            <w:jc w:val="center"/>
          </w:pPr>
        </w:p>
      </w:tc>
      <w:tc>
        <w:tcPr>
          <w:tcW w:w="1135" w:type="dxa"/>
          <w:vAlign w:val="center"/>
        </w:tcPr>
        <w:p w:rsidR="00766C95" w:rsidRDefault="00766C95" w:rsidP="00757110">
          <w:pPr>
            <w:pStyle w:val="Cabealho"/>
            <w:jc w:val="center"/>
            <w:rPr>
              <w:smallCaps/>
              <w:color w:val="0000FF"/>
            </w:rPr>
          </w:pPr>
        </w:p>
      </w:tc>
    </w:tr>
  </w:tbl>
  <w:p w:rsidR="00766C95" w:rsidRDefault="00766C95">
    <w:pPr>
      <w:pStyle w:val="Rodap"/>
      <w:rPr>
        <w:sz w:val="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4" w:type="dxa"/>
      <w:tblBorders>
        <w:top w:val="single" w:sz="4" w:space="0" w:color="000080"/>
        <w:left w:val="single" w:sz="4" w:space="0" w:color="000080"/>
        <w:bottom w:val="single" w:sz="4" w:space="0" w:color="000080"/>
        <w:right w:val="single" w:sz="4" w:space="0" w:color="000080"/>
        <w:insideV w:val="single" w:sz="4" w:space="0" w:color="000080"/>
      </w:tblBorders>
      <w:tblLayout w:type="fixed"/>
      <w:tblLook w:val="0000" w:firstRow="0" w:lastRow="0" w:firstColumn="0" w:lastColumn="0" w:noHBand="0" w:noVBand="0"/>
    </w:tblPr>
    <w:tblGrid>
      <w:gridCol w:w="9233"/>
      <w:gridCol w:w="1135"/>
      <w:gridCol w:w="236"/>
    </w:tblGrid>
    <w:tr w:rsidR="00766C95">
      <w:tc>
        <w:tcPr>
          <w:tcW w:w="9233" w:type="dxa"/>
        </w:tcPr>
        <w:p w:rsidR="00766C95" w:rsidRDefault="00766C95">
          <w:r>
            <w:t>GAS –</w:t>
          </w:r>
          <w:proofErr w:type="gramStart"/>
          <w:r>
            <w:t xml:space="preserve">  </w:t>
          </w:r>
          <w:proofErr w:type="gramEnd"/>
          <w:r>
            <w:t xml:space="preserve">–  –                                                     </w:t>
          </w:r>
        </w:p>
      </w:tc>
      <w:tc>
        <w:tcPr>
          <w:tcW w:w="1135" w:type="dxa"/>
        </w:tcPr>
        <w:p w:rsidR="00766C95" w:rsidRDefault="00766C95">
          <w:pPr>
            <w:pStyle w:val="Cabealho"/>
            <w:jc w:val="right"/>
            <w:rPr>
              <w:smallCaps/>
              <w:color w:val="0000FF"/>
            </w:rPr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  <w:smallCaps/>
            </w:rPr>
            <w:t xml:space="preserve">/ </w:t>
          </w:r>
          <w:r>
            <w:rPr>
              <w:rStyle w:val="Nmerodepgina"/>
              <w:b/>
              <w:bCs/>
            </w:rPr>
            <w:fldChar w:fldCharType="begin"/>
          </w:r>
          <w:r>
            <w:rPr>
              <w:rStyle w:val="Nmerodepgina"/>
              <w:b/>
              <w:bCs/>
            </w:rPr>
            <w:instrText xml:space="preserve"> =SUM(RIGHT)-2 </w:instrText>
          </w:r>
          <w:r>
            <w:rPr>
              <w:rStyle w:val="Nmerodepgina"/>
              <w:b/>
              <w:bCs/>
            </w:rPr>
            <w:fldChar w:fldCharType="separate"/>
          </w:r>
          <w:r>
            <w:rPr>
              <w:rStyle w:val="Nmerodepgina"/>
              <w:b/>
              <w:bCs/>
              <w:noProof/>
            </w:rPr>
            <w:t>25</w:t>
          </w:r>
          <w:r>
            <w:rPr>
              <w:rStyle w:val="Nmerodepgina"/>
              <w:b/>
              <w:bCs/>
            </w:rPr>
            <w:fldChar w:fldCharType="end"/>
          </w:r>
        </w:p>
      </w:tc>
      <w:tc>
        <w:tcPr>
          <w:tcW w:w="236" w:type="dxa"/>
          <w:tcBorders>
            <w:top w:val="nil"/>
            <w:bottom w:val="nil"/>
            <w:right w:val="nil"/>
          </w:tcBorders>
        </w:tcPr>
        <w:p w:rsidR="00766C95" w:rsidRDefault="00766C95">
          <w:pPr>
            <w:pStyle w:val="Cabealho"/>
            <w:jc w:val="right"/>
            <w:rPr>
              <w:rStyle w:val="Nmerodepgina"/>
              <w:color w:val="FFFFFF"/>
              <w:sz w:val="8"/>
            </w:rPr>
          </w:pPr>
          <w:r>
            <w:rPr>
              <w:rStyle w:val="Nmerodepgina"/>
              <w:color w:val="FFFFFF"/>
              <w:sz w:val="8"/>
            </w:rPr>
            <w:fldChar w:fldCharType="begin"/>
          </w:r>
          <w:r>
            <w:rPr>
              <w:rStyle w:val="Nmerodepgina"/>
              <w:color w:val="FFFFFF"/>
              <w:sz w:val="8"/>
            </w:rPr>
            <w:instrText xml:space="preserve"> NUMPAGES </w:instrText>
          </w:r>
          <w:r>
            <w:rPr>
              <w:rStyle w:val="Nmerodepgina"/>
              <w:color w:val="FFFFFF"/>
              <w:sz w:val="8"/>
            </w:rPr>
            <w:fldChar w:fldCharType="separate"/>
          </w:r>
          <w:r>
            <w:rPr>
              <w:rStyle w:val="Nmerodepgina"/>
              <w:noProof/>
              <w:color w:val="FFFFFF"/>
              <w:sz w:val="8"/>
            </w:rPr>
            <w:t>414</w:t>
          </w:r>
          <w:r>
            <w:rPr>
              <w:rStyle w:val="Nmerodepgina"/>
              <w:color w:val="FFFFFF"/>
              <w:sz w:val="8"/>
            </w:rPr>
            <w:fldChar w:fldCharType="end"/>
          </w:r>
        </w:p>
      </w:tc>
    </w:tr>
  </w:tbl>
  <w:p w:rsidR="00766C95" w:rsidRDefault="00766C95">
    <w:pPr>
      <w:pStyle w:val="Rodap"/>
      <w:rPr>
        <w:sz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78A" w:rsidRDefault="0037078A">
      <w:r>
        <w:separator/>
      </w:r>
    </w:p>
  </w:footnote>
  <w:footnote w:type="continuationSeparator" w:id="0">
    <w:p w:rsidR="0037078A" w:rsidRDefault="003707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C95" w:rsidRDefault="00766C95">
    <w:pPr>
      <w:pStyle w:val="Cabealho"/>
      <w:ind w:left="-284" w:right="-143"/>
      <w:rPr>
        <w:sz w:val="2"/>
      </w:rPr>
    </w:pPr>
  </w:p>
  <w:tbl>
    <w:tblPr>
      <w:tblW w:w="0" w:type="auto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2824"/>
      <w:gridCol w:w="2263"/>
      <w:gridCol w:w="2421"/>
      <w:gridCol w:w="1579"/>
      <w:gridCol w:w="993"/>
    </w:tblGrid>
    <w:tr w:rsidR="00766C95" w:rsidTr="00846A54">
      <w:trPr>
        <w:cantSplit/>
        <w:trHeight w:val="480"/>
      </w:trPr>
      <w:tc>
        <w:tcPr>
          <w:tcW w:w="0" w:type="auto"/>
          <w:vMerge w:val="restart"/>
          <w:vAlign w:val="center"/>
        </w:tcPr>
        <w:p w:rsidR="00766C95" w:rsidRDefault="00766C95" w:rsidP="00846A54">
          <w:pPr>
            <w:pStyle w:val="Cabealho"/>
            <w:jc w:val="center"/>
            <w:rPr>
              <w:color w:val="0000FF"/>
              <w:sz w:val="20"/>
              <w:lang w:val="en-US"/>
            </w:rPr>
          </w:pPr>
          <w:r w:rsidRPr="00E61E3A">
            <w:rPr>
              <w:noProof/>
              <w:color w:val="0000FF"/>
              <w:sz w:val="20"/>
              <w:lang w:eastAsia="pt-BR"/>
            </w:rPr>
            <w:drawing>
              <wp:inline distT="0" distB="0" distL="0" distR="0" wp14:anchorId="523FA793" wp14:editId="6F0CA50A">
                <wp:extent cx="1655763" cy="498475"/>
                <wp:effectExtent l="0" t="0" r="1905" b="0"/>
                <wp:docPr id="12" name="Picture 14" descr="LogoG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4" descr="LogoG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5763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8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gridSpan w:val="3"/>
          <w:vAlign w:val="center"/>
        </w:tcPr>
        <w:p w:rsidR="00766C95" w:rsidRDefault="00766C95" w:rsidP="00846A54">
          <w:pPr>
            <w:pStyle w:val="Cabealho"/>
            <w:rPr>
              <w:color w:val="0000FF"/>
              <w:sz w:val="20"/>
            </w:rPr>
          </w:pPr>
          <w:r w:rsidRPr="00846A54">
            <w:rPr>
              <w:color w:val="0000FF"/>
              <w:sz w:val="20"/>
            </w:rPr>
            <w:t>Título</w:t>
          </w:r>
          <w:r>
            <w:rPr>
              <w:color w:val="0000FF"/>
              <w:sz w:val="20"/>
            </w:rPr>
            <w:t>:</w:t>
          </w:r>
        </w:p>
        <w:p w:rsidR="00766C95" w:rsidRDefault="00766C95" w:rsidP="00846A54">
          <w:pPr>
            <w:pStyle w:val="Cabealho"/>
            <w:rPr>
              <w:color w:val="0000FF"/>
              <w:sz w:val="20"/>
            </w:rPr>
          </w:pPr>
          <w:r w:rsidRPr="00846A54">
            <w:rPr>
              <w:b/>
              <w:bCs/>
              <w:smallCaps/>
              <w:sz w:val="19"/>
              <w:szCs w:val="19"/>
            </w:rPr>
            <w:t>Modelo de Relatório Técnico para Estudos de Caso do Projeto</w:t>
          </w:r>
          <w:r>
            <w:rPr>
              <w:b/>
              <w:bCs/>
              <w:smallCaps/>
              <w:sz w:val="19"/>
              <w:szCs w:val="19"/>
            </w:rPr>
            <w:t xml:space="preserve"> de Pesquisa</w:t>
          </w:r>
          <w:r w:rsidRPr="00846A54">
            <w:rPr>
              <w:b/>
              <w:bCs/>
              <w:smallCaps/>
              <w:sz w:val="19"/>
              <w:szCs w:val="19"/>
            </w:rPr>
            <w:t xml:space="preserve"> “</w:t>
          </w:r>
          <w:proofErr w:type="spellStart"/>
          <w:r w:rsidRPr="00846A54">
            <w:rPr>
              <w:b/>
              <w:bCs/>
              <w:smallCaps/>
              <w:sz w:val="19"/>
              <w:szCs w:val="19"/>
            </w:rPr>
            <w:t>Safety</w:t>
          </w:r>
          <w:proofErr w:type="spellEnd"/>
          <w:r w:rsidRPr="00846A54">
            <w:rPr>
              <w:b/>
              <w:bCs/>
              <w:smallCaps/>
              <w:sz w:val="19"/>
              <w:szCs w:val="19"/>
            </w:rPr>
            <w:t xml:space="preserve"> </w:t>
          </w:r>
          <w:proofErr w:type="spellStart"/>
          <w:proofErr w:type="gramStart"/>
          <w:r w:rsidRPr="00846A54">
            <w:rPr>
              <w:b/>
              <w:bCs/>
              <w:smallCaps/>
              <w:sz w:val="19"/>
              <w:szCs w:val="19"/>
            </w:rPr>
            <w:t>ArtISt</w:t>
          </w:r>
          <w:proofErr w:type="spellEnd"/>
          <w:proofErr w:type="gramEnd"/>
          <w:r>
            <w:rPr>
              <w:b/>
              <w:bCs/>
              <w:smallCaps/>
              <w:sz w:val="19"/>
              <w:szCs w:val="19"/>
            </w:rPr>
            <w:t>: Um Método para a Garantia de Segurança Crítica de Sistemas com Inteligência Artificial”</w:t>
          </w:r>
        </w:p>
      </w:tc>
      <w:tc>
        <w:tcPr>
          <w:tcW w:w="0" w:type="auto"/>
          <w:vAlign w:val="center"/>
        </w:tcPr>
        <w:p w:rsidR="00766C95" w:rsidRDefault="00766C95" w:rsidP="00846A54">
          <w:pPr>
            <w:pStyle w:val="Cabealho"/>
            <w:rPr>
              <w:color w:val="0000FF"/>
              <w:sz w:val="20"/>
            </w:rPr>
          </w:pPr>
          <w:r>
            <w:rPr>
              <w:color w:val="0000FF"/>
              <w:sz w:val="20"/>
            </w:rPr>
            <w:t>Página:</w:t>
          </w:r>
        </w:p>
        <w:p w:rsidR="00766C95" w:rsidRDefault="00766C95" w:rsidP="00846A54">
          <w:pPr>
            <w:pStyle w:val="Cabealho"/>
            <w:rPr>
              <w:b/>
              <w:bCs/>
              <w:smallCaps/>
              <w:color w:val="0000FF"/>
            </w:rPr>
          </w:pPr>
          <w:r w:rsidRPr="00274FBA">
            <w:rPr>
              <w:b/>
              <w:sz w:val="20"/>
            </w:rPr>
            <w:fldChar w:fldCharType="begin"/>
          </w:r>
          <w:r w:rsidRPr="00274FBA">
            <w:rPr>
              <w:b/>
              <w:sz w:val="20"/>
            </w:rPr>
            <w:instrText>PAGE  \* Arabic  \* MERGEFORMAT</w:instrText>
          </w:r>
          <w:r w:rsidRPr="00274FBA">
            <w:rPr>
              <w:b/>
              <w:sz w:val="20"/>
            </w:rPr>
            <w:fldChar w:fldCharType="separate"/>
          </w:r>
          <w:r w:rsidR="00EC1A25">
            <w:rPr>
              <w:b/>
              <w:noProof/>
              <w:sz w:val="20"/>
            </w:rPr>
            <w:t>16</w:t>
          </w:r>
          <w:r w:rsidRPr="00274FBA">
            <w:rPr>
              <w:b/>
              <w:sz w:val="20"/>
            </w:rPr>
            <w:fldChar w:fldCharType="end"/>
          </w:r>
          <w:r w:rsidRPr="00274FBA">
            <w:rPr>
              <w:b/>
              <w:sz w:val="20"/>
            </w:rPr>
            <w:t xml:space="preserve"> / </w:t>
          </w:r>
          <w:r w:rsidRPr="00274FBA">
            <w:rPr>
              <w:b/>
              <w:sz w:val="20"/>
            </w:rPr>
            <w:fldChar w:fldCharType="begin"/>
          </w:r>
          <w:r w:rsidRPr="00274FBA">
            <w:rPr>
              <w:b/>
              <w:sz w:val="20"/>
            </w:rPr>
            <w:instrText>NUMPAGES  \* Arabic  \* MERGEFORMAT</w:instrText>
          </w:r>
          <w:r w:rsidRPr="00274FBA">
            <w:rPr>
              <w:b/>
              <w:sz w:val="20"/>
            </w:rPr>
            <w:fldChar w:fldCharType="separate"/>
          </w:r>
          <w:r w:rsidR="00EC1A25">
            <w:rPr>
              <w:b/>
              <w:noProof/>
              <w:sz w:val="20"/>
            </w:rPr>
            <w:t>16</w:t>
          </w:r>
          <w:r w:rsidRPr="00274FBA">
            <w:rPr>
              <w:b/>
              <w:sz w:val="20"/>
            </w:rPr>
            <w:fldChar w:fldCharType="end"/>
          </w:r>
        </w:p>
      </w:tc>
    </w:tr>
    <w:tr w:rsidR="00766C95" w:rsidTr="00846A54">
      <w:trPr>
        <w:cantSplit/>
        <w:trHeight w:val="480"/>
      </w:trPr>
      <w:tc>
        <w:tcPr>
          <w:tcW w:w="0" w:type="auto"/>
          <w:vMerge/>
          <w:vAlign w:val="center"/>
        </w:tcPr>
        <w:p w:rsidR="00766C95" w:rsidRPr="00E61E3A" w:rsidRDefault="00766C95" w:rsidP="00846A54">
          <w:pPr>
            <w:pStyle w:val="Cabealho"/>
            <w:jc w:val="center"/>
            <w:rPr>
              <w:noProof/>
              <w:color w:val="0000FF"/>
              <w:sz w:val="20"/>
              <w:lang w:eastAsia="pt-BR"/>
            </w:rPr>
          </w:pPr>
        </w:p>
      </w:tc>
      <w:tc>
        <w:tcPr>
          <w:tcW w:w="0" w:type="auto"/>
          <w:vAlign w:val="center"/>
        </w:tcPr>
        <w:p w:rsidR="00766C95" w:rsidRDefault="00766C95" w:rsidP="00846A54">
          <w:pPr>
            <w:pStyle w:val="Cabealho"/>
            <w:rPr>
              <w:color w:val="0000FF"/>
              <w:sz w:val="20"/>
            </w:rPr>
          </w:pPr>
          <w:proofErr w:type="gramStart"/>
          <w:r>
            <w:rPr>
              <w:color w:val="0000FF"/>
              <w:sz w:val="20"/>
            </w:rPr>
            <w:t>Autor(</w:t>
          </w:r>
          <w:proofErr w:type="gramEnd"/>
          <w:r>
            <w:rPr>
              <w:color w:val="0000FF"/>
              <w:sz w:val="20"/>
            </w:rPr>
            <w:t>es):</w:t>
          </w:r>
        </w:p>
        <w:p w:rsidR="00766C95" w:rsidRDefault="00766C95" w:rsidP="00846A54">
          <w:pPr>
            <w:pStyle w:val="Cabealho"/>
            <w:rPr>
              <w:color w:val="0000FF"/>
              <w:sz w:val="20"/>
            </w:rPr>
          </w:pPr>
          <w:proofErr w:type="spellStart"/>
          <w:r>
            <w:rPr>
              <w:b/>
              <w:bCs/>
              <w:smallCaps/>
              <w:sz w:val="19"/>
              <w:szCs w:val="19"/>
            </w:rPr>
            <w:t>Antonio</w:t>
          </w:r>
          <w:proofErr w:type="spellEnd"/>
          <w:r>
            <w:rPr>
              <w:b/>
              <w:bCs/>
              <w:smallCaps/>
              <w:sz w:val="19"/>
              <w:szCs w:val="19"/>
            </w:rPr>
            <w:t xml:space="preserve"> Vieira da Silva Neto</w:t>
          </w:r>
        </w:p>
      </w:tc>
      <w:tc>
        <w:tcPr>
          <w:tcW w:w="0" w:type="auto"/>
          <w:vAlign w:val="center"/>
        </w:tcPr>
        <w:p w:rsidR="00766C95" w:rsidRDefault="00766C95" w:rsidP="00846A54">
          <w:pPr>
            <w:pStyle w:val="Cabealho"/>
            <w:rPr>
              <w:color w:val="0000FF"/>
              <w:sz w:val="20"/>
            </w:rPr>
          </w:pPr>
          <w:proofErr w:type="gramStart"/>
          <w:r>
            <w:rPr>
              <w:color w:val="0000FF"/>
              <w:sz w:val="20"/>
            </w:rPr>
            <w:t>Revisor(</w:t>
          </w:r>
          <w:proofErr w:type="gramEnd"/>
          <w:r>
            <w:rPr>
              <w:color w:val="0000FF"/>
              <w:sz w:val="20"/>
            </w:rPr>
            <w:t>es):</w:t>
          </w:r>
        </w:p>
        <w:p w:rsidR="00766C95" w:rsidRPr="00274FBA" w:rsidRDefault="00766C95" w:rsidP="00846A54">
          <w:pPr>
            <w:pStyle w:val="Cabealho"/>
            <w:rPr>
              <w:b/>
              <w:color w:val="0000FF"/>
              <w:sz w:val="20"/>
            </w:rPr>
          </w:pPr>
          <w:proofErr w:type="spellStart"/>
          <w:r>
            <w:rPr>
              <w:b/>
              <w:bCs/>
              <w:smallCaps/>
              <w:sz w:val="19"/>
              <w:szCs w:val="19"/>
            </w:rPr>
            <w:t>Antonio</w:t>
          </w:r>
          <w:proofErr w:type="spellEnd"/>
          <w:r>
            <w:rPr>
              <w:b/>
              <w:bCs/>
              <w:smallCaps/>
              <w:sz w:val="19"/>
              <w:szCs w:val="19"/>
            </w:rPr>
            <w:t xml:space="preserve"> Vieira da Silva Neto</w:t>
          </w:r>
        </w:p>
      </w:tc>
      <w:tc>
        <w:tcPr>
          <w:tcW w:w="0" w:type="auto"/>
          <w:vAlign w:val="center"/>
        </w:tcPr>
        <w:p w:rsidR="00766C95" w:rsidRDefault="00766C95" w:rsidP="00846A54">
          <w:pPr>
            <w:pStyle w:val="Cabealho"/>
            <w:rPr>
              <w:color w:val="0000FF"/>
              <w:sz w:val="20"/>
            </w:rPr>
          </w:pPr>
          <w:r>
            <w:rPr>
              <w:color w:val="0000FF"/>
              <w:sz w:val="20"/>
            </w:rPr>
            <w:t>Data:</w:t>
          </w:r>
        </w:p>
        <w:p w:rsidR="00766C95" w:rsidRPr="00846A54" w:rsidRDefault="00766C95" w:rsidP="00846A54">
          <w:pPr>
            <w:pStyle w:val="Cabealho"/>
            <w:rPr>
              <w:color w:val="0000FF"/>
              <w:sz w:val="20"/>
            </w:rPr>
          </w:pPr>
          <w:r>
            <w:rPr>
              <w:b/>
              <w:bCs/>
              <w:smallCaps/>
              <w:sz w:val="20"/>
            </w:rPr>
            <w:t>28/03/2022</w:t>
          </w:r>
        </w:p>
      </w:tc>
      <w:tc>
        <w:tcPr>
          <w:tcW w:w="0" w:type="auto"/>
          <w:vAlign w:val="center"/>
        </w:tcPr>
        <w:p w:rsidR="00766C95" w:rsidRDefault="00766C95" w:rsidP="00846A54">
          <w:pPr>
            <w:pStyle w:val="Cabealho"/>
            <w:rPr>
              <w:color w:val="0000FF"/>
              <w:sz w:val="20"/>
            </w:rPr>
          </w:pPr>
          <w:r>
            <w:rPr>
              <w:color w:val="0000FF"/>
              <w:sz w:val="20"/>
            </w:rPr>
            <w:t>Revisão:</w:t>
          </w:r>
        </w:p>
        <w:p w:rsidR="00766C95" w:rsidRPr="00846A54" w:rsidRDefault="00766C95" w:rsidP="00846A54">
          <w:pPr>
            <w:pStyle w:val="Cabealho"/>
            <w:rPr>
              <w:color w:val="0000FF"/>
              <w:sz w:val="20"/>
            </w:rPr>
          </w:pPr>
          <w:r>
            <w:rPr>
              <w:b/>
              <w:bCs/>
              <w:smallCaps/>
            </w:rPr>
            <w:t>1</w:t>
          </w:r>
        </w:p>
      </w:tc>
    </w:tr>
  </w:tbl>
  <w:p w:rsidR="00766C95" w:rsidRDefault="00766C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C95" w:rsidRDefault="00766C95">
    <w:pPr>
      <w:pStyle w:val="Cabealho"/>
      <w:rPr>
        <w:sz w:val="2"/>
      </w:rPr>
    </w:pPr>
    <w:bookmarkStart w:id="25" w:name="_Toc466287414"/>
    <w:bookmarkStart w:id="26" w:name="_Toc466364234"/>
    <w:bookmarkStart w:id="27" w:name="_Toc467646403"/>
    <w:bookmarkStart w:id="28" w:name="_Toc97432598"/>
    <w:bookmarkStart w:id="29" w:name="_Toc131782605"/>
  </w:p>
  <w:tbl>
    <w:tblPr>
      <w:tblW w:w="10440" w:type="dxa"/>
      <w:tblInd w:w="107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440"/>
      <w:gridCol w:w="3139"/>
      <w:gridCol w:w="3341"/>
      <w:gridCol w:w="1260"/>
      <w:gridCol w:w="1026"/>
      <w:gridCol w:w="234"/>
    </w:tblGrid>
    <w:tr w:rsidR="00766C95">
      <w:trPr>
        <w:cantSplit/>
        <w:trHeight w:val="480"/>
      </w:trPr>
      <w:tc>
        <w:tcPr>
          <w:tcW w:w="1440" w:type="dxa"/>
          <w:vMerge w:val="restart"/>
        </w:tcPr>
        <w:bookmarkEnd w:id="25"/>
        <w:bookmarkEnd w:id="26"/>
        <w:bookmarkEnd w:id="27"/>
        <w:bookmarkEnd w:id="28"/>
        <w:bookmarkEnd w:id="29"/>
        <w:p w:rsidR="00766C95" w:rsidRDefault="00766C95">
          <w:pPr>
            <w:pStyle w:val="Cabealho"/>
            <w:rPr>
              <w:sz w:val="20"/>
            </w:rPr>
          </w:pPr>
          <w:r>
            <w:rPr>
              <w:b/>
              <w:bCs/>
              <w:smallCaps/>
              <w:noProof/>
              <w:sz w:val="20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53246D63" wp14:editId="37855970">
                <wp:simplePos x="0" y="0"/>
                <wp:positionH relativeFrom="column">
                  <wp:posOffset>-69850</wp:posOffset>
                </wp:positionH>
                <wp:positionV relativeFrom="paragraph">
                  <wp:posOffset>16510</wp:posOffset>
                </wp:positionV>
                <wp:extent cx="896620" cy="589915"/>
                <wp:effectExtent l="0" t="0" r="0" b="635"/>
                <wp:wrapNone/>
                <wp:docPr id="10" name="Imagem 10" descr="logog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g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620" cy="58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39" w:type="dxa"/>
        </w:tcPr>
        <w:p w:rsidR="00766C95" w:rsidRDefault="00766C95">
          <w:pPr>
            <w:pStyle w:val="Cabealho"/>
            <w:rPr>
              <w:color w:val="0000FF"/>
              <w:sz w:val="20"/>
            </w:rPr>
          </w:pPr>
          <w:r>
            <w:rPr>
              <w:color w:val="0000FF"/>
              <w:sz w:val="20"/>
            </w:rPr>
            <w:t>Tipo</w:t>
          </w:r>
        </w:p>
        <w:p w:rsidR="00766C95" w:rsidRDefault="00766C95">
          <w:pPr>
            <w:pStyle w:val="Cabealho"/>
            <w:rPr>
              <w:sz w:val="20"/>
            </w:rPr>
          </w:pPr>
          <w:r>
            <w:rPr>
              <w:b/>
              <w:bCs/>
              <w:smallCaps/>
            </w:rPr>
            <w:t>Relatório Técnico</w:t>
          </w:r>
          <w:r>
            <w:rPr>
              <w:b/>
              <w:bCs/>
            </w:rPr>
            <w:t xml:space="preserve">                              </w:t>
          </w:r>
        </w:p>
      </w:tc>
      <w:tc>
        <w:tcPr>
          <w:tcW w:w="4601" w:type="dxa"/>
          <w:gridSpan w:val="2"/>
        </w:tcPr>
        <w:p w:rsidR="00766C95" w:rsidRDefault="00766C95">
          <w:pPr>
            <w:pStyle w:val="Cabealho"/>
            <w:rPr>
              <w:color w:val="0000FF"/>
              <w:sz w:val="20"/>
            </w:rPr>
          </w:pPr>
          <w:r>
            <w:rPr>
              <w:color w:val="0000FF"/>
              <w:sz w:val="20"/>
            </w:rPr>
            <w:t xml:space="preserve">Código </w:t>
          </w:r>
        </w:p>
        <w:p w:rsidR="00766C95" w:rsidRDefault="00766C95">
          <w:pPr>
            <w:pStyle w:val="Cabealho"/>
            <w:rPr>
              <w:b/>
              <w:bCs/>
              <w:smallCaps/>
              <w:color w:val="0000FF"/>
              <w:sz w:val="20"/>
            </w:rPr>
          </w:pPr>
        </w:p>
      </w:tc>
      <w:tc>
        <w:tcPr>
          <w:tcW w:w="1026" w:type="dxa"/>
        </w:tcPr>
        <w:p w:rsidR="00766C95" w:rsidRDefault="00766C95">
          <w:pPr>
            <w:pStyle w:val="Cabealho"/>
            <w:rPr>
              <w:color w:val="0000FF"/>
              <w:sz w:val="20"/>
            </w:rPr>
          </w:pPr>
          <w:r>
            <w:rPr>
              <w:color w:val="0000FF"/>
              <w:sz w:val="20"/>
            </w:rPr>
            <w:t>Revisão</w:t>
          </w:r>
        </w:p>
        <w:p w:rsidR="00766C95" w:rsidRDefault="00766C95">
          <w:pPr>
            <w:pStyle w:val="Cabealho"/>
            <w:jc w:val="center"/>
            <w:rPr>
              <w:b/>
              <w:bCs/>
              <w:smallCaps/>
              <w:color w:val="0000FF"/>
            </w:rPr>
          </w:pPr>
          <w:r>
            <w:rPr>
              <w:b/>
              <w:bCs/>
              <w:smallCaps/>
            </w:rPr>
            <w:t>0</w:t>
          </w:r>
        </w:p>
      </w:tc>
      <w:tc>
        <w:tcPr>
          <w:tcW w:w="234" w:type="dxa"/>
          <w:tcBorders>
            <w:top w:val="nil"/>
            <w:bottom w:val="nil"/>
            <w:right w:val="nil"/>
          </w:tcBorders>
        </w:tcPr>
        <w:p w:rsidR="00766C95" w:rsidRDefault="00766C95">
          <w:pPr>
            <w:pStyle w:val="Cabealho"/>
            <w:rPr>
              <w:color w:val="0000FF"/>
              <w:sz w:val="20"/>
            </w:rPr>
          </w:pPr>
        </w:p>
      </w:tc>
    </w:tr>
    <w:tr w:rsidR="00766C95">
      <w:trPr>
        <w:cantSplit/>
        <w:trHeight w:val="500"/>
      </w:trPr>
      <w:tc>
        <w:tcPr>
          <w:tcW w:w="1440" w:type="dxa"/>
          <w:vMerge/>
        </w:tcPr>
        <w:p w:rsidR="00766C95" w:rsidRDefault="00766C95">
          <w:pPr>
            <w:pStyle w:val="Cabealho"/>
            <w:ind w:firstLine="993"/>
            <w:rPr>
              <w:sz w:val="20"/>
            </w:rPr>
          </w:pPr>
        </w:p>
      </w:tc>
      <w:tc>
        <w:tcPr>
          <w:tcW w:w="6480" w:type="dxa"/>
          <w:gridSpan w:val="2"/>
        </w:tcPr>
        <w:p w:rsidR="00766C95" w:rsidRDefault="00766C95">
          <w:pPr>
            <w:pStyle w:val="Cabealho"/>
            <w:rPr>
              <w:color w:val="0000FF"/>
              <w:sz w:val="20"/>
            </w:rPr>
          </w:pPr>
          <w:r>
            <w:rPr>
              <w:color w:val="0000FF"/>
              <w:sz w:val="20"/>
            </w:rPr>
            <w:t>Título</w:t>
          </w:r>
        </w:p>
        <w:p w:rsidR="00766C95" w:rsidRDefault="00766C95">
          <w:pPr>
            <w:pStyle w:val="Cabealho"/>
            <w:rPr>
              <w:smallCaps/>
              <w:sz w:val="20"/>
            </w:rPr>
          </w:pPr>
          <w:r>
            <w:rPr>
              <w:b/>
              <w:bCs/>
              <w:smallCaps/>
            </w:rPr>
            <w:t xml:space="preserve"> – </w:t>
          </w:r>
        </w:p>
      </w:tc>
      <w:tc>
        <w:tcPr>
          <w:tcW w:w="1260" w:type="dxa"/>
        </w:tcPr>
        <w:p w:rsidR="00766C95" w:rsidRDefault="00766C95">
          <w:pPr>
            <w:pStyle w:val="Cabealho"/>
            <w:rPr>
              <w:color w:val="0000FF"/>
              <w:sz w:val="20"/>
            </w:rPr>
          </w:pPr>
          <w:r>
            <w:rPr>
              <w:color w:val="0000FF"/>
              <w:sz w:val="20"/>
            </w:rPr>
            <w:t>Data</w:t>
          </w:r>
        </w:p>
        <w:p w:rsidR="00766C95" w:rsidRDefault="00766C95">
          <w:pPr>
            <w:pStyle w:val="Cabealho"/>
            <w:rPr>
              <w:b/>
              <w:bCs/>
              <w:smallCaps/>
              <w:color w:val="0000FF"/>
            </w:rPr>
          </w:pPr>
          <w:r>
            <w:rPr>
              <w:b/>
              <w:bCs/>
              <w:smallCaps/>
            </w:rPr>
            <w:t>04/03/09</w:t>
          </w:r>
        </w:p>
      </w:tc>
      <w:tc>
        <w:tcPr>
          <w:tcW w:w="1026" w:type="dxa"/>
        </w:tcPr>
        <w:p w:rsidR="00766C95" w:rsidRDefault="00766C95">
          <w:pPr>
            <w:pStyle w:val="Cabealho"/>
            <w:rPr>
              <w:color w:val="0000FF"/>
              <w:sz w:val="20"/>
            </w:rPr>
          </w:pPr>
          <w:r>
            <w:rPr>
              <w:color w:val="0000FF"/>
              <w:sz w:val="20"/>
            </w:rPr>
            <w:t>Folha</w:t>
          </w:r>
        </w:p>
        <w:p w:rsidR="00766C95" w:rsidRDefault="00766C95">
          <w:pPr>
            <w:pStyle w:val="Cabealho"/>
            <w:jc w:val="right"/>
            <w:rPr>
              <w:smallCaps/>
              <w:color w:val="0000FF"/>
            </w:rPr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  <w:smallCaps/>
            </w:rPr>
            <w:t xml:space="preserve">/ </w:t>
          </w:r>
          <w:r>
            <w:rPr>
              <w:rStyle w:val="Nmerodepgina"/>
              <w:b/>
              <w:bCs/>
            </w:rPr>
            <w:fldChar w:fldCharType="begin"/>
          </w:r>
          <w:r>
            <w:rPr>
              <w:rStyle w:val="Nmerodepgina"/>
              <w:b/>
              <w:bCs/>
            </w:rPr>
            <w:instrText xml:space="preserve"> =SUM(RIGHT)-2 </w:instrText>
          </w:r>
          <w:r>
            <w:rPr>
              <w:rStyle w:val="Nmerodepgina"/>
              <w:b/>
              <w:bCs/>
            </w:rPr>
            <w:fldChar w:fldCharType="separate"/>
          </w:r>
          <w:r>
            <w:rPr>
              <w:rStyle w:val="Nmerodepgina"/>
              <w:b/>
              <w:bCs/>
              <w:noProof/>
            </w:rPr>
            <w:t>25</w:t>
          </w:r>
          <w:r>
            <w:rPr>
              <w:rStyle w:val="Nmerodepgina"/>
              <w:b/>
              <w:bCs/>
            </w:rPr>
            <w:fldChar w:fldCharType="end"/>
          </w:r>
        </w:p>
      </w:tc>
      <w:tc>
        <w:tcPr>
          <w:tcW w:w="234" w:type="dxa"/>
          <w:tcBorders>
            <w:top w:val="nil"/>
            <w:bottom w:val="nil"/>
            <w:right w:val="nil"/>
          </w:tcBorders>
        </w:tcPr>
        <w:p w:rsidR="00766C95" w:rsidRDefault="00766C95">
          <w:pPr>
            <w:pStyle w:val="Cabealho"/>
            <w:rPr>
              <w:color w:val="FFFFFF"/>
              <w:sz w:val="8"/>
            </w:rPr>
          </w:pPr>
          <w:r>
            <w:rPr>
              <w:rStyle w:val="Nmerodepgina"/>
              <w:color w:val="FFFFFF"/>
              <w:sz w:val="8"/>
            </w:rPr>
            <w:fldChar w:fldCharType="begin"/>
          </w:r>
          <w:r>
            <w:rPr>
              <w:rStyle w:val="Nmerodepgina"/>
              <w:color w:val="FFFFFF"/>
              <w:sz w:val="8"/>
            </w:rPr>
            <w:instrText xml:space="preserve"> NUMPAGES </w:instrText>
          </w:r>
          <w:r>
            <w:rPr>
              <w:rStyle w:val="Nmerodepgina"/>
              <w:color w:val="FFFFFF"/>
              <w:sz w:val="8"/>
            </w:rPr>
            <w:fldChar w:fldCharType="separate"/>
          </w:r>
          <w:r>
            <w:rPr>
              <w:rStyle w:val="Nmerodepgina"/>
              <w:noProof/>
              <w:color w:val="FFFFFF"/>
              <w:sz w:val="8"/>
            </w:rPr>
            <w:t>414</w:t>
          </w:r>
          <w:r>
            <w:rPr>
              <w:rStyle w:val="Nmerodepgina"/>
              <w:color w:val="FFFFFF"/>
              <w:sz w:val="8"/>
            </w:rPr>
            <w:fldChar w:fldCharType="end"/>
          </w:r>
        </w:p>
      </w:tc>
    </w:tr>
  </w:tbl>
  <w:p w:rsidR="00766C95" w:rsidRDefault="00766C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D42"/>
    <w:multiLevelType w:val="hybridMultilevel"/>
    <w:tmpl w:val="B122F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54E58"/>
    <w:multiLevelType w:val="multilevel"/>
    <w:tmpl w:val="BCEC5E9A"/>
    <w:lvl w:ilvl="0">
      <w:start w:val="1"/>
      <w:numFmt w:val="decimal"/>
      <w:pStyle w:val="Ttulo1Metr"/>
      <w:lvlText w:val="%1."/>
      <w:lvlJc w:val="left"/>
      <w:pPr>
        <w:ind w:left="360" w:hanging="360"/>
      </w:pPr>
    </w:lvl>
    <w:lvl w:ilvl="1">
      <w:start w:val="1"/>
      <w:numFmt w:val="decimal"/>
      <w:pStyle w:val="Ttulo2Metr"/>
      <w:lvlText w:val="%1.%2."/>
      <w:lvlJc w:val="left"/>
      <w:pPr>
        <w:ind w:left="792" w:hanging="432"/>
      </w:pPr>
    </w:lvl>
    <w:lvl w:ilvl="2">
      <w:start w:val="1"/>
      <w:numFmt w:val="decimal"/>
      <w:pStyle w:val="Ttulo4Metr"/>
      <w:lvlText w:val="%1.%2.%3."/>
      <w:lvlJc w:val="left"/>
      <w:pPr>
        <w:ind w:left="1224" w:hanging="504"/>
      </w:pPr>
    </w:lvl>
    <w:lvl w:ilvl="3">
      <w:start w:val="1"/>
      <w:numFmt w:val="lowerLetter"/>
      <w:pStyle w:val="Ttulo4Metr"/>
      <w:lvlText w:val="%4)"/>
      <w:lvlJc w:val="left"/>
      <w:pPr>
        <w:ind w:left="1728" w:hanging="648"/>
      </w:pPr>
    </w:lvl>
    <w:lvl w:ilvl="4">
      <w:start w:val="1"/>
      <w:numFmt w:val="decimal"/>
      <w:pStyle w:val="Ttulo2Metr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041E2C"/>
    <w:multiLevelType w:val="hybridMultilevel"/>
    <w:tmpl w:val="70063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35191"/>
    <w:multiLevelType w:val="hybridMultilevel"/>
    <w:tmpl w:val="1A7430CE"/>
    <w:lvl w:ilvl="0" w:tplc="B8CAAE46">
      <w:start w:val="1"/>
      <w:numFmt w:val="decimal"/>
      <w:pStyle w:val="Referncias"/>
      <w:lvlText w:val="[%1]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B6044"/>
    <w:multiLevelType w:val="hybridMultilevel"/>
    <w:tmpl w:val="5358DD04"/>
    <w:lvl w:ilvl="0" w:tplc="D480D54E">
      <w:start w:val="1"/>
      <w:numFmt w:val="bullet"/>
      <w:lvlText w:val=""/>
      <w:lvlJc w:val="left"/>
      <w:pPr>
        <w:tabs>
          <w:tab w:val="num" w:pos="681"/>
        </w:tabs>
        <w:ind w:left="681" w:hanging="397"/>
      </w:pPr>
      <w:rPr>
        <w:rFonts w:ascii="Symbol" w:hAnsi="Symbol" w:hint="default"/>
        <w:sz w:val="18"/>
      </w:rPr>
    </w:lvl>
    <w:lvl w:ilvl="1" w:tplc="9580D100">
      <w:start w:val="1"/>
      <w:numFmt w:val="bullet"/>
      <w:pStyle w:val="MetroNormalPonto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2" w:tplc="97D2C554">
      <w:start w:val="1"/>
      <w:numFmt w:val="bullet"/>
      <w:lvlText w:val=""/>
      <w:lvlJc w:val="left"/>
      <w:pPr>
        <w:tabs>
          <w:tab w:val="num" w:pos="2197"/>
        </w:tabs>
        <w:ind w:left="2197" w:hanging="397"/>
      </w:pPr>
      <w:rPr>
        <w:rFonts w:ascii="Symbol" w:hAnsi="Symbol" w:hint="default"/>
        <w:sz w:val="18"/>
      </w:rPr>
    </w:lvl>
    <w:lvl w:ilvl="3" w:tplc="C896CB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6020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E6C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CF2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AA2E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CF2DD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B5347F"/>
    <w:multiLevelType w:val="hybridMultilevel"/>
    <w:tmpl w:val="304C36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576C7"/>
    <w:multiLevelType w:val="hybridMultilevel"/>
    <w:tmpl w:val="304C36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5271B"/>
    <w:multiLevelType w:val="hybridMultilevel"/>
    <w:tmpl w:val="E04687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10EEF"/>
    <w:multiLevelType w:val="singleLevel"/>
    <w:tmpl w:val="A0020AAA"/>
    <w:lvl w:ilvl="0">
      <w:start w:val="1"/>
      <w:numFmt w:val="decimal"/>
      <w:pStyle w:val="RefernciaBibliogrfica"/>
      <w:lvlText w:val="[%1]"/>
      <w:lvlJc w:val="left"/>
      <w:pPr>
        <w:tabs>
          <w:tab w:val="num" w:pos="544"/>
        </w:tabs>
        <w:ind w:left="544" w:hanging="454"/>
      </w:pPr>
      <w:rPr>
        <w:b/>
      </w:rPr>
    </w:lvl>
  </w:abstractNum>
  <w:abstractNum w:abstractNumId="9">
    <w:nsid w:val="3B3C3735"/>
    <w:multiLevelType w:val="singleLevel"/>
    <w:tmpl w:val="A11AD144"/>
    <w:lvl w:ilvl="0">
      <w:start w:val="1"/>
      <w:numFmt w:val="bullet"/>
      <w:pStyle w:val="Estilo2"/>
      <w:lvlText w:val="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</w:abstractNum>
  <w:abstractNum w:abstractNumId="10">
    <w:nsid w:val="3BB965D5"/>
    <w:multiLevelType w:val="hybridMultilevel"/>
    <w:tmpl w:val="BDE0D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F1DDB"/>
    <w:multiLevelType w:val="hybridMultilevel"/>
    <w:tmpl w:val="39FE5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BE7295"/>
    <w:multiLevelType w:val="hybridMultilevel"/>
    <w:tmpl w:val="0E261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41E6E"/>
    <w:multiLevelType w:val="hybridMultilevel"/>
    <w:tmpl w:val="5456EE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0C2F6B"/>
    <w:multiLevelType w:val="singleLevel"/>
    <w:tmpl w:val="D3027B56"/>
    <w:lvl w:ilvl="0">
      <w:start w:val="1"/>
      <w:numFmt w:val="bullet"/>
      <w:pStyle w:val="MetroNormalPont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3814017"/>
    <w:multiLevelType w:val="multilevel"/>
    <w:tmpl w:val="6C568A54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0" w:firstLine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6">
    <w:nsid w:val="56B23410"/>
    <w:multiLevelType w:val="hybridMultilevel"/>
    <w:tmpl w:val="2DC2C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0A7754"/>
    <w:multiLevelType w:val="singleLevel"/>
    <w:tmpl w:val="EB3C0A30"/>
    <w:lvl w:ilvl="0">
      <w:start w:val="1"/>
      <w:numFmt w:val="bullet"/>
      <w:pStyle w:val="Testedescri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83046B"/>
    <w:multiLevelType w:val="hybridMultilevel"/>
    <w:tmpl w:val="EA9ABB96"/>
    <w:lvl w:ilvl="0" w:tplc="04090001">
      <w:start w:val="1"/>
      <w:numFmt w:val="bullet"/>
      <w:pStyle w:val="marca1"/>
      <w:lvlText w:val=""/>
      <w:lvlJc w:val="left"/>
      <w:pPr>
        <w:tabs>
          <w:tab w:val="num" w:pos="681"/>
        </w:tabs>
        <w:ind w:left="681" w:hanging="397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43C30DD"/>
    <w:multiLevelType w:val="hybridMultilevel"/>
    <w:tmpl w:val="F57C3396"/>
    <w:lvl w:ilvl="0" w:tplc="04090001">
      <w:start w:val="1"/>
      <w:numFmt w:val="upperRoman"/>
      <w:pStyle w:val="ANEXO"/>
      <w:lvlText w:val="ANEXO 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5AC546B"/>
    <w:multiLevelType w:val="hybridMultilevel"/>
    <w:tmpl w:val="91DE5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36441"/>
    <w:multiLevelType w:val="singleLevel"/>
    <w:tmpl w:val="9FBC9132"/>
    <w:lvl w:ilvl="0">
      <w:start w:val="1"/>
      <w:numFmt w:val="bullet"/>
      <w:pStyle w:val="Problemadetectad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6D256FBE"/>
    <w:multiLevelType w:val="hybridMultilevel"/>
    <w:tmpl w:val="304C36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573883"/>
    <w:multiLevelType w:val="singleLevel"/>
    <w:tmpl w:val="0CA8F2EC"/>
    <w:lvl w:ilvl="0">
      <w:start w:val="1"/>
      <w:numFmt w:val="bullet"/>
      <w:pStyle w:val="Testeerrotratament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727C534A"/>
    <w:multiLevelType w:val="singleLevel"/>
    <w:tmpl w:val="A1F85514"/>
    <w:lvl w:ilvl="0">
      <w:start w:val="1"/>
      <w:numFmt w:val="bullet"/>
      <w:pStyle w:val="MetroPont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32F308F"/>
    <w:multiLevelType w:val="hybridMultilevel"/>
    <w:tmpl w:val="C630BF86"/>
    <w:lvl w:ilvl="0" w:tplc="E95CF4B2">
      <w:start w:val="1"/>
      <w:numFmt w:val="decimal"/>
      <w:pStyle w:val="RefernciaBibliografica"/>
      <w:lvlText w:val="[%1]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 w:tplc="D74040F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D20AF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DA812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8A55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AC9D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D868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5C7E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8ACA8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8326227"/>
    <w:multiLevelType w:val="hybridMultilevel"/>
    <w:tmpl w:val="5E3ED23C"/>
    <w:lvl w:ilvl="0" w:tplc="418CFED2">
      <w:start w:val="1"/>
      <w:numFmt w:val="decimal"/>
      <w:pStyle w:val="StyleHeading1Linespacing15lines"/>
      <w:lvlText w:val="%1."/>
      <w:lvlJc w:val="left"/>
      <w:pPr>
        <w:tabs>
          <w:tab w:val="num" w:pos="720"/>
        </w:tabs>
        <w:ind w:left="720" w:hanging="360"/>
      </w:pPr>
    </w:lvl>
    <w:lvl w:ilvl="1" w:tplc="6F0C8D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A285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38EB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26A9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F4A81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76B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764A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22BE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B106076"/>
    <w:multiLevelType w:val="hybridMultilevel"/>
    <w:tmpl w:val="CF440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C74143"/>
    <w:multiLevelType w:val="singleLevel"/>
    <w:tmpl w:val="01EE5E9C"/>
    <w:lvl w:ilvl="0">
      <w:start w:val="1"/>
      <w:numFmt w:val="bullet"/>
      <w:pStyle w:val="MetroNormalPonto2"/>
      <w:lvlText w:val="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8"/>
  </w:num>
  <w:num w:numId="2">
    <w:abstractNumId w:val="14"/>
  </w:num>
  <w:num w:numId="3">
    <w:abstractNumId w:val="9"/>
  </w:num>
  <w:num w:numId="4">
    <w:abstractNumId w:val="21"/>
  </w:num>
  <w:num w:numId="5">
    <w:abstractNumId w:val="17"/>
  </w:num>
  <w:num w:numId="6">
    <w:abstractNumId w:val="24"/>
  </w:num>
  <w:num w:numId="7">
    <w:abstractNumId w:val="23"/>
  </w:num>
  <w:num w:numId="8">
    <w:abstractNumId w:val="4"/>
  </w:num>
  <w:num w:numId="9">
    <w:abstractNumId w:val="18"/>
  </w:num>
  <w:num w:numId="10">
    <w:abstractNumId w:val="26"/>
  </w:num>
  <w:num w:numId="11">
    <w:abstractNumId w:val="15"/>
  </w:num>
  <w:num w:numId="12">
    <w:abstractNumId w:val="8"/>
  </w:num>
  <w:num w:numId="13">
    <w:abstractNumId w:val="19"/>
  </w:num>
  <w:num w:numId="14">
    <w:abstractNumId w:val="3"/>
  </w:num>
  <w:num w:numId="15">
    <w:abstractNumId w:val="20"/>
  </w:num>
  <w:num w:numId="16">
    <w:abstractNumId w:val="1"/>
  </w:num>
  <w:num w:numId="17">
    <w:abstractNumId w:val="25"/>
  </w:num>
  <w:num w:numId="18">
    <w:abstractNumId w:val="16"/>
  </w:num>
  <w:num w:numId="19">
    <w:abstractNumId w:val="0"/>
  </w:num>
  <w:num w:numId="20">
    <w:abstractNumId w:val="10"/>
  </w:num>
  <w:num w:numId="21">
    <w:abstractNumId w:val="2"/>
  </w:num>
  <w:num w:numId="22">
    <w:abstractNumId w:val="5"/>
  </w:num>
  <w:num w:numId="23">
    <w:abstractNumId w:val="13"/>
  </w:num>
  <w:num w:numId="24">
    <w:abstractNumId w:val="22"/>
  </w:num>
  <w:num w:numId="25">
    <w:abstractNumId w:val="6"/>
  </w:num>
  <w:num w:numId="26">
    <w:abstractNumId w:val="7"/>
  </w:num>
  <w:num w:numId="27">
    <w:abstractNumId w:val="11"/>
  </w:num>
  <w:num w:numId="28">
    <w:abstractNumId w:val="12"/>
  </w:num>
  <w:num w:numId="29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pt-BR" w:vendorID="64" w:dllVersion="131078" w:nlCheck="1" w:checkStyle="0"/>
  <w:activeWritingStyle w:appName="MSWord" w:lang="pt-BR" w:vendorID="1" w:dllVersion="513" w:checkStyle="1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color="white">
      <v:fill color="white"/>
      <o:colormru v:ext="edit" colors="#4d4d4d,#5f5f5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CD2"/>
    <w:rsid w:val="00001DD6"/>
    <w:rsid w:val="0000293C"/>
    <w:rsid w:val="000039A9"/>
    <w:rsid w:val="00003A9A"/>
    <w:rsid w:val="0000473A"/>
    <w:rsid w:val="000111F5"/>
    <w:rsid w:val="00011F84"/>
    <w:rsid w:val="00011F96"/>
    <w:rsid w:val="000125A7"/>
    <w:rsid w:val="00012B5A"/>
    <w:rsid w:val="0001389A"/>
    <w:rsid w:val="00013C7C"/>
    <w:rsid w:val="00016FF9"/>
    <w:rsid w:val="000172EB"/>
    <w:rsid w:val="0001741A"/>
    <w:rsid w:val="00017441"/>
    <w:rsid w:val="0001787F"/>
    <w:rsid w:val="00022238"/>
    <w:rsid w:val="00026D1F"/>
    <w:rsid w:val="00034463"/>
    <w:rsid w:val="00034C69"/>
    <w:rsid w:val="00035498"/>
    <w:rsid w:val="00037E61"/>
    <w:rsid w:val="00040DF4"/>
    <w:rsid w:val="00042016"/>
    <w:rsid w:val="000425DF"/>
    <w:rsid w:val="0004357A"/>
    <w:rsid w:val="00043B41"/>
    <w:rsid w:val="0004436D"/>
    <w:rsid w:val="000448E6"/>
    <w:rsid w:val="00046583"/>
    <w:rsid w:val="00046E9C"/>
    <w:rsid w:val="00051E82"/>
    <w:rsid w:val="00052020"/>
    <w:rsid w:val="000547BB"/>
    <w:rsid w:val="00056BF1"/>
    <w:rsid w:val="00057424"/>
    <w:rsid w:val="00064841"/>
    <w:rsid w:val="00064EEB"/>
    <w:rsid w:val="0006511B"/>
    <w:rsid w:val="000659B2"/>
    <w:rsid w:val="00066707"/>
    <w:rsid w:val="00066D04"/>
    <w:rsid w:val="0006793B"/>
    <w:rsid w:val="00073C3E"/>
    <w:rsid w:val="00075074"/>
    <w:rsid w:val="00075F04"/>
    <w:rsid w:val="00080085"/>
    <w:rsid w:val="00080336"/>
    <w:rsid w:val="00081505"/>
    <w:rsid w:val="00082898"/>
    <w:rsid w:val="0008698C"/>
    <w:rsid w:val="00087590"/>
    <w:rsid w:val="00087F52"/>
    <w:rsid w:val="00094D3B"/>
    <w:rsid w:val="0009626D"/>
    <w:rsid w:val="00096680"/>
    <w:rsid w:val="000969C4"/>
    <w:rsid w:val="00096C63"/>
    <w:rsid w:val="000A0AFF"/>
    <w:rsid w:val="000A1C61"/>
    <w:rsid w:val="000A58A9"/>
    <w:rsid w:val="000A7E16"/>
    <w:rsid w:val="000B00D5"/>
    <w:rsid w:val="000B1EBC"/>
    <w:rsid w:val="000B46AD"/>
    <w:rsid w:val="000B66DB"/>
    <w:rsid w:val="000B7C0D"/>
    <w:rsid w:val="000C22D4"/>
    <w:rsid w:val="000D06B5"/>
    <w:rsid w:val="000D15F1"/>
    <w:rsid w:val="000D357F"/>
    <w:rsid w:val="000D6C05"/>
    <w:rsid w:val="000D7D61"/>
    <w:rsid w:val="000D7F30"/>
    <w:rsid w:val="000E0222"/>
    <w:rsid w:val="000E2C71"/>
    <w:rsid w:val="000E3655"/>
    <w:rsid w:val="000E3D9E"/>
    <w:rsid w:val="000E463D"/>
    <w:rsid w:val="000E4CCA"/>
    <w:rsid w:val="000E698A"/>
    <w:rsid w:val="000E6B66"/>
    <w:rsid w:val="000F041D"/>
    <w:rsid w:val="000F075D"/>
    <w:rsid w:val="000F0A35"/>
    <w:rsid w:val="000F1439"/>
    <w:rsid w:val="000F5007"/>
    <w:rsid w:val="000F7199"/>
    <w:rsid w:val="001005BF"/>
    <w:rsid w:val="00104001"/>
    <w:rsid w:val="00104E1E"/>
    <w:rsid w:val="001054B9"/>
    <w:rsid w:val="001100E1"/>
    <w:rsid w:val="00115144"/>
    <w:rsid w:val="00117199"/>
    <w:rsid w:val="00117F36"/>
    <w:rsid w:val="00120E39"/>
    <w:rsid w:val="00122975"/>
    <w:rsid w:val="001230D0"/>
    <w:rsid w:val="001234B8"/>
    <w:rsid w:val="001247A4"/>
    <w:rsid w:val="00124B46"/>
    <w:rsid w:val="00125499"/>
    <w:rsid w:val="00130700"/>
    <w:rsid w:val="00130D7E"/>
    <w:rsid w:val="00134FC6"/>
    <w:rsid w:val="00135EC8"/>
    <w:rsid w:val="001369A0"/>
    <w:rsid w:val="00137CFD"/>
    <w:rsid w:val="001403E6"/>
    <w:rsid w:val="0014199B"/>
    <w:rsid w:val="00142653"/>
    <w:rsid w:val="00142C3B"/>
    <w:rsid w:val="00143BE2"/>
    <w:rsid w:val="00144D83"/>
    <w:rsid w:val="00146F5A"/>
    <w:rsid w:val="001472ED"/>
    <w:rsid w:val="00147ED6"/>
    <w:rsid w:val="00151162"/>
    <w:rsid w:val="00153FD7"/>
    <w:rsid w:val="0015442E"/>
    <w:rsid w:val="0015485D"/>
    <w:rsid w:val="0015666E"/>
    <w:rsid w:val="00156AB7"/>
    <w:rsid w:val="00160599"/>
    <w:rsid w:val="001610D8"/>
    <w:rsid w:val="001623C7"/>
    <w:rsid w:val="00163739"/>
    <w:rsid w:val="0016554E"/>
    <w:rsid w:val="0016798A"/>
    <w:rsid w:val="001705C7"/>
    <w:rsid w:val="0017063A"/>
    <w:rsid w:val="00170C5D"/>
    <w:rsid w:val="00171867"/>
    <w:rsid w:val="00171B3F"/>
    <w:rsid w:val="00171DE5"/>
    <w:rsid w:val="00171E08"/>
    <w:rsid w:val="00171F5E"/>
    <w:rsid w:val="00172510"/>
    <w:rsid w:val="00174DDE"/>
    <w:rsid w:val="001758C2"/>
    <w:rsid w:val="00180385"/>
    <w:rsid w:val="0018146D"/>
    <w:rsid w:val="001837D4"/>
    <w:rsid w:val="0018550C"/>
    <w:rsid w:val="00186FAB"/>
    <w:rsid w:val="00192C63"/>
    <w:rsid w:val="00195647"/>
    <w:rsid w:val="0019595C"/>
    <w:rsid w:val="001960C0"/>
    <w:rsid w:val="00197E3C"/>
    <w:rsid w:val="001A0AE7"/>
    <w:rsid w:val="001A0D98"/>
    <w:rsid w:val="001A303F"/>
    <w:rsid w:val="001A366E"/>
    <w:rsid w:val="001A4778"/>
    <w:rsid w:val="001A6808"/>
    <w:rsid w:val="001B1F67"/>
    <w:rsid w:val="001B5BC3"/>
    <w:rsid w:val="001C29EF"/>
    <w:rsid w:val="001C5F87"/>
    <w:rsid w:val="001C6601"/>
    <w:rsid w:val="001D07F4"/>
    <w:rsid w:val="001D48E6"/>
    <w:rsid w:val="001D6A24"/>
    <w:rsid w:val="001D7FCE"/>
    <w:rsid w:val="001E0D8D"/>
    <w:rsid w:val="001E17E6"/>
    <w:rsid w:val="001E19C2"/>
    <w:rsid w:val="001E1BB2"/>
    <w:rsid w:val="001E2BEC"/>
    <w:rsid w:val="001E482E"/>
    <w:rsid w:val="001E4F32"/>
    <w:rsid w:val="001F0904"/>
    <w:rsid w:val="001F3623"/>
    <w:rsid w:val="001F4A7F"/>
    <w:rsid w:val="001F4B50"/>
    <w:rsid w:val="001F5DA9"/>
    <w:rsid w:val="0020063A"/>
    <w:rsid w:val="00201430"/>
    <w:rsid w:val="0020158C"/>
    <w:rsid w:val="00203F0E"/>
    <w:rsid w:val="00204E4F"/>
    <w:rsid w:val="00204E77"/>
    <w:rsid w:val="00214486"/>
    <w:rsid w:val="002147E4"/>
    <w:rsid w:val="00217D81"/>
    <w:rsid w:val="0022066C"/>
    <w:rsid w:val="00222871"/>
    <w:rsid w:val="0022450E"/>
    <w:rsid w:val="00225211"/>
    <w:rsid w:val="00225DCA"/>
    <w:rsid w:val="00226B38"/>
    <w:rsid w:val="002271C3"/>
    <w:rsid w:val="002310FF"/>
    <w:rsid w:val="002325A6"/>
    <w:rsid w:val="00232A43"/>
    <w:rsid w:val="00233E27"/>
    <w:rsid w:val="00234585"/>
    <w:rsid w:val="0023564C"/>
    <w:rsid w:val="0023572F"/>
    <w:rsid w:val="0023715E"/>
    <w:rsid w:val="002371CA"/>
    <w:rsid w:val="00237EB2"/>
    <w:rsid w:val="0024061C"/>
    <w:rsid w:val="00241082"/>
    <w:rsid w:val="00241663"/>
    <w:rsid w:val="00242CE7"/>
    <w:rsid w:val="00242F96"/>
    <w:rsid w:val="00243CE6"/>
    <w:rsid w:val="002449B8"/>
    <w:rsid w:val="00245122"/>
    <w:rsid w:val="00251AE3"/>
    <w:rsid w:val="0025219C"/>
    <w:rsid w:val="00252331"/>
    <w:rsid w:val="0025285D"/>
    <w:rsid w:val="00252952"/>
    <w:rsid w:val="00252EB9"/>
    <w:rsid w:val="00255C54"/>
    <w:rsid w:val="00256A36"/>
    <w:rsid w:val="002612C2"/>
    <w:rsid w:val="002636BB"/>
    <w:rsid w:val="00263708"/>
    <w:rsid w:val="00264BFA"/>
    <w:rsid w:val="00267519"/>
    <w:rsid w:val="00267C69"/>
    <w:rsid w:val="00270716"/>
    <w:rsid w:val="00271705"/>
    <w:rsid w:val="00274FBA"/>
    <w:rsid w:val="00275CF3"/>
    <w:rsid w:val="002779F9"/>
    <w:rsid w:val="00280B2C"/>
    <w:rsid w:val="002816C3"/>
    <w:rsid w:val="00281828"/>
    <w:rsid w:val="00282AED"/>
    <w:rsid w:val="00284367"/>
    <w:rsid w:val="00285452"/>
    <w:rsid w:val="0028570E"/>
    <w:rsid w:val="00285C87"/>
    <w:rsid w:val="00286FB0"/>
    <w:rsid w:val="00287F8E"/>
    <w:rsid w:val="00292C8D"/>
    <w:rsid w:val="0029376A"/>
    <w:rsid w:val="0029486A"/>
    <w:rsid w:val="00295E2E"/>
    <w:rsid w:val="002A1A5F"/>
    <w:rsid w:val="002A4852"/>
    <w:rsid w:val="002A4F35"/>
    <w:rsid w:val="002A6BB4"/>
    <w:rsid w:val="002B134B"/>
    <w:rsid w:val="002B43D2"/>
    <w:rsid w:val="002B458D"/>
    <w:rsid w:val="002B4FE1"/>
    <w:rsid w:val="002B5F06"/>
    <w:rsid w:val="002C11D1"/>
    <w:rsid w:val="002C1C13"/>
    <w:rsid w:val="002C2C6B"/>
    <w:rsid w:val="002C4F69"/>
    <w:rsid w:val="002C53E6"/>
    <w:rsid w:val="002C5C68"/>
    <w:rsid w:val="002C61E7"/>
    <w:rsid w:val="002C6F09"/>
    <w:rsid w:val="002D00BF"/>
    <w:rsid w:val="002D0B25"/>
    <w:rsid w:val="002D1A55"/>
    <w:rsid w:val="002D2B36"/>
    <w:rsid w:val="002D34D3"/>
    <w:rsid w:val="002D37E9"/>
    <w:rsid w:val="002D4339"/>
    <w:rsid w:val="002D458C"/>
    <w:rsid w:val="002D5E27"/>
    <w:rsid w:val="002D63FE"/>
    <w:rsid w:val="002D7644"/>
    <w:rsid w:val="002D7A1D"/>
    <w:rsid w:val="002D7C80"/>
    <w:rsid w:val="002E0BBF"/>
    <w:rsid w:val="002E16CA"/>
    <w:rsid w:val="002E316E"/>
    <w:rsid w:val="002E7F2A"/>
    <w:rsid w:val="002F48F5"/>
    <w:rsid w:val="002F4920"/>
    <w:rsid w:val="002F6AFC"/>
    <w:rsid w:val="002F76CB"/>
    <w:rsid w:val="00300080"/>
    <w:rsid w:val="003010F5"/>
    <w:rsid w:val="00302469"/>
    <w:rsid w:val="0030378A"/>
    <w:rsid w:val="0031074A"/>
    <w:rsid w:val="00312E71"/>
    <w:rsid w:val="00317130"/>
    <w:rsid w:val="0031738B"/>
    <w:rsid w:val="00317620"/>
    <w:rsid w:val="00320540"/>
    <w:rsid w:val="00324FBE"/>
    <w:rsid w:val="00324FBF"/>
    <w:rsid w:val="00327483"/>
    <w:rsid w:val="0033107E"/>
    <w:rsid w:val="00332A7A"/>
    <w:rsid w:val="00333E85"/>
    <w:rsid w:val="003346CD"/>
    <w:rsid w:val="003374B5"/>
    <w:rsid w:val="003406B1"/>
    <w:rsid w:val="00343C55"/>
    <w:rsid w:val="003463B3"/>
    <w:rsid w:val="003467F8"/>
    <w:rsid w:val="00347FAD"/>
    <w:rsid w:val="00350059"/>
    <w:rsid w:val="00351F18"/>
    <w:rsid w:val="00352FC1"/>
    <w:rsid w:val="00356AE3"/>
    <w:rsid w:val="00357198"/>
    <w:rsid w:val="003609B2"/>
    <w:rsid w:val="003620E6"/>
    <w:rsid w:val="00362625"/>
    <w:rsid w:val="00364A53"/>
    <w:rsid w:val="0036715D"/>
    <w:rsid w:val="00367931"/>
    <w:rsid w:val="0037078A"/>
    <w:rsid w:val="0037155A"/>
    <w:rsid w:val="0037620A"/>
    <w:rsid w:val="003802DD"/>
    <w:rsid w:val="00384857"/>
    <w:rsid w:val="00387862"/>
    <w:rsid w:val="003906F7"/>
    <w:rsid w:val="00391540"/>
    <w:rsid w:val="00392C0B"/>
    <w:rsid w:val="003A36F4"/>
    <w:rsid w:val="003A6E48"/>
    <w:rsid w:val="003A6FC9"/>
    <w:rsid w:val="003B07B8"/>
    <w:rsid w:val="003B07CF"/>
    <w:rsid w:val="003B1484"/>
    <w:rsid w:val="003B2DC1"/>
    <w:rsid w:val="003C16AB"/>
    <w:rsid w:val="003C31B5"/>
    <w:rsid w:val="003C31EC"/>
    <w:rsid w:val="003C6A07"/>
    <w:rsid w:val="003C7CB9"/>
    <w:rsid w:val="003D18F1"/>
    <w:rsid w:val="003D2756"/>
    <w:rsid w:val="003D2B48"/>
    <w:rsid w:val="003D4326"/>
    <w:rsid w:val="003D586F"/>
    <w:rsid w:val="003E2254"/>
    <w:rsid w:val="003E2A10"/>
    <w:rsid w:val="003E2E19"/>
    <w:rsid w:val="003E4613"/>
    <w:rsid w:val="003E467F"/>
    <w:rsid w:val="003E56B9"/>
    <w:rsid w:val="003E5DDA"/>
    <w:rsid w:val="003E6323"/>
    <w:rsid w:val="003E74C4"/>
    <w:rsid w:val="003E75A3"/>
    <w:rsid w:val="003E7C75"/>
    <w:rsid w:val="003F04D1"/>
    <w:rsid w:val="003F263E"/>
    <w:rsid w:val="003F34A5"/>
    <w:rsid w:val="003F58DA"/>
    <w:rsid w:val="003F6ED6"/>
    <w:rsid w:val="004000FB"/>
    <w:rsid w:val="004023D0"/>
    <w:rsid w:val="00404998"/>
    <w:rsid w:val="0041095B"/>
    <w:rsid w:val="0041097D"/>
    <w:rsid w:val="00410B1C"/>
    <w:rsid w:val="00411212"/>
    <w:rsid w:val="00411B5B"/>
    <w:rsid w:val="00411DE4"/>
    <w:rsid w:val="004126B7"/>
    <w:rsid w:val="004145EC"/>
    <w:rsid w:val="004162C7"/>
    <w:rsid w:val="004177B6"/>
    <w:rsid w:val="00423F1D"/>
    <w:rsid w:val="00424F94"/>
    <w:rsid w:val="00427D7D"/>
    <w:rsid w:val="00434BAC"/>
    <w:rsid w:val="004370E7"/>
    <w:rsid w:val="0044138F"/>
    <w:rsid w:val="004416E0"/>
    <w:rsid w:val="00441D16"/>
    <w:rsid w:val="0044396C"/>
    <w:rsid w:val="004453BD"/>
    <w:rsid w:val="0044771D"/>
    <w:rsid w:val="00447FB7"/>
    <w:rsid w:val="00451932"/>
    <w:rsid w:val="00453536"/>
    <w:rsid w:val="004536BC"/>
    <w:rsid w:val="00454B3A"/>
    <w:rsid w:val="00455708"/>
    <w:rsid w:val="004563D6"/>
    <w:rsid w:val="00456D70"/>
    <w:rsid w:val="00457B4F"/>
    <w:rsid w:val="00457F59"/>
    <w:rsid w:val="00460EAD"/>
    <w:rsid w:val="00462502"/>
    <w:rsid w:val="00463FFA"/>
    <w:rsid w:val="00466BB5"/>
    <w:rsid w:val="00467ABB"/>
    <w:rsid w:val="00471E2C"/>
    <w:rsid w:val="00472508"/>
    <w:rsid w:val="00474A4D"/>
    <w:rsid w:val="004756F0"/>
    <w:rsid w:val="0047570C"/>
    <w:rsid w:val="00477469"/>
    <w:rsid w:val="0048156E"/>
    <w:rsid w:val="004819F9"/>
    <w:rsid w:val="004832A1"/>
    <w:rsid w:val="004833C8"/>
    <w:rsid w:val="004877E8"/>
    <w:rsid w:val="004879B6"/>
    <w:rsid w:val="004904F9"/>
    <w:rsid w:val="004923F4"/>
    <w:rsid w:val="00492E6F"/>
    <w:rsid w:val="00493300"/>
    <w:rsid w:val="00497FE1"/>
    <w:rsid w:val="004A402E"/>
    <w:rsid w:val="004B267E"/>
    <w:rsid w:val="004B4D58"/>
    <w:rsid w:val="004B6D02"/>
    <w:rsid w:val="004B6FEF"/>
    <w:rsid w:val="004C0491"/>
    <w:rsid w:val="004C05F8"/>
    <w:rsid w:val="004C0778"/>
    <w:rsid w:val="004C0FAB"/>
    <w:rsid w:val="004C13E9"/>
    <w:rsid w:val="004C1E63"/>
    <w:rsid w:val="004C2602"/>
    <w:rsid w:val="004C45E6"/>
    <w:rsid w:val="004C4616"/>
    <w:rsid w:val="004C48BD"/>
    <w:rsid w:val="004C70CD"/>
    <w:rsid w:val="004D04E9"/>
    <w:rsid w:val="004D0826"/>
    <w:rsid w:val="004D1A76"/>
    <w:rsid w:val="004D3588"/>
    <w:rsid w:val="004D4624"/>
    <w:rsid w:val="004D4660"/>
    <w:rsid w:val="004D5461"/>
    <w:rsid w:val="004D69DD"/>
    <w:rsid w:val="004E2EE1"/>
    <w:rsid w:val="004E3349"/>
    <w:rsid w:val="004E4DE1"/>
    <w:rsid w:val="004E5123"/>
    <w:rsid w:val="004E58FD"/>
    <w:rsid w:val="004E5CF5"/>
    <w:rsid w:val="004E6596"/>
    <w:rsid w:val="004E7304"/>
    <w:rsid w:val="004E7EFA"/>
    <w:rsid w:val="004F040D"/>
    <w:rsid w:val="004F061A"/>
    <w:rsid w:val="004F2CD0"/>
    <w:rsid w:val="004F39F8"/>
    <w:rsid w:val="004F4262"/>
    <w:rsid w:val="004F5AD6"/>
    <w:rsid w:val="004F62BF"/>
    <w:rsid w:val="004F663A"/>
    <w:rsid w:val="00500BB3"/>
    <w:rsid w:val="005060EF"/>
    <w:rsid w:val="00510C46"/>
    <w:rsid w:val="00511154"/>
    <w:rsid w:val="00511339"/>
    <w:rsid w:val="00511EDC"/>
    <w:rsid w:val="0051279D"/>
    <w:rsid w:val="00522A47"/>
    <w:rsid w:val="00523ACF"/>
    <w:rsid w:val="00523FBC"/>
    <w:rsid w:val="00524BC2"/>
    <w:rsid w:val="005258D0"/>
    <w:rsid w:val="00527D6B"/>
    <w:rsid w:val="005307F0"/>
    <w:rsid w:val="00530CDC"/>
    <w:rsid w:val="00531CB7"/>
    <w:rsid w:val="0053256C"/>
    <w:rsid w:val="00533608"/>
    <w:rsid w:val="00533BE9"/>
    <w:rsid w:val="00533FB5"/>
    <w:rsid w:val="00536A9A"/>
    <w:rsid w:val="0054031D"/>
    <w:rsid w:val="005438E8"/>
    <w:rsid w:val="00545F98"/>
    <w:rsid w:val="00547069"/>
    <w:rsid w:val="00553D93"/>
    <w:rsid w:val="00554657"/>
    <w:rsid w:val="00554BFD"/>
    <w:rsid w:val="00554F86"/>
    <w:rsid w:val="00560688"/>
    <w:rsid w:val="00562593"/>
    <w:rsid w:val="00565AA5"/>
    <w:rsid w:val="00565B60"/>
    <w:rsid w:val="00566DAA"/>
    <w:rsid w:val="00571838"/>
    <w:rsid w:val="00571F64"/>
    <w:rsid w:val="005753FD"/>
    <w:rsid w:val="0057556D"/>
    <w:rsid w:val="005765EB"/>
    <w:rsid w:val="00581944"/>
    <w:rsid w:val="00584FB3"/>
    <w:rsid w:val="00586500"/>
    <w:rsid w:val="00587862"/>
    <w:rsid w:val="0059153C"/>
    <w:rsid w:val="005937BE"/>
    <w:rsid w:val="005939D9"/>
    <w:rsid w:val="005A0B21"/>
    <w:rsid w:val="005A2C6B"/>
    <w:rsid w:val="005A4974"/>
    <w:rsid w:val="005A648C"/>
    <w:rsid w:val="005B1088"/>
    <w:rsid w:val="005B2B9D"/>
    <w:rsid w:val="005B58FE"/>
    <w:rsid w:val="005B5CE4"/>
    <w:rsid w:val="005B73A2"/>
    <w:rsid w:val="005B7F1A"/>
    <w:rsid w:val="005C0D28"/>
    <w:rsid w:val="005C55BF"/>
    <w:rsid w:val="005D304A"/>
    <w:rsid w:val="005D5605"/>
    <w:rsid w:val="005E0716"/>
    <w:rsid w:val="005E1122"/>
    <w:rsid w:val="005E1BAB"/>
    <w:rsid w:val="005E1E77"/>
    <w:rsid w:val="005E306D"/>
    <w:rsid w:val="005E30FD"/>
    <w:rsid w:val="005E5A05"/>
    <w:rsid w:val="005E7D67"/>
    <w:rsid w:val="005F1E32"/>
    <w:rsid w:val="005F3AB6"/>
    <w:rsid w:val="005F3C2D"/>
    <w:rsid w:val="005F674A"/>
    <w:rsid w:val="005F6B28"/>
    <w:rsid w:val="005F6B6D"/>
    <w:rsid w:val="005F7D5B"/>
    <w:rsid w:val="00602DCA"/>
    <w:rsid w:val="00603129"/>
    <w:rsid w:val="00604FAA"/>
    <w:rsid w:val="006076C5"/>
    <w:rsid w:val="00611ABF"/>
    <w:rsid w:val="0061269F"/>
    <w:rsid w:val="00612827"/>
    <w:rsid w:val="0061576F"/>
    <w:rsid w:val="00615DDE"/>
    <w:rsid w:val="006176FE"/>
    <w:rsid w:val="0062193C"/>
    <w:rsid w:val="00622009"/>
    <w:rsid w:val="00623007"/>
    <w:rsid w:val="0062335F"/>
    <w:rsid w:val="00624609"/>
    <w:rsid w:val="00624C76"/>
    <w:rsid w:val="0062671B"/>
    <w:rsid w:val="00627C0F"/>
    <w:rsid w:val="00631AB8"/>
    <w:rsid w:val="00632102"/>
    <w:rsid w:val="00632C7A"/>
    <w:rsid w:val="00634927"/>
    <w:rsid w:val="00637652"/>
    <w:rsid w:val="00640065"/>
    <w:rsid w:val="00641103"/>
    <w:rsid w:val="00641298"/>
    <w:rsid w:val="00641F09"/>
    <w:rsid w:val="00641F79"/>
    <w:rsid w:val="0064313C"/>
    <w:rsid w:val="00646BB8"/>
    <w:rsid w:val="00646C87"/>
    <w:rsid w:val="00647E48"/>
    <w:rsid w:val="00651F16"/>
    <w:rsid w:val="00653ECA"/>
    <w:rsid w:val="00654C88"/>
    <w:rsid w:val="00654E92"/>
    <w:rsid w:val="00656EA2"/>
    <w:rsid w:val="00662BDD"/>
    <w:rsid w:val="00662C07"/>
    <w:rsid w:val="00662D72"/>
    <w:rsid w:val="006632D4"/>
    <w:rsid w:val="00670A78"/>
    <w:rsid w:val="00671B12"/>
    <w:rsid w:val="00671E7A"/>
    <w:rsid w:val="00671F55"/>
    <w:rsid w:val="00676A02"/>
    <w:rsid w:val="00676BB1"/>
    <w:rsid w:val="00676D10"/>
    <w:rsid w:val="00677019"/>
    <w:rsid w:val="006824D5"/>
    <w:rsid w:val="00682722"/>
    <w:rsid w:val="00683B2B"/>
    <w:rsid w:val="00685B99"/>
    <w:rsid w:val="00687E10"/>
    <w:rsid w:val="006926DF"/>
    <w:rsid w:val="00692FFF"/>
    <w:rsid w:val="006930B2"/>
    <w:rsid w:val="0069606F"/>
    <w:rsid w:val="00696C21"/>
    <w:rsid w:val="006A2E6E"/>
    <w:rsid w:val="006A398F"/>
    <w:rsid w:val="006A5A8D"/>
    <w:rsid w:val="006A6342"/>
    <w:rsid w:val="006A63B2"/>
    <w:rsid w:val="006A7A9C"/>
    <w:rsid w:val="006B52A9"/>
    <w:rsid w:val="006B600C"/>
    <w:rsid w:val="006B65B6"/>
    <w:rsid w:val="006B7014"/>
    <w:rsid w:val="006B72AD"/>
    <w:rsid w:val="006C141B"/>
    <w:rsid w:val="006C1E2A"/>
    <w:rsid w:val="006C38A9"/>
    <w:rsid w:val="006C4C7D"/>
    <w:rsid w:val="006C6EE0"/>
    <w:rsid w:val="006C7B95"/>
    <w:rsid w:val="006D292D"/>
    <w:rsid w:val="006D405B"/>
    <w:rsid w:val="006D5E30"/>
    <w:rsid w:val="006E00BE"/>
    <w:rsid w:val="006E13DE"/>
    <w:rsid w:val="006E25AA"/>
    <w:rsid w:val="006E27CF"/>
    <w:rsid w:val="006E3342"/>
    <w:rsid w:val="006E49AF"/>
    <w:rsid w:val="006E5E2C"/>
    <w:rsid w:val="006E7A14"/>
    <w:rsid w:val="006F032E"/>
    <w:rsid w:val="006F0FF9"/>
    <w:rsid w:val="006F6A72"/>
    <w:rsid w:val="006F6FD1"/>
    <w:rsid w:val="0070065F"/>
    <w:rsid w:val="0070280C"/>
    <w:rsid w:val="00702970"/>
    <w:rsid w:val="00705AAA"/>
    <w:rsid w:val="00710D75"/>
    <w:rsid w:val="007111F2"/>
    <w:rsid w:val="00712FBF"/>
    <w:rsid w:val="00716463"/>
    <w:rsid w:val="00720BEF"/>
    <w:rsid w:val="00722302"/>
    <w:rsid w:val="00722446"/>
    <w:rsid w:val="00726128"/>
    <w:rsid w:val="0072655B"/>
    <w:rsid w:val="007374AC"/>
    <w:rsid w:val="00744A30"/>
    <w:rsid w:val="00751283"/>
    <w:rsid w:val="0075140C"/>
    <w:rsid w:val="0075173A"/>
    <w:rsid w:val="00756D74"/>
    <w:rsid w:val="00757110"/>
    <w:rsid w:val="00757E3A"/>
    <w:rsid w:val="00760935"/>
    <w:rsid w:val="0076203B"/>
    <w:rsid w:val="007624A7"/>
    <w:rsid w:val="00762F29"/>
    <w:rsid w:val="00764F3E"/>
    <w:rsid w:val="00766C95"/>
    <w:rsid w:val="00767952"/>
    <w:rsid w:val="00770492"/>
    <w:rsid w:val="007708F5"/>
    <w:rsid w:val="00772AF0"/>
    <w:rsid w:val="0077364E"/>
    <w:rsid w:val="007746BC"/>
    <w:rsid w:val="00774D7A"/>
    <w:rsid w:val="00774E44"/>
    <w:rsid w:val="007764FF"/>
    <w:rsid w:val="00776FE1"/>
    <w:rsid w:val="00781D39"/>
    <w:rsid w:val="00782F65"/>
    <w:rsid w:val="0079125E"/>
    <w:rsid w:val="007926D4"/>
    <w:rsid w:val="00792752"/>
    <w:rsid w:val="007A061C"/>
    <w:rsid w:val="007A2650"/>
    <w:rsid w:val="007A4F60"/>
    <w:rsid w:val="007A628B"/>
    <w:rsid w:val="007A64FF"/>
    <w:rsid w:val="007A70CA"/>
    <w:rsid w:val="007B0856"/>
    <w:rsid w:val="007B0B10"/>
    <w:rsid w:val="007B14FD"/>
    <w:rsid w:val="007B15DE"/>
    <w:rsid w:val="007B21C0"/>
    <w:rsid w:val="007B21C7"/>
    <w:rsid w:val="007B2FF3"/>
    <w:rsid w:val="007B3432"/>
    <w:rsid w:val="007B3683"/>
    <w:rsid w:val="007B404D"/>
    <w:rsid w:val="007B4080"/>
    <w:rsid w:val="007B50AA"/>
    <w:rsid w:val="007B6F4E"/>
    <w:rsid w:val="007C0CE9"/>
    <w:rsid w:val="007C1C29"/>
    <w:rsid w:val="007C26BF"/>
    <w:rsid w:val="007C534C"/>
    <w:rsid w:val="007C69E1"/>
    <w:rsid w:val="007C75D9"/>
    <w:rsid w:val="007C7F55"/>
    <w:rsid w:val="007D18C4"/>
    <w:rsid w:val="007D36DD"/>
    <w:rsid w:val="007D40C3"/>
    <w:rsid w:val="007D4EE1"/>
    <w:rsid w:val="007D5026"/>
    <w:rsid w:val="007D5E7A"/>
    <w:rsid w:val="007E15B3"/>
    <w:rsid w:val="007E1B94"/>
    <w:rsid w:val="007E2BE7"/>
    <w:rsid w:val="007E308E"/>
    <w:rsid w:val="007E3244"/>
    <w:rsid w:val="007E3C6C"/>
    <w:rsid w:val="007E4DDE"/>
    <w:rsid w:val="007E507C"/>
    <w:rsid w:val="007E6F62"/>
    <w:rsid w:val="007E74CD"/>
    <w:rsid w:val="007E7AF1"/>
    <w:rsid w:val="007F105D"/>
    <w:rsid w:val="007F2113"/>
    <w:rsid w:val="007F226C"/>
    <w:rsid w:val="007F3791"/>
    <w:rsid w:val="007F3A97"/>
    <w:rsid w:val="007F4352"/>
    <w:rsid w:val="007F4A5D"/>
    <w:rsid w:val="007F6E35"/>
    <w:rsid w:val="007F7B86"/>
    <w:rsid w:val="007F7BA6"/>
    <w:rsid w:val="007F7C8A"/>
    <w:rsid w:val="0080173E"/>
    <w:rsid w:val="00802435"/>
    <w:rsid w:val="0080245C"/>
    <w:rsid w:val="00805854"/>
    <w:rsid w:val="00805A8C"/>
    <w:rsid w:val="00806F96"/>
    <w:rsid w:val="00807856"/>
    <w:rsid w:val="008115F0"/>
    <w:rsid w:val="00814C3C"/>
    <w:rsid w:val="008203E2"/>
    <w:rsid w:val="00820724"/>
    <w:rsid w:val="00821AD3"/>
    <w:rsid w:val="008222F3"/>
    <w:rsid w:val="00822B67"/>
    <w:rsid w:val="00823844"/>
    <w:rsid w:val="008241A1"/>
    <w:rsid w:val="008259BD"/>
    <w:rsid w:val="00830139"/>
    <w:rsid w:val="00831BAE"/>
    <w:rsid w:val="0083483D"/>
    <w:rsid w:val="0083682F"/>
    <w:rsid w:val="0083690A"/>
    <w:rsid w:val="0083710B"/>
    <w:rsid w:val="008378DA"/>
    <w:rsid w:val="008402B4"/>
    <w:rsid w:val="00841CC2"/>
    <w:rsid w:val="00843024"/>
    <w:rsid w:val="0084499B"/>
    <w:rsid w:val="00845251"/>
    <w:rsid w:val="00845D5E"/>
    <w:rsid w:val="00846A54"/>
    <w:rsid w:val="0084704D"/>
    <w:rsid w:val="008504C9"/>
    <w:rsid w:val="00850716"/>
    <w:rsid w:val="00852407"/>
    <w:rsid w:val="00854882"/>
    <w:rsid w:val="0085502A"/>
    <w:rsid w:val="008556E6"/>
    <w:rsid w:val="00855E73"/>
    <w:rsid w:val="00855EC6"/>
    <w:rsid w:val="00855F2C"/>
    <w:rsid w:val="008567E8"/>
    <w:rsid w:val="008574D7"/>
    <w:rsid w:val="00857FFE"/>
    <w:rsid w:val="00860200"/>
    <w:rsid w:val="0086155B"/>
    <w:rsid w:val="008633CB"/>
    <w:rsid w:val="00863CC2"/>
    <w:rsid w:val="00864041"/>
    <w:rsid w:val="0086434C"/>
    <w:rsid w:val="00865861"/>
    <w:rsid w:val="00871CE9"/>
    <w:rsid w:val="00873619"/>
    <w:rsid w:val="008738B3"/>
    <w:rsid w:val="00876417"/>
    <w:rsid w:val="008771FE"/>
    <w:rsid w:val="00880542"/>
    <w:rsid w:val="00881687"/>
    <w:rsid w:val="00882FF4"/>
    <w:rsid w:val="00885CB2"/>
    <w:rsid w:val="008939B9"/>
    <w:rsid w:val="00895BD8"/>
    <w:rsid w:val="00897C34"/>
    <w:rsid w:val="008A1084"/>
    <w:rsid w:val="008A112C"/>
    <w:rsid w:val="008A2696"/>
    <w:rsid w:val="008A4080"/>
    <w:rsid w:val="008A572E"/>
    <w:rsid w:val="008A64FD"/>
    <w:rsid w:val="008A7A42"/>
    <w:rsid w:val="008A7ECB"/>
    <w:rsid w:val="008B17D2"/>
    <w:rsid w:val="008B432E"/>
    <w:rsid w:val="008B6936"/>
    <w:rsid w:val="008B7A3B"/>
    <w:rsid w:val="008C2F3F"/>
    <w:rsid w:val="008C6357"/>
    <w:rsid w:val="008C7C78"/>
    <w:rsid w:val="008D03E6"/>
    <w:rsid w:val="008D43FD"/>
    <w:rsid w:val="008D4D1B"/>
    <w:rsid w:val="008E016D"/>
    <w:rsid w:val="008E1CE3"/>
    <w:rsid w:val="008E2892"/>
    <w:rsid w:val="008E336E"/>
    <w:rsid w:val="008E5278"/>
    <w:rsid w:val="008E7212"/>
    <w:rsid w:val="008F7533"/>
    <w:rsid w:val="008F7EF4"/>
    <w:rsid w:val="00901EB3"/>
    <w:rsid w:val="00912D17"/>
    <w:rsid w:val="00914DF2"/>
    <w:rsid w:val="0092311D"/>
    <w:rsid w:val="00923E73"/>
    <w:rsid w:val="00924728"/>
    <w:rsid w:val="009251AA"/>
    <w:rsid w:val="009265A0"/>
    <w:rsid w:val="00926B1F"/>
    <w:rsid w:val="00930B31"/>
    <w:rsid w:val="009348D6"/>
    <w:rsid w:val="00937190"/>
    <w:rsid w:val="0094017F"/>
    <w:rsid w:val="00945BB9"/>
    <w:rsid w:val="009466ED"/>
    <w:rsid w:val="00947A65"/>
    <w:rsid w:val="00947E63"/>
    <w:rsid w:val="00952273"/>
    <w:rsid w:val="009525F1"/>
    <w:rsid w:val="00952E0E"/>
    <w:rsid w:val="00953D4F"/>
    <w:rsid w:val="00957120"/>
    <w:rsid w:val="00960FFE"/>
    <w:rsid w:val="00961886"/>
    <w:rsid w:val="00963363"/>
    <w:rsid w:val="0096496E"/>
    <w:rsid w:val="00964FB7"/>
    <w:rsid w:val="009653B4"/>
    <w:rsid w:val="00967CF0"/>
    <w:rsid w:val="00971FDF"/>
    <w:rsid w:val="0097353B"/>
    <w:rsid w:val="009735B7"/>
    <w:rsid w:val="0097788B"/>
    <w:rsid w:val="009819AA"/>
    <w:rsid w:val="00982737"/>
    <w:rsid w:val="00991A38"/>
    <w:rsid w:val="00991E58"/>
    <w:rsid w:val="00992D64"/>
    <w:rsid w:val="00995AB2"/>
    <w:rsid w:val="00996C05"/>
    <w:rsid w:val="0099717A"/>
    <w:rsid w:val="00997762"/>
    <w:rsid w:val="009B0099"/>
    <w:rsid w:val="009B52A2"/>
    <w:rsid w:val="009B6008"/>
    <w:rsid w:val="009C16C0"/>
    <w:rsid w:val="009C1736"/>
    <w:rsid w:val="009C50DB"/>
    <w:rsid w:val="009C53C3"/>
    <w:rsid w:val="009C6974"/>
    <w:rsid w:val="009D0309"/>
    <w:rsid w:val="009D0855"/>
    <w:rsid w:val="009D41AE"/>
    <w:rsid w:val="009D462D"/>
    <w:rsid w:val="009E0D07"/>
    <w:rsid w:val="009E2B5B"/>
    <w:rsid w:val="009E3282"/>
    <w:rsid w:val="009E33E9"/>
    <w:rsid w:val="009E36B7"/>
    <w:rsid w:val="009E389E"/>
    <w:rsid w:val="009E4B59"/>
    <w:rsid w:val="009E7703"/>
    <w:rsid w:val="009F00E2"/>
    <w:rsid w:val="009F0C91"/>
    <w:rsid w:val="009F1348"/>
    <w:rsid w:val="009F1881"/>
    <w:rsid w:val="009F1F12"/>
    <w:rsid w:val="009F55BD"/>
    <w:rsid w:val="009F7A43"/>
    <w:rsid w:val="00A0123A"/>
    <w:rsid w:val="00A016F4"/>
    <w:rsid w:val="00A04BD1"/>
    <w:rsid w:val="00A059A9"/>
    <w:rsid w:val="00A075D8"/>
    <w:rsid w:val="00A07743"/>
    <w:rsid w:val="00A077BF"/>
    <w:rsid w:val="00A1518A"/>
    <w:rsid w:val="00A15BEB"/>
    <w:rsid w:val="00A21203"/>
    <w:rsid w:val="00A236B3"/>
    <w:rsid w:val="00A24085"/>
    <w:rsid w:val="00A3517F"/>
    <w:rsid w:val="00A35D8E"/>
    <w:rsid w:val="00A40998"/>
    <w:rsid w:val="00A425EB"/>
    <w:rsid w:val="00A42CE1"/>
    <w:rsid w:val="00A44D77"/>
    <w:rsid w:val="00A453BD"/>
    <w:rsid w:val="00A4620E"/>
    <w:rsid w:val="00A46AA3"/>
    <w:rsid w:val="00A47D7E"/>
    <w:rsid w:val="00A538DE"/>
    <w:rsid w:val="00A53B3D"/>
    <w:rsid w:val="00A53B7D"/>
    <w:rsid w:val="00A54503"/>
    <w:rsid w:val="00A545E8"/>
    <w:rsid w:val="00A567C1"/>
    <w:rsid w:val="00A5745B"/>
    <w:rsid w:val="00A575EB"/>
    <w:rsid w:val="00A621B1"/>
    <w:rsid w:val="00A62DD8"/>
    <w:rsid w:val="00A6725B"/>
    <w:rsid w:val="00A67664"/>
    <w:rsid w:val="00A71701"/>
    <w:rsid w:val="00A7185C"/>
    <w:rsid w:val="00A72E35"/>
    <w:rsid w:val="00A809C7"/>
    <w:rsid w:val="00A81888"/>
    <w:rsid w:val="00A836B6"/>
    <w:rsid w:val="00A846B9"/>
    <w:rsid w:val="00A84DA4"/>
    <w:rsid w:val="00A84F15"/>
    <w:rsid w:val="00A85013"/>
    <w:rsid w:val="00A90A85"/>
    <w:rsid w:val="00A92880"/>
    <w:rsid w:val="00A92BE4"/>
    <w:rsid w:val="00A94420"/>
    <w:rsid w:val="00A9644B"/>
    <w:rsid w:val="00AA057E"/>
    <w:rsid w:val="00AA1B4A"/>
    <w:rsid w:val="00AA2759"/>
    <w:rsid w:val="00AB7296"/>
    <w:rsid w:val="00AC03FD"/>
    <w:rsid w:val="00AC0971"/>
    <w:rsid w:val="00AC3240"/>
    <w:rsid w:val="00AC32C0"/>
    <w:rsid w:val="00AC33B8"/>
    <w:rsid w:val="00AC461F"/>
    <w:rsid w:val="00AC6CEE"/>
    <w:rsid w:val="00AC72D5"/>
    <w:rsid w:val="00AE0118"/>
    <w:rsid w:val="00AE2D77"/>
    <w:rsid w:val="00AE4177"/>
    <w:rsid w:val="00AF0557"/>
    <w:rsid w:val="00AF12B5"/>
    <w:rsid w:val="00AF2368"/>
    <w:rsid w:val="00AF47E5"/>
    <w:rsid w:val="00AF73F9"/>
    <w:rsid w:val="00B01AF3"/>
    <w:rsid w:val="00B02BF0"/>
    <w:rsid w:val="00B0333D"/>
    <w:rsid w:val="00B03491"/>
    <w:rsid w:val="00B04305"/>
    <w:rsid w:val="00B04913"/>
    <w:rsid w:val="00B075B6"/>
    <w:rsid w:val="00B113CA"/>
    <w:rsid w:val="00B12674"/>
    <w:rsid w:val="00B13027"/>
    <w:rsid w:val="00B1364E"/>
    <w:rsid w:val="00B13AA8"/>
    <w:rsid w:val="00B1485F"/>
    <w:rsid w:val="00B15C93"/>
    <w:rsid w:val="00B166A7"/>
    <w:rsid w:val="00B2475D"/>
    <w:rsid w:val="00B25007"/>
    <w:rsid w:val="00B26388"/>
    <w:rsid w:val="00B270F0"/>
    <w:rsid w:val="00B31A7E"/>
    <w:rsid w:val="00B3200B"/>
    <w:rsid w:val="00B3238E"/>
    <w:rsid w:val="00B3268E"/>
    <w:rsid w:val="00B32B03"/>
    <w:rsid w:val="00B3471D"/>
    <w:rsid w:val="00B4209B"/>
    <w:rsid w:val="00B42209"/>
    <w:rsid w:val="00B42E8A"/>
    <w:rsid w:val="00B436FB"/>
    <w:rsid w:val="00B47EF7"/>
    <w:rsid w:val="00B54853"/>
    <w:rsid w:val="00B60B5F"/>
    <w:rsid w:val="00B63B17"/>
    <w:rsid w:val="00B64024"/>
    <w:rsid w:val="00B6498C"/>
    <w:rsid w:val="00B64C24"/>
    <w:rsid w:val="00B64DB3"/>
    <w:rsid w:val="00B6608E"/>
    <w:rsid w:val="00B661BE"/>
    <w:rsid w:val="00B66805"/>
    <w:rsid w:val="00B6680D"/>
    <w:rsid w:val="00B66CAE"/>
    <w:rsid w:val="00B71A27"/>
    <w:rsid w:val="00B71C96"/>
    <w:rsid w:val="00B72B84"/>
    <w:rsid w:val="00B72BAA"/>
    <w:rsid w:val="00B74EA6"/>
    <w:rsid w:val="00B765D9"/>
    <w:rsid w:val="00B77095"/>
    <w:rsid w:val="00B8005D"/>
    <w:rsid w:val="00B800FC"/>
    <w:rsid w:val="00B8032C"/>
    <w:rsid w:val="00B82987"/>
    <w:rsid w:val="00B858DA"/>
    <w:rsid w:val="00B85EF4"/>
    <w:rsid w:val="00B903D2"/>
    <w:rsid w:val="00B90812"/>
    <w:rsid w:val="00B92D0F"/>
    <w:rsid w:val="00B9547F"/>
    <w:rsid w:val="00B966B4"/>
    <w:rsid w:val="00BA1875"/>
    <w:rsid w:val="00BA2D70"/>
    <w:rsid w:val="00BA5697"/>
    <w:rsid w:val="00BA6564"/>
    <w:rsid w:val="00BB080A"/>
    <w:rsid w:val="00BB11C8"/>
    <w:rsid w:val="00BB1D23"/>
    <w:rsid w:val="00BB255B"/>
    <w:rsid w:val="00BB2EC8"/>
    <w:rsid w:val="00BB7BAA"/>
    <w:rsid w:val="00BC2AE6"/>
    <w:rsid w:val="00BC343D"/>
    <w:rsid w:val="00BC444F"/>
    <w:rsid w:val="00BC58D7"/>
    <w:rsid w:val="00BC7274"/>
    <w:rsid w:val="00BD07AC"/>
    <w:rsid w:val="00BD3C62"/>
    <w:rsid w:val="00BD5EA0"/>
    <w:rsid w:val="00BD6BD3"/>
    <w:rsid w:val="00BE458F"/>
    <w:rsid w:val="00BE4ABC"/>
    <w:rsid w:val="00BE5E29"/>
    <w:rsid w:val="00BE74E8"/>
    <w:rsid w:val="00BE7C17"/>
    <w:rsid w:val="00BF332A"/>
    <w:rsid w:val="00BF5E81"/>
    <w:rsid w:val="00BF7BC8"/>
    <w:rsid w:val="00C0033A"/>
    <w:rsid w:val="00C008BD"/>
    <w:rsid w:val="00C00F26"/>
    <w:rsid w:val="00C01F79"/>
    <w:rsid w:val="00C021E1"/>
    <w:rsid w:val="00C0333B"/>
    <w:rsid w:val="00C04518"/>
    <w:rsid w:val="00C05E8B"/>
    <w:rsid w:val="00C10435"/>
    <w:rsid w:val="00C10BC8"/>
    <w:rsid w:val="00C10F55"/>
    <w:rsid w:val="00C1138B"/>
    <w:rsid w:val="00C13A54"/>
    <w:rsid w:val="00C1502B"/>
    <w:rsid w:val="00C24161"/>
    <w:rsid w:val="00C24F53"/>
    <w:rsid w:val="00C26DCD"/>
    <w:rsid w:val="00C27F9C"/>
    <w:rsid w:val="00C31F49"/>
    <w:rsid w:val="00C3364D"/>
    <w:rsid w:val="00C34175"/>
    <w:rsid w:val="00C357B1"/>
    <w:rsid w:val="00C36116"/>
    <w:rsid w:val="00C361EB"/>
    <w:rsid w:val="00C37CF4"/>
    <w:rsid w:val="00C4068E"/>
    <w:rsid w:val="00C409CB"/>
    <w:rsid w:val="00C40B7E"/>
    <w:rsid w:val="00C43CBA"/>
    <w:rsid w:val="00C461D5"/>
    <w:rsid w:val="00C46CC7"/>
    <w:rsid w:val="00C47B31"/>
    <w:rsid w:val="00C47D2F"/>
    <w:rsid w:val="00C50C44"/>
    <w:rsid w:val="00C50C63"/>
    <w:rsid w:val="00C547D1"/>
    <w:rsid w:val="00C5491A"/>
    <w:rsid w:val="00C554C8"/>
    <w:rsid w:val="00C57AA7"/>
    <w:rsid w:val="00C6147E"/>
    <w:rsid w:val="00C633EC"/>
    <w:rsid w:val="00C643EC"/>
    <w:rsid w:val="00C64A1C"/>
    <w:rsid w:val="00C65A1D"/>
    <w:rsid w:val="00C72825"/>
    <w:rsid w:val="00C729E5"/>
    <w:rsid w:val="00C7306A"/>
    <w:rsid w:val="00C742F0"/>
    <w:rsid w:val="00C76657"/>
    <w:rsid w:val="00C832F1"/>
    <w:rsid w:val="00C83BE8"/>
    <w:rsid w:val="00C84805"/>
    <w:rsid w:val="00C854E9"/>
    <w:rsid w:val="00C85D45"/>
    <w:rsid w:val="00C87B8E"/>
    <w:rsid w:val="00C934D5"/>
    <w:rsid w:val="00C93F43"/>
    <w:rsid w:val="00C945C9"/>
    <w:rsid w:val="00C94E9D"/>
    <w:rsid w:val="00CA0066"/>
    <w:rsid w:val="00CA12FE"/>
    <w:rsid w:val="00CA2B7B"/>
    <w:rsid w:val="00CA4EB8"/>
    <w:rsid w:val="00CA77EB"/>
    <w:rsid w:val="00CB03D0"/>
    <w:rsid w:val="00CB1D8E"/>
    <w:rsid w:val="00CB48AD"/>
    <w:rsid w:val="00CC0BD3"/>
    <w:rsid w:val="00CD10BE"/>
    <w:rsid w:val="00CD2911"/>
    <w:rsid w:val="00CD29F8"/>
    <w:rsid w:val="00CD2F85"/>
    <w:rsid w:val="00CD35CC"/>
    <w:rsid w:val="00CE2425"/>
    <w:rsid w:val="00CE2563"/>
    <w:rsid w:val="00CE6851"/>
    <w:rsid w:val="00CE6891"/>
    <w:rsid w:val="00CF0FA4"/>
    <w:rsid w:val="00CF1059"/>
    <w:rsid w:val="00CF541F"/>
    <w:rsid w:val="00CF5ECE"/>
    <w:rsid w:val="00D00E4F"/>
    <w:rsid w:val="00D02E04"/>
    <w:rsid w:val="00D03E52"/>
    <w:rsid w:val="00D04F3F"/>
    <w:rsid w:val="00D075BE"/>
    <w:rsid w:val="00D07A62"/>
    <w:rsid w:val="00D10643"/>
    <w:rsid w:val="00D1175E"/>
    <w:rsid w:val="00D11EEC"/>
    <w:rsid w:val="00D13383"/>
    <w:rsid w:val="00D135DD"/>
    <w:rsid w:val="00D13755"/>
    <w:rsid w:val="00D14145"/>
    <w:rsid w:val="00D14336"/>
    <w:rsid w:val="00D1502A"/>
    <w:rsid w:val="00D15EF6"/>
    <w:rsid w:val="00D17E9E"/>
    <w:rsid w:val="00D20461"/>
    <w:rsid w:val="00D209B4"/>
    <w:rsid w:val="00D21E0E"/>
    <w:rsid w:val="00D22847"/>
    <w:rsid w:val="00D25A37"/>
    <w:rsid w:val="00D25EB9"/>
    <w:rsid w:val="00D26F50"/>
    <w:rsid w:val="00D26F53"/>
    <w:rsid w:val="00D32809"/>
    <w:rsid w:val="00D32A2E"/>
    <w:rsid w:val="00D34793"/>
    <w:rsid w:val="00D35101"/>
    <w:rsid w:val="00D35403"/>
    <w:rsid w:val="00D36B48"/>
    <w:rsid w:val="00D37EA4"/>
    <w:rsid w:val="00D47DD5"/>
    <w:rsid w:val="00D52C56"/>
    <w:rsid w:val="00D5394E"/>
    <w:rsid w:val="00D5468D"/>
    <w:rsid w:val="00D55588"/>
    <w:rsid w:val="00D55B72"/>
    <w:rsid w:val="00D5633A"/>
    <w:rsid w:val="00D6116D"/>
    <w:rsid w:val="00D62E4F"/>
    <w:rsid w:val="00D632E4"/>
    <w:rsid w:val="00D644FF"/>
    <w:rsid w:val="00D6522E"/>
    <w:rsid w:val="00D652F6"/>
    <w:rsid w:val="00D67A24"/>
    <w:rsid w:val="00D730A4"/>
    <w:rsid w:val="00D73280"/>
    <w:rsid w:val="00D74CE3"/>
    <w:rsid w:val="00D76771"/>
    <w:rsid w:val="00D818C6"/>
    <w:rsid w:val="00D81C85"/>
    <w:rsid w:val="00D854B7"/>
    <w:rsid w:val="00D855D9"/>
    <w:rsid w:val="00D85980"/>
    <w:rsid w:val="00D872FD"/>
    <w:rsid w:val="00D87B27"/>
    <w:rsid w:val="00D90D87"/>
    <w:rsid w:val="00D9322A"/>
    <w:rsid w:val="00D974DA"/>
    <w:rsid w:val="00DA0707"/>
    <w:rsid w:val="00DA1138"/>
    <w:rsid w:val="00DA338C"/>
    <w:rsid w:val="00DA5BE8"/>
    <w:rsid w:val="00DA665B"/>
    <w:rsid w:val="00DA6793"/>
    <w:rsid w:val="00DB25B1"/>
    <w:rsid w:val="00DB2768"/>
    <w:rsid w:val="00DB316D"/>
    <w:rsid w:val="00DB3237"/>
    <w:rsid w:val="00DB349F"/>
    <w:rsid w:val="00DB4CCE"/>
    <w:rsid w:val="00DB5101"/>
    <w:rsid w:val="00DB6DAA"/>
    <w:rsid w:val="00DC160A"/>
    <w:rsid w:val="00DC1C52"/>
    <w:rsid w:val="00DC239C"/>
    <w:rsid w:val="00DC27A3"/>
    <w:rsid w:val="00DC2E37"/>
    <w:rsid w:val="00DC4911"/>
    <w:rsid w:val="00DC57F9"/>
    <w:rsid w:val="00DD1F3F"/>
    <w:rsid w:val="00DD2692"/>
    <w:rsid w:val="00DD54B1"/>
    <w:rsid w:val="00DD600F"/>
    <w:rsid w:val="00DD6596"/>
    <w:rsid w:val="00DD674A"/>
    <w:rsid w:val="00DD72E1"/>
    <w:rsid w:val="00DD7FC8"/>
    <w:rsid w:val="00DE0591"/>
    <w:rsid w:val="00DE09D0"/>
    <w:rsid w:val="00DE18A1"/>
    <w:rsid w:val="00DE1D49"/>
    <w:rsid w:val="00DE4312"/>
    <w:rsid w:val="00DE451D"/>
    <w:rsid w:val="00DE7C46"/>
    <w:rsid w:val="00DF055A"/>
    <w:rsid w:val="00DF1805"/>
    <w:rsid w:val="00DF27C2"/>
    <w:rsid w:val="00DF3E50"/>
    <w:rsid w:val="00DF584F"/>
    <w:rsid w:val="00DF6F15"/>
    <w:rsid w:val="00E00D1F"/>
    <w:rsid w:val="00E027AA"/>
    <w:rsid w:val="00E02BCF"/>
    <w:rsid w:val="00E03415"/>
    <w:rsid w:val="00E040FB"/>
    <w:rsid w:val="00E04FE5"/>
    <w:rsid w:val="00E076C1"/>
    <w:rsid w:val="00E07D01"/>
    <w:rsid w:val="00E11E54"/>
    <w:rsid w:val="00E12F43"/>
    <w:rsid w:val="00E13BF2"/>
    <w:rsid w:val="00E149D3"/>
    <w:rsid w:val="00E16129"/>
    <w:rsid w:val="00E176E2"/>
    <w:rsid w:val="00E20BCA"/>
    <w:rsid w:val="00E3055C"/>
    <w:rsid w:val="00E33E12"/>
    <w:rsid w:val="00E34253"/>
    <w:rsid w:val="00E3467C"/>
    <w:rsid w:val="00E35CCA"/>
    <w:rsid w:val="00E378F5"/>
    <w:rsid w:val="00E37965"/>
    <w:rsid w:val="00E41691"/>
    <w:rsid w:val="00E439B0"/>
    <w:rsid w:val="00E44AFA"/>
    <w:rsid w:val="00E46967"/>
    <w:rsid w:val="00E51B58"/>
    <w:rsid w:val="00E52DB1"/>
    <w:rsid w:val="00E53C89"/>
    <w:rsid w:val="00E547E2"/>
    <w:rsid w:val="00E552CF"/>
    <w:rsid w:val="00E56DE8"/>
    <w:rsid w:val="00E57C0F"/>
    <w:rsid w:val="00E62FA3"/>
    <w:rsid w:val="00E62FB7"/>
    <w:rsid w:val="00E63288"/>
    <w:rsid w:val="00E64204"/>
    <w:rsid w:val="00E6530C"/>
    <w:rsid w:val="00E67A08"/>
    <w:rsid w:val="00E71AE4"/>
    <w:rsid w:val="00E74106"/>
    <w:rsid w:val="00E77A3E"/>
    <w:rsid w:val="00E81603"/>
    <w:rsid w:val="00E816A9"/>
    <w:rsid w:val="00E84C77"/>
    <w:rsid w:val="00E86B57"/>
    <w:rsid w:val="00E900EB"/>
    <w:rsid w:val="00E90ABC"/>
    <w:rsid w:val="00E94F6E"/>
    <w:rsid w:val="00E95521"/>
    <w:rsid w:val="00E97F11"/>
    <w:rsid w:val="00EA13FC"/>
    <w:rsid w:val="00EA18F0"/>
    <w:rsid w:val="00EA4B81"/>
    <w:rsid w:val="00EA6770"/>
    <w:rsid w:val="00EB190F"/>
    <w:rsid w:val="00EB1B36"/>
    <w:rsid w:val="00EB1B3C"/>
    <w:rsid w:val="00EB27F3"/>
    <w:rsid w:val="00EB2EE7"/>
    <w:rsid w:val="00EB496E"/>
    <w:rsid w:val="00EB5A6E"/>
    <w:rsid w:val="00EB5ABE"/>
    <w:rsid w:val="00EB612C"/>
    <w:rsid w:val="00EB70FC"/>
    <w:rsid w:val="00EB78F1"/>
    <w:rsid w:val="00EC024B"/>
    <w:rsid w:val="00EC025E"/>
    <w:rsid w:val="00EC15E5"/>
    <w:rsid w:val="00EC1A25"/>
    <w:rsid w:val="00EC1D14"/>
    <w:rsid w:val="00EC25C2"/>
    <w:rsid w:val="00EC34E1"/>
    <w:rsid w:val="00EC7268"/>
    <w:rsid w:val="00EC7CE8"/>
    <w:rsid w:val="00ED1634"/>
    <w:rsid w:val="00ED2993"/>
    <w:rsid w:val="00ED5638"/>
    <w:rsid w:val="00ED5A18"/>
    <w:rsid w:val="00ED6CCD"/>
    <w:rsid w:val="00EE1169"/>
    <w:rsid w:val="00EE1F70"/>
    <w:rsid w:val="00EE4388"/>
    <w:rsid w:val="00EE4E1F"/>
    <w:rsid w:val="00EE4FB2"/>
    <w:rsid w:val="00EE6064"/>
    <w:rsid w:val="00EF040B"/>
    <w:rsid w:val="00EF1145"/>
    <w:rsid w:val="00EF3CEC"/>
    <w:rsid w:val="00EF4086"/>
    <w:rsid w:val="00EF6427"/>
    <w:rsid w:val="00EF7BF9"/>
    <w:rsid w:val="00F020DE"/>
    <w:rsid w:val="00F02A6D"/>
    <w:rsid w:val="00F03F4A"/>
    <w:rsid w:val="00F041ED"/>
    <w:rsid w:val="00F05BAC"/>
    <w:rsid w:val="00F05E28"/>
    <w:rsid w:val="00F07E3B"/>
    <w:rsid w:val="00F109F8"/>
    <w:rsid w:val="00F130D0"/>
    <w:rsid w:val="00F13EC4"/>
    <w:rsid w:val="00F21898"/>
    <w:rsid w:val="00F23974"/>
    <w:rsid w:val="00F23E22"/>
    <w:rsid w:val="00F321F7"/>
    <w:rsid w:val="00F33E3E"/>
    <w:rsid w:val="00F34FFC"/>
    <w:rsid w:val="00F36276"/>
    <w:rsid w:val="00F36E56"/>
    <w:rsid w:val="00F4026D"/>
    <w:rsid w:val="00F418BE"/>
    <w:rsid w:val="00F43D6C"/>
    <w:rsid w:val="00F455CE"/>
    <w:rsid w:val="00F507E2"/>
    <w:rsid w:val="00F5408C"/>
    <w:rsid w:val="00F56D1B"/>
    <w:rsid w:val="00F56D2B"/>
    <w:rsid w:val="00F57236"/>
    <w:rsid w:val="00F6034D"/>
    <w:rsid w:val="00F607C5"/>
    <w:rsid w:val="00F62002"/>
    <w:rsid w:val="00F65AA9"/>
    <w:rsid w:val="00F67563"/>
    <w:rsid w:val="00F70CAC"/>
    <w:rsid w:val="00F72109"/>
    <w:rsid w:val="00F7330C"/>
    <w:rsid w:val="00F749C0"/>
    <w:rsid w:val="00F753F0"/>
    <w:rsid w:val="00F755DC"/>
    <w:rsid w:val="00F76670"/>
    <w:rsid w:val="00F76C37"/>
    <w:rsid w:val="00F77C2D"/>
    <w:rsid w:val="00F82AE2"/>
    <w:rsid w:val="00F83CD8"/>
    <w:rsid w:val="00F8729B"/>
    <w:rsid w:val="00F90692"/>
    <w:rsid w:val="00F9092E"/>
    <w:rsid w:val="00F90D80"/>
    <w:rsid w:val="00F942BB"/>
    <w:rsid w:val="00F94666"/>
    <w:rsid w:val="00F94DC5"/>
    <w:rsid w:val="00F95233"/>
    <w:rsid w:val="00F96A08"/>
    <w:rsid w:val="00FA0163"/>
    <w:rsid w:val="00FA052F"/>
    <w:rsid w:val="00FA0871"/>
    <w:rsid w:val="00FA1AD8"/>
    <w:rsid w:val="00FA335F"/>
    <w:rsid w:val="00FA3943"/>
    <w:rsid w:val="00FA523F"/>
    <w:rsid w:val="00FA5C3C"/>
    <w:rsid w:val="00FA7265"/>
    <w:rsid w:val="00FA7301"/>
    <w:rsid w:val="00FA7788"/>
    <w:rsid w:val="00FB0699"/>
    <w:rsid w:val="00FB4CD3"/>
    <w:rsid w:val="00FB73EE"/>
    <w:rsid w:val="00FB7CF1"/>
    <w:rsid w:val="00FC1E21"/>
    <w:rsid w:val="00FC5A8C"/>
    <w:rsid w:val="00FD095B"/>
    <w:rsid w:val="00FD09D6"/>
    <w:rsid w:val="00FD1850"/>
    <w:rsid w:val="00FD22A5"/>
    <w:rsid w:val="00FD3C89"/>
    <w:rsid w:val="00FD40DF"/>
    <w:rsid w:val="00FD74E4"/>
    <w:rsid w:val="00FE05F9"/>
    <w:rsid w:val="00FE3141"/>
    <w:rsid w:val="00FE4C8F"/>
    <w:rsid w:val="00FE5953"/>
    <w:rsid w:val="00FE5F2C"/>
    <w:rsid w:val="00FE5F50"/>
    <w:rsid w:val="00FE7353"/>
    <w:rsid w:val="00FE7CD2"/>
    <w:rsid w:val="00FF0C4B"/>
    <w:rsid w:val="00FF34B6"/>
    <w:rsid w:val="00FF4AF8"/>
    <w:rsid w:val="00FF602C"/>
    <w:rsid w:val="00FF60C8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4d4d4d,#5f5f5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endnote reference" w:uiPriority="99"/>
    <w:lsdException w:name="endnote tex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lang w:eastAsia="zh-CN"/>
    </w:rPr>
  </w:style>
  <w:style w:type="paragraph" w:styleId="Ttulo1">
    <w:name w:val="heading 1"/>
    <w:aliases w:val="-&gt;PART 1,Chapter,11,12,13,14,15,111,121,131,16,112,122,132,17,113,123,133,18,114,124,134,141,151,1111,1211,1311,161,1121,1221,1321,171,1131,1231,1331,19,115,125,135,142,152,1112,1212,1312,162,1122,1222,1322,172,1132,1232,1332,H1,h1,116,ERMH1,g"/>
    <w:basedOn w:val="Normal"/>
    <w:next w:val="TextoPadrao"/>
    <w:link w:val="Ttulo1Char"/>
    <w:uiPriority w:val="9"/>
    <w:qFormat/>
    <w:rsid w:val="00A236B3"/>
    <w:pPr>
      <w:keepNext/>
      <w:pageBreakBefore/>
      <w:widowControl w:val="0"/>
      <w:numPr>
        <w:numId w:val="11"/>
      </w:numPr>
      <w:spacing w:before="240" w:after="240"/>
      <w:ind w:firstLine="0"/>
      <w:outlineLvl w:val="0"/>
    </w:pPr>
    <w:rPr>
      <w:rFonts w:ascii="Times New Roman" w:hAnsi="Times New Roman"/>
      <w:b/>
      <w:caps/>
      <w:snapToGrid w:val="0"/>
      <w:sz w:val="24"/>
      <w:lang w:eastAsia="pt-BR"/>
    </w:rPr>
  </w:style>
  <w:style w:type="paragraph" w:styleId="Ttulo2">
    <w:name w:val="heading 2"/>
    <w:aliases w:val="-&gt;1.1,Title1,título 2,21,22,23,24,25,211,221,231,26,212,222,232,27,213,223,233,28,214,224,234,241,251,2111,2211,2311,261,2121,2221,2321,271,2131,2231,2331,H2,h2,2,l2,list + change bar,Title11,título 21,215,225,235,242,252,2112,2212,2312,262,h"/>
    <w:basedOn w:val="Normal"/>
    <w:next w:val="TextoPadrao"/>
    <w:link w:val="Ttulo2Char"/>
    <w:uiPriority w:val="9"/>
    <w:qFormat/>
    <w:rsid w:val="00DE451D"/>
    <w:pPr>
      <w:keepNext/>
      <w:widowControl w:val="0"/>
      <w:numPr>
        <w:ilvl w:val="1"/>
        <w:numId w:val="11"/>
      </w:numPr>
      <w:tabs>
        <w:tab w:val="clear" w:pos="936"/>
      </w:tabs>
      <w:spacing w:before="240" w:after="240" w:line="360" w:lineRule="auto"/>
      <w:ind w:left="0" w:firstLine="0"/>
      <w:outlineLvl w:val="1"/>
    </w:pPr>
    <w:rPr>
      <w:rFonts w:ascii="Times New Roman" w:hAnsi="Times New Roman"/>
      <w:b/>
      <w:smallCaps/>
      <w:snapToGrid w:val="0"/>
      <w:sz w:val="24"/>
      <w:lang w:eastAsia="pt-BR"/>
    </w:rPr>
  </w:style>
  <w:style w:type="paragraph" w:styleId="Ttulo3">
    <w:name w:val="heading 3"/>
    <w:aliases w:val="Titre 3 Car,título 3,-&gt;A.,31,32,33,34,35,311,321,331,36,312,322,332,37,313,323,333,38,314,324,334,341,351,3111,3211,3311,361,3121,3221,3321,371,3131,3231,3331,39,315,325,335,342,352,3112,3212,3312,362,3122,3222,3322,372,3132,3232,3332,310,381"/>
    <w:basedOn w:val="Normal"/>
    <w:next w:val="TextoPadrao"/>
    <w:link w:val="Ttulo3Char"/>
    <w:uiPriority w:val="9"/>
    <w:qFormat/>
    <w:rsid w:val="00BE458F"/>
    <w:pPr>
      <w:keepNext/>
      <w:widowControl w:val="0"/>
      <w:numPr>
        <w:ilvl w:val="2"/>
        <w:numId w:val="11"/>
      </w:numPr>
      <w:tabs>
        <w:tab w:val="clear" w:pos="1080"/>
      </w:tabs>
      <w:spacing w:before="240" w:after="240" w:line="360" w:lineRule="auto"/>
      <w:ind w:left="0" w:firstLine="0"/>
      <w:outlineLvl w:val="2"/>
    </w:pPr>
    <w:rPr>
      <w:rFonts w:ascii="Times New Roman" w:hAnsi="Times New Roman"/>
      <w:b/>
      <w:noProof/>
      <w:sz w:val="24"/>
      <w:lang w:eastAsia="pt-BR"/>
    </w:rPr>
  </w:style>
  <w:style w:type="paragraph" w:styleId="Ttulo4">
    <w:name w:val="heading 4"/>
    <w:aliases w:val="paragraphe[1],-&gt;1.,41,42,43,44,45,411,421,431,46,412,422,432,47,413,423,433,48,414,424,434,441,451,4111,4211,4311,461,4121,4221,4321,471,4131,4231,4331,49,410,481,491,4101,415,442,452,462,472,482,492,4102,4112,4122,416,443,453,463,473,483,493"/>
    <w:basedOn w:val="Normal"/>
    <w:next w:val="TextoPadrao"/>
    <w:link w:val="Ttulo4Char"/>
    <w:uiPriority w:val="9"/>
    <w:qFormat/>
    <w:pPr>
      <w:keepNext/>
      <w:widowControl w:val="0"/>
      <w:numPr>
        <w:ilvl w:val="3"/>
        <w:numId w:val="11"/>
      </w:numPr>
      <w:tabs>
        <w:tab w:val="clear" w:pos="1224"/>
      </w:tabs>
      <w:spacing w:before="120" w:after="120"/>
      <w:ind w:left="0" w:firstLine="0"/>
      <w:outlineLvl w:val="3"/>
    </w:pPr>
    <w:rPr>
      <w:rFonts w:ascii="Times New Roman" w:hAnsi="Times New Roman"/>
      <w:b/>
      <w:sz w:val="24"/>
      <w:lang w:eastAsia="pt-BR"/>
    </w:rPr>
  </w:style>
  <w:style w:type="paragraph" w:styleId="Ttulo5">
    <w:name w:val="heading 5"/>
    <w:aliases w:val="paragraphe[2],-&gt;a.,5 sub-bullet,sb,4,Onormaloh,Ooh,5,paragraphe[2]1,paragraphe[2]2,paragraphe[2]11,5 sub-bullet1,sb1,Ooh1,paragraphe[2]3,paragraphe[2]12,5 sub-bullet2,sb2,Ooh2,paragraphe[2]4,paragraphe[2]13,5 sub-bullet3,sb3,Ooh3"/>
    <w:basedOn w:val="Normal"/>
    <w:next w:val="TextoPadrao"/>
    <w:link w:val="Ttulo5Char"/>
    <w:uiPriority w:val="9"/>
    <w:qFormat/>
    <w:pPr>
      <w:keepNext/>
      <w:widowControl w:val="0"/>
      <w:numPr>
        <w:ilvl w:val="4"/>
        <w:numId w:val="11"/>
      </w:numPr>
      <w:spacing w:before="120"/>
      <w:outlineLvl w:val="4"/>
    </w:pPr>
    <w:rPr>
      <w:rFonts w:ascii="Times New Roman" w:hAnsi="Times New Roman"/>
      <w:b/>
      <w:sz w:val="24"/>
      <w:lang w:eastAsia="pt-BR"/>
    </w:rPr>
  </w:style>
  <w:style w:type="paragraph" w:styleId="Ttulo6">
    <w:name w:val="heading 6"/>
    <w:aliases w:val="paragraphe[3],-&gt;1),paragraphe[3]1,paragraphe[3]2,paragraphe[3]3,paragraphe[3]4,paragraphe[3]5,paragraphe[3]6,paragraphe[3]7,paragraphe[3]8,paragraphe[3]9,paragraphe[3]10,paragraphe[3]11,paragraphe[3]12,paragraphe[3]13,paragraphe[3]14,H6"/>
    <w:basedOn w:val="Normal"/>
    <w:next w:val="TextoPadrao"/>
    <w:link w:val="Ttulo6Char"/>
    <w:uiPriority w:val="9"/>
    <w:qFormat/>
    <w:pPr>
      <w:widowControl w:val="0"/>
      <w:numPr>
        <w:ilvl w:val="5"/>
        <w:numId w:val="11"/>
      </w:numPr>
      <w:spacing w:before="240" w:after="60"/>
      <w:outlineLvl w:val="5"/>
    </w:pPr>
    <w:rPr>
      <w:rFonts w:ascii="Times New Roman" w:hAnsi="Times New Roman"/>
      <w:b/>
      <w:sz w:val="24"/>
      <w:lang w:eastAsia="pt-BR"/>
    </w:rPr>
  </w:style>
  <w:style w:type="paragraph" w:styleId="Ttulo7">
    <w:name w:val="heading 7"/>
    <w:basedOn w:val="Normal"/>
    <w:next w:val="Normal"/>
    <w:link w:val="Ttulo7Char"/>
    <w:uiPriority w:val="9"/>
    <w:qFormat/>
    <w:pPr>
      <w:widowControl w:val="0"/>
      <w:numPr>
        <w:ilvl w:val="6"/>
        <w:numId w:val="11"/>
      </w:numPr>
      <w:spacing w:before="240" w:after="60"/>
      <w:outlineLvl w:val="6"/>
    </w:pPr>
    <w:rPr>
      <w:sz w:val="20"/>
      <w:lang w:eastAsia="pt-BR"/>
    </w:rPr>
  </w:style>
  <w:style w:type="paragraph" w:styleId="Ttulo8">
    <w:name w:val="heading 8"/>
    <w:basedOn w:val="Normal"/>
    <w:next w:val="Normal"/>
    <w:link w:val="Ttulo8Char"/>
    <w:uiPriority w:val="9"/>
    <w:qFormat/>
    <w:pPr>
      <w:widowControl w:val="0"/>
      <w:numPr>
        <w:ilvl w:val="7"/>
        <w:numId w:val="11"/>
      </w:numPr>
      <w:spacing w:before="240" w:after="60"/>
      <w:outlineLvl w:val="7"/>
    </w:pPr>
    <w:rPr>
      <w:i/>
      <w:sz w:val="20"/>
      <w:lang w:eastAsia="pt-BR"/>
    </w:rPr>
  </w:style>
  <w:style w:type="paragraph" w:styleId="Ttulo9">
    <w:name w:val="heading 9"/>
    <w:basedOn w:val="Normal"/>
    <w:next w:val="Normal"/>
    <w:link w:val="Ttulo9Char"/>
    <w:uiPriority w:val="9"/>
    <w:qFormat/>
    <w:pPr>
      <w:widowControl w:val="0"/>
      <w:numPr>
        <w:ilvl w:val="8"/>
        <w:numId w:val="11"/>
      </w:numPr>
      <w:spacing w:before="240" w:after="60"/>
      <w:outlineLvl w:val="8"/>
    </w:pPr>
    <w:rPr>
      <w:b/>
      <w:i/>
      <w:sz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adrao">
    <w:name w:val="TextoPadrao"/>
    <w:basedOn w:val="Normal"/>
    <w:link w:val="TextoPadraoChar"/>
    <w:qFormat/>
    <w:rsid w:val="00FE7CD2"/>
    <w:pPr>
      <w:widowControl w:val="0"/>
      <w:spacing w:before="120" w:line="360" w:lineRule="auto"/>
      <w:jc w:val="both"/>
    </w:pPr>
    <w:rPr>
      <w:rFonts w:ascii="Times New Roman" w:hAnsi="Times New Roman"/>
      <w:sz w:val="24"/>
    </w:rPr>
  </w:style>
  <w:style w:type="character" w:customStyle="1" w:styleId="TextoPadraoChar">
    <w:name w:val="TextoPadrao Char"/>
    <w:basedOn w:val="Fontepargpadro"/>
    <w:link w:val="TextoPadrao"/>
    <w:rsid w:val="00FE7CD2"/>
    <w:rPr>
      <w:sz w:val="24"/>
      <w:lang w:eastAsia="zh-CN"/>
    </w:rPr>
  </w:style>
  <w:style w:type="character" w:customStyle="1" w:styleId="Ttulo1Char">
    <w:name w:val="Título 1 Char"/>
    <w:aliases w:val="-&gt;PART 1 Char,Chapter Char,11 Char,12 Char,13 Char,14 Char,15 Char,111 Char,121 Char,131 Char,16 Char,112 Char,122 Char,132 Char,17 Char,113 Char,123 Char,133 Char,18 Char,114 Char,124 Char,134 Char,141 Char,151 Char,1111 Char,1211 Char"/>
    <w:basedOn w:val="Fontepargpadro"/>
    <w:link w:val="Ttulo1"/>
    <w:uiPriority w:val="9"/>
    <w:rsid w:val="00A236B3"/>
    <w:rPr>
      <w:b/>
      <w:caps/>
      <w:snapToGrid w:val="0"/>
      <w:sz w:val="24"/>
    </w:rPr>
  </w:style>
  <w:style w:type="character" w:customStyle="1" w:styleId="Ttulo2Char">
    <w:name w:val="Título 2 Char"/>
    <w:aliases w:val="-&gt;1.1 Char,Title1 Char,título 2 Char,21 Char,22 Char,23 Char,24 Char,25 Char,211 Char,221 Char,231 Char,26 Char,212 Char,222 Char,232 Char,27 Char,213 Char,223 Char,233 Char,28 Char,214 Char,224 Char,234 Char,241 Char,251 Char,2111 Char"/>
    <w:basedOn w:val="Fontepargpadro"/>
    <w:link w:val="Ttulo2"/>
    <w:uiPriority w:val="9"/>
    <w:rsid w:val="00632102"/>
    <w:rPr>
      <w:b/>
      <w:smallCaps/>
      <w:snapToGrid w:val="0"/>
      <w:sz w:val="24"/>
    </w:rPr>
  </w:style>
  <w:style w:type="character" w:customStyle="1" w:styleId="Ttulo3Char">
    <w:name w:val="Título 3 Char"/>
    <w:aliases w:val="Titre 3 Car Char,título 3 Char,-&gt;A. Char,31 Char,32 Char,33 Char,34 Char,35 Char,311 Char,321 Char,331 Char,36 Char,312 Char,322 Char,332 Char,37 Char,313 Char,323 Char,333 Char,38 Char,314 Char,324 Char,334 Char,341 Char,351 Char,361 Char"/>
    <w:basedOn w:val="Fontepargpadro"/>
    <w:link w:val="Ttulo3"/>
    <w:uiPriority w:val="9"/>
    <w:rsid w:val="00632102"/>
    <w:rPr>
      <w:b/>
      <w:noProof/>
      <w:sz w:val="24"/>
    </w:rPr>
  </w:style>
  <w:style w:type="character" w:customStyle="1" w:styleId="Ttulo4Char">
    <w:name w:val="Título 4 Char"/>
    <w:aliases w:val="paragraphe[1] Char,-&gt;1. Char,41 Char,42 Char,43 Char,44 Char,45 Char,411 Char,421 Char,431 Char,46 Char,412 Char,422 Char,432 Char,47 Char,413 Char,423 Char,433 Char,48 Char,414 Char,424 Char,434 Char,441 Char,451 Char,4111 Char,4211 Char"/>
    <w:basedOn w:val="Fontepargpadro"/>
    <w:link w:val="Ttulo4"/>
    <w:uiPriority w:val="9"/>
    <w:rsid w:val="00632102"/>
    <w:rPr>
      <w:b/>
      <w:sz w:val="24"/>
    </w:rPr>
  </w:style>
  <w:style w:type="character" w:customStyle="1" w:styleId="Ttulo5Char">
    <w:name w:val="Título 5 Char"/>
    <w:aliases w:val="paragraphe[2] Char,-&gt;a. Char,5 sub-bullet Char,sb Char,4 Char,Onormaloh Char,Ooh Char,5 Char,paragraphe[2]1 Char,paragraphe[2]2 Char,paragraphe[2]11 Char,5 sub-bullet1 Char,sb1 Char,Ooh1 Char,paragraphe[2]3 Char,paragraphe[2]12 Char"/>
    <w:basedOn w:val="Fontepargpadro"/>
    <w:link w:val="Ttulo5"/>
    <w:uiPriority w:val="9"/>
    <w:rsid w:val="00632102"/>
    <w:rPr>
      <w:b/>
      <w:sz w:val="24"/>
    </w:rPr>
  </w:style>
  <w:style w:type="character" w:customStyle="1" w:styleId="Ttulo6Char">
    <w:name w:val="Título 6 Char"/>
    <w:aliases w:val="paragraphe[3] Char,-&gt;1) Char,paragraphe[3]1 Char,paragraphe[3]2 Char,paragraphe[3]3 Char,paragraphe[3]4 Char,paragraphe[3]5 Char,paragraphe[3]6 Char,paragraphe[3]7 Char,paragraphe[3]8 Char,paragraphe[3]9 Char,paragraphe[3]10 Char,H6 Char"/>
    <w:basedOn w:val="Fontepargpadro"/>
    <w:link w:val="Ttulo6"/>
    <w:uiPriority w:val="9"/>
    <w:rsid w:val="00632102"/>
    <w:rPr>
      <w:b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5D5605"/>
    <w:rPr>
      <w:rFonts w:ascii="Arial" w:hAnsi="Arial"/>
    </w:rPr>
  </w:style>
  <w:style w:type="character" w:customStyle="1" w:styleId="Ttulo8Char">
    <w:name w:val="Título 8 Char"/>
    <w:basedOn w:val="Fontepargpadro"/>
    <w:link w:val="Ttulo8"/>
    <w:uiPriority w:val="9"/>
    <w:rsid w:val="005D5605"/>
    <w:rPr>
      <w:rFonts w:ascii="Arial" w:hAnsi="Arial"/>
      <w:i/>
    </w:rPr>
  </w:style>
  <w:style w:type="character" w:customStyle="1" w:styleId="Ttulo9Char">
    <w:name w:val="Título 9 Char"/>
    <w:basedOn w:val="Fontepargpadro"/>
    <w:link w:val="Ttulo9"/>
    <w:uiPriority w:val="9"/>
    <w:rsid w:val="005D5605"/>
    <w:rPr>
      <w:rFonts w:ascii="Arial" w:hAnsi="Arial"/>
      <w:b/>
      <w:i/>
      <w:sz w:val="18"/>
    </w:rPr>
  </w:style>
  <w:style w:type="paragraph" w:styleId="Cabealho">
    <w:name w:val="header"/>
    <w:aliases w:val="encabezado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encabezado Char"/>
    <w:basedOn w:val="Fontepargpadro"/>
    <w:link w:val="Cabealho"/>
    <w:uiPriority w:val="99"/>
    <w:rsid w:val="00757110"/>
    <w:rPr>
      <w:rFonts w:ascii="Arial" w:hAnsi="Arial"/>
      <w:sz w:val="22"/>
      <w:lang w:eastAsia="zh-CN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757110"/>
    <w:rPr>
      <w:rFonts w:ascii="Arial" w:hAnsi="Arial"/>
      <w:sz w:val="22"/>
      <w:lang w:eastAsia="zh-CN"/>
    </w:rPr>
  </w:style>
  <w:style w:type="character" w:styleId="Nmerodepgina">
    <w:name w:val="page number"/>
    <w:basedOn w:val="Fontepargpadro"/>
  </w:style>
  <w:style w:type="paragraph" w:customStyle="1" w:styleId="Testeerrotratamento">
    <w:name w:val="Teste: erro/tratamento"/>
    <w:basedOn w:val="Normal"/>
    <w:pPr>
      <w:numPr>
        <w:numId w:val="7"/>
      </w:numPr>
    </w:pPr>
    <w:rPr>
      <w:rFonts w:ascii="Times New Roman" w:hAnsi="Times New Roman"/>
      <w:sz w:val="20"/>
      <w:lang w:val="en-US" w:eastAsia="pt-BR"/>
    </w:rPr>
  </w:style>
  <w:style w:type="paragraph" w:customStyle="1" w:styleId="Metr-PargrafoNormal">
    <w:name w:val="Metrô - Parágrafo Normal"/>
    <w:basedOn w:val="TextosemFormatao"/>
    <w:pPr>
      <w:widowControl/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TextosemFormatao">
    <w:name w:val="Plain Text"/>
    <w:basedOn w:val="Normal"/>
    <w:link w:val="TextosemFormataoChar"/>
    <w:uiPriority w:val="99"/>
    <w:pPr>
      <w:widowControl w:val="0"/>
    </w:pPr>
    <w:rPr>
      <w:rFonts w:ascii="Courier New" w:hAnsi="Courier New"/>
      <w:sz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57110"/>
    <w:rPr>
      <w:rFonts w:ascii="Courier New" w:hAnsi="Courier New"/>
    </w:rPr>
  </w:style>
  <w:style w:type="paragraph" w:customStyle="1" w:styleId="MetroNormalPonto1">
    <w:name w:val="MetroNormalPonto1"/>
    <w:basedOn w:val="Normal"/>
    <w:pPr>
      <w:numPr>
        <w:numId w:val="2"/>
      </w:numPr>
      <w:spacing w:before="60" w:after="60" w:line="360" w:lineRule="auto"/>
      <w:jc w:val="both"/>
    </w:pPr>
    <w:rPr>
      <w:rFonts w:ascii="Times New Roman" w:hAnsi="Times New Roman"/>
      <w:sz w:val="24"/>
      <w:lang w:eastAsia="pt-BR"/>
    </w:rPr>
  </w:style>
  <w:style w:type="paragraph" w:customStyle="1" w:styleId="Metr-Legenda">
    <w:name w:val="Metrô - Legenda"/>
    <w:basedOn w:val="TextosemFormatao"/>
    <w:pPr>
      <w:widowControl/>
      <w:spacing w:before="120" w:after="120"/>
      <w:jc w:val="center"/>
    </w:pPr>
    <w:rPr>
      <w:rFonts w:ascii="Times New Roman" w:hAnsi="Times New Roman"/>
      <w:i/>
      <w:sz w:val="24"/>
    </w:rPr>
  </w:style>
  <w:style w:type="paragraph" w:customStyle="1" w:styleId="TituloPrincipal">
    <w:name w:val="Titulo Principal"/>
    <w:basedOn w:val="Ttulo1"/>
    <w:pPr>
      <w:spacing w:line="401" w:lineRule="auto"/>
      <w:jc w:val="center"/>
    </w:pPr>
    <w:rPr>
      <w:sz w:val="28"/>
    </w:rPr>
  </w:style>
  <w:style w:type="paragraph" w:customStyle="1" w:styleId="MetroNormalPonto2">
    <w:name w:val="MetroNormalPonto2"/>
    <w:basedOn w:val="MetroNormalPonto1"/>
    <w:pPr>
      <w:numPr>
        <w:numId w:val="1"/>
      </w:numPr>
      <w:spacing w:before="120"/>
      <w:ind w:left="1037" w:hanging="357"/>
    </w:pPr>
  </w:style>
  <w:style w:type="character" w:customStyle="1" w:styleId="destaque">
    <w:name w:val="destaque"/>
    <w:rPr>
      <w:rFonts w:ascii="Times New Roman" w:hAnsi="Times New Roman"/>
      <w:dstrike w:val="0"/>
      <w:noProof w:val="0"/>
      <w:color w:val="auto"/>
      <w:sz w:val="24"/>
      <w:u w:val="single"/>
      <w:bdr w:val="none" w:sz="0" w:space="0" w:color="auto"/>
      <w:vertAlign w:val="baseline"/>
      <w:lang w:val="pt-BR"/>
    </w:rPr>
  </w:style>
  <w:style w:type="paragraph" w:customStyle="1" w:styleId="Marcador">
    <w:name w:val="Marcador"/>
    <w:basedOn w:val="Normal"/>
    <w:autoRedefine/>
    <w:rsid w:val="00281828"/>
    <w:pPr>
      <w:spacing w:line="360" w:lineRule="auto"/>
      <w:ind w:firstLine="708"/>
      <w:jc w:val="both"/>
    </w:pPr>
    <w:rPr>
      <w:rFonts w:ascii="Times New Roman" w:hAnsi="Times New Roman"/>
      <w:iCs/>
      <w:sz w:val="24"/>
      <w:lang w:eastAsia="pt-BR"/>
    </w:rPr>
  </w:style>
  <w:style w:type="paragraph" w:customStyle="1" w:styleId="Estilo2">
    <w:name w:val="Estilo2"/>
    <w:basedOn w:val="Normal"/>
    <w:pPr>
      <w:numPr>
        <w:numId w:val="3"/>
      </w:numPr>
      <w:spacing w:before="120" w:after="120"/>
      <w:jc w:val="both"/>
    </w:pPr>
    <w:rPr>
      <w:rFonts w:ascii="Times New Roman" w:hAnsi="Times New Roman"/>
      <w:sz w:val="24"/>
      <w:lang w:eastAsia="pt-BR"/>
    </w:rPr>
  </w:style>
  <w:style w:type="paragraph" w:customStyle="1" w:styleId="METROMOLDURA1">
    <w:name w:val="METRO MOLDURA1"/>
    <w:pPr>
      <w:spacing w:before="60"/>
      <w:jc w:val="center"/>
    </w:pPr>
    <w:rPr>
      <w:b/>
      <w:noProof/>
      <w:color w:val="FFFFFF"/>
      <w:sz w:val="28"/>
    </w:rPr>
  </w:style>
  <w:style w:type="paragraph" w:customStyle="1" w:styleId="METROMOLDURA2">
    <w:name w:val="METRO MOLDURA2"/>
    <w:rPr>
      <w:rFonts w:ascii="Arial" w:hAnsi="Arial"/>
      <w:b/>
      <w:noProof/>
      <w:color w:val="0000FF"/>
      <w:sz w:val="22"/>
    </w:rPr>
  </w:style>
  <w:style w:type="paragraph" w:customStyle="1" w:styleId="MetroNormal">
    <w:name w:val="MetroNormal"/>
    <w:basedOn w:val="Normal"/>
    <w:link w:val="MetroNormalChar"/>
    <w:qFormat/>
    <w:pPr>
      <w:spacing w:before="60" w:after="60" w:line="360" w:lineRule="auto"/>
      <w:jc w:val="both"/>
    </w:pPr>
    <w:rPr>
      <w:rFonts w:ascii="Times New Roman" w:hAnsi="Times New Roman"/>
      <w:sz w:val="24"/>
      <w:lang w:eastAsia="pt-BR"/>
    </w:rPr>
  </w:style>
  <w:style w:type="character" w:customStyle="1" w:styleId="MetroNormalChar">
    <w:name w:val="MetroNormal Char"/>
    <w:link w:val="MetroNormal"/>
    <w:rsid w:val="00757110"/>
    <w:rPr>
      <w:sz w:val="24"/>
    </w:rPr>
  </w:style>
  <w:style w:type="paragraph" w:customStyle="1" w:styleId="MetroNormalPonto">
    <w:name w:val="MetroNormalPonto"/>
    <w:basedOn w:val="MetroNormal"/>
    <w:pPr>
      <w:numPr>
        <w:ilvl w:val="1"/>
        <w:numId w:val="8"/>
      </w:numPr>
    </w:pPr>
  </w:style>
  <w:style w:type="paragraph" w:customStyle="1" w:styleId="Figura">
    <w:name w:val="Figura"/>
    <w:basedOn w:val="Metr-PargrafoNormal"/>
    <w:next w:val="FiguraLeg"/>
    <w:link w:val="FiguraChar"/>
    <w:pPr>
      <w:keepNext/>
      <w:keepLines/>
      <w:spacing w:before="0" w:line="240" w:lineRule="auto"/>
      <w:jc w:val="center"/>
    </w:pPr>
  </w:style>
  <w:style w:type="paragraph" w:customStyle="1" w:styleId="FiguraLeg">
    <w:name w:val="FiguraLeg"/>
    <w:basedOn w:val="Figura"/>
    <w:link w:val="FiguraLegChar"/>
    <w:qFormat/>
    <w:pPr>
      <w:keepNext w:val="0"/>
      <w:spacing w:after="360"/>
    </w:pPr>
    <w:rPr>
      <w:i/>
      <w:szCs w:val="24"/>
    </w:rPr>
  </w:style>
  <w:style w:type="character" w:customStyle="1" w:styleId="FiguraLegChar">
    <w:name w:val="FiguraLeg Char"/>
    <w:link w:val="FiguraLeg"/>
    <w:rsid w:val="00C633EC"/>
    <w:rPr>
      <w:i/>
      <w:sz w:val="24"/>
      <w:szCs w:val="24"/>
      <w:lang w:val="pt-BR" w:eastAsia="pt-BR" w:bidi="ar-SA"/>
    </w:rPr>
  </w:style>
  <w:style w:type="character" w:customStyle="1" w:styleId="FiguraChar">
    <w:name w:val="Figura Char"/>
    <w:link w:val="Figura"/>
    <w:rsid w:val="00C633EC"/>
    <w:rPr>
      <w:sz w:val="24"/>
      <w:lang w:val="pt-BR" w:eastAsia="pt-BR" w:bidi="ar-SA"/>
    </w:rPr>
  </w:style>
  <w:style w:type="paragraph" w:customStyle="1" w:styleId="Problemadetectado">
    <w:name w:val="Problema detectado"/>
    <w:basedOn w:val="Normal"/>
    <w:pPr>
      <w:keepLines/>
      <w:numPr>
        <w:numId w:val="4"/>
      </w:numPr>
      <w:spacing w:after="120" w:line="360" w:lineRule="auto"/>
      <w:jc w:val="both"/>
    </w:pPr>
    <w:rPr>
      <w:rFonts w:ascii="Times New Roman" w:hAnsi="Times New Roman"/>
      <w:sz w:val="24"/>
      <w:lang w:eastAsia="pt-BR"/>
    </w:rPr>
  </w:style>
  <w:style w:type="paragraph" w:customStyle="1" w:styleId="Nomedarotina">
    <w:name w:val="Nome da rotina"/>
    <w:basedOn w:val="Normal"/>
    <w:pPr>
      <w:keepNext/>
      <w:keepLines/>
      <w:spacing w:before="120" w:after="120"/>
    </w:pPr>
    <w:rPr>
      <w:rFonts w:ascii="Times New Roman" w:hAnsi="Times New Roman"/>
      <w:b/>
      <w:sz w:val="24"/>
      <w:lang w:eastAsia="pt-BR"/>
    </w:rPr>
  </w:style>
  <w:style w:type="paragraph" w:customStyle="1" w:styleId="P1">
    <w:name w:val="P1"/>
    <w:basedOn w:val="Normal"/>
    <w:pPr>
      <w:tabs>
        <w:tab w:val="num" w:pos="360"/>
      </w:tabs>
    </w:pPr>
    <w:rPr>
      <w:rFonts w:ascii="Times New Roman" w:hAnsi="Times New Roman"/>
      <w:sz w:val="20"/>
      <w:lang w:val="en-US" w:eastAsia="pt-BR"/>
    </w:rPr>
  </w:style>
  <w:style w:type="paragraph" w:customStyle="1" w:styleId="PARME15">
    <w:name w:val="PAR.M.E.1.5"/>
    <w:pPr>
      <w:spacing w:before="60" w:after="60"/>
      <w:jc w:val="both"/>
    </w:pPr>
    <w:rPr>
      <w:sz w:val="24"/>
    </w:rPr>
  </w:style>
  <w:style w:type="paragraph" w:customStyle="1" w:styleId="Testedescrio">
    <w:name w:val="Teste: descrição"/>
    <w:basedOn w:val="Normal"/>
    <w:pPr>
      <w:numPr>
        <w:numId w:val="5"/>
      </w:numPr>
    </w:pPr>
    <w:rPr>
      <w:rFonts w:ascii="Times New Roman" w:hAnsi="Times New Roman"/>
      <w:sz w:val="20"/>
      <w:lang w:eastAsia="pt-BR"/>
    </w:rPr>
  </w:style>
  <w:style w:type="paragraph" w:customStyle="1" w:styleId="MetroPonto">
    <w:name w:val="MetroPonto"/>
    <w:basedOn w:val="Normal"/>
    <w:pPr>
      <w:numPr>
        <w:numId w:val="6"/>
      </w:numPr>
    </w:pPr>
    <w:rPr>
      <w:rFonts w:ascii="Times New Roman" w:hAnsi="Times New Roman"/>
      <w:sz w:val="20"/>
      <w:lang w:eastAsia="pt-BR"/>
    </w:rPr>
  </w:style>
  <w:style w:type="paragraph" w:customStyle="1" w:styleId="Alstom">
    <w:name w:val="Alstom"/>
    <w:basedOn w:val="Testeerrotratamento"/>
    <w:next w:val="Normal"/>
    <w:pPr>
      <w:numPr>
        <w:numId w:val="0"/>
      </w:numPr>
      <w:spacing w:before="120" w:after="120" w:line="360" w:lineRule="auto"/>
      <w:ind w:left="567"/>
      <w:jc w:val="both"/>
    </w:pPr>
    <w:rPr>
      <w:rFonts w:ascii="Arial Narrow" w:hAnsi="Arial Narrow"/>
      <w:sz w:val="24"/>
      <w:lang w:val="pt-BR"/>
    </w:rPr>
  </w:style>
  <w:style w:type="paragraph" w:customStyle="1" w:styleId="Estilo1">
    <w:name w:val="Estilo1"/>
    <w:basedOn w:val="Normal"/>
    <w:pPr>
      <w:jc w:val="both"/>
    </w:pPr>
    <w:rPr>
      <w:rFonts w:ascii="Times New Roman" w:hAnsi="Times New Roman"/>
      <w:sz w:val="24"/>
      <w:lang w:eastAsia="pt-BR"/>
    </w:rPr>
  </w:style>
  <w:style w:type="paragraph" w:customStyle="1" w:styleId="Texto1">
    <w:name w:val="Texto1"/>
    <w:basedOn w:val="Normal"/>
    <w:pPr>
      <w:keepLines/>
      <w:spacing w:before="120" w:after="120"/>
      <w:ind w:left="1418" w:right="567"/>
      <w:jc w:val="both"/>
    </w:pPr>
    <w:rPr>
      <w:lang w:eastAsia="pt-BR"/>
    </w:rPr>
  </w:style>
  <w:style w:type="paragraph" w:customStyle="1" w:styleId="verbete">
    <w:name w:val="verbete"/>
    <w:basedOn w:val="Normal"/>
    <w:pPr>
      <w:spacing w:before="120" w:line="360" w:lineRule="auto"/>
      <w:ind w:left="709" w:hanging="709"/>
      <w:jc w:val="both"/>
    </w:pPr>
    <w:rPr>
      <w:rFonts w:ascii="Times New Roman" w:hAnsi="Times New Roman"/>
      <w:sz w:val="24"/>
      <w:lang w:eastAsia="pt-BR"/>
    </w:rPr>
  </w:style>
  <w:style w:type="character" w:customStyle="1" w:styleId="nomedeverbete">
    <w:name w:val="nome de verbete"/>
    <w:rPr>
      <w:b/>
      <w:smallCaps/>
      <w:dstrike w:val="0"/>
      <w:color w:val="auto"/>
      <w:vertAlign w:val="baseline"/>
    </w:rPr>
  </w:style>
  <w:style w:type="paragraph" w:customStyle="1" w:styleId="observaoverbete">
    <w:name w:val="observação verbete"/>
    <w:basedOn w:val="verbete"/>
    <w:pPr>
      <w:keepNext/>
      <w:keepLines/>
      <w:spacing w:before="0" w:line="240" w:lineRule="auto"/>
      <w:ind w:firstLine="0"/>
    </w:pPr>
    <w:rPr>
      <w:sz w:val="20"/>
    </w:rPr>
  </w:style>
  <w:style w:type="paragraph" w:customStyle="1" w:styleId="itemobservaoverbete">
    <w:name w:val="item observação verbete"/>
    <w:basedOn w:val="observaoverbete"/>
    <w:pPr>
      <w:tabs>
        <w:tab w:val="num" w:pos="360"/>
      </w:tabs>
      <w:ind w:left="1248" w:hanging="360"/>
    </w:pPr>
  </w:style>
  <w:style w:type="paragraph" w:customStyle="1" w:styleId="marca1">
    <w:name w:val="marca 1"/>
    <w:autoRedefine/>
    <w:pPr>
      <w:numPr>
        <w:numId w:val="9"/>
      </w:numPr>
      <w:spacing w:after="240" w:line="360" w:lineRule="auto"/>
      <w:jc w:val="both"/>
    </w:pPr>
    <w:rPr>
      <w:noProof/>
      <w:sz w:val="24"/>
    </w:rPr>
  </w:style>
  <w:style w:type="paragraph" w:customStyle="1" w:styleId="texto10">
    <w:name w:val="texto 1"/>
    <w:next w:val="Normal"/>
    <w:autoRedefine/>
    <w:pPr>
      <w:spacing w:after="240" w:line="360" w:lineRule="auto"/>
      <w:jc w:val="both"/>
    </w:pPr>
    <w:rPr>
      <w:noProof/>
      <w:sz w:val="24"/>
    </w:rPr>
  </w:style>
  <w:style w:type="paragraph" w:customStyle="1" w:styleId="NUMEROCPTM">
    <w:name w:val="NUMERO CPTM"/>
    <w:pPr>
      <w:jc w:val="right"/>
    </w:pPr>
    <w:rPr>
      <w:rFonts w:ascii="Arial" w:hAnsi="Arial"/>
      <w:b/>
      <w:noProof/>
      <w:sz w:val="22"/>
    </w:rPr>
  </w:style>
  <w:style w:type="paragraph" w:customStyle="1" w:styleId="CorpodeTexto">
    <w:name w:val="Corpo de Texto"/>
    <w:basedOn w:val="Normal"/>
    <w:pPr>
      <w:spacing w:before="120" w:after="120" w:line="360" w:lineRule="exact"/>
      <w:jc w:val="both"/>
    </w:pPr>
    <w:rPr>
      <w:rFonts w:ascii="FuturaA Bk BT" w:hAnsi="FuturaA Bk BT"/>
      <w:sz w:val="24"/>
      <w:lang w:eastAsia="pt-BR"/>
    </w:rPr>
  </w:style>
  <w:style w:type="paragraph" w:customStyle="1" w:styleId="Normal1">
    <w:name w:val="Normal1"/>
    <w:basedOn w:val="Normal"/>
    <w:pPr>
      <w:widowControl w:val="0"/>
    </w:pPr>
    <w:rPr>
      <w:rFonts w:ascii="Times New Roman" w:hAnsi="Times New Roman"/>
      <w:snapToGrid w:val="0"/>
      <w:sz w:val="18"/>
      <w:lang w:eastAsia="pt-BR"/>
    </w:rPr>
  </w:style>
  <w:style w:type="paragraph" w:customStyle="1" w:styleId="StyleHeading1Linespacing15lines">
    <w:name w:val="Style Heading 1 + Line spacing:  1.5 lines"/>
    <w:basedOn w:val="Ttulo1"/>
    <w:pPr>
      <w:numPr>
        <w:numId w:val="10"/>
      </w:numPr>
      <w:spacing w:line="360" w:lineRule="auto"/>
    </w:pPr>
    <w:rPr>
      <w:bCs/>
    </w:rPr>
  </w:style>
  <w:style w:type="paragraph" w:customStyle="1" w:styleId="MetroItemLetra">
    <w:name w:val="MetroItemLetra"/>
    <w:basedOn w:val="Ttulo4"/>
    <w:pPr>
      <w:keepLines/>
      <w:widowControl/>
      <w:numPr>
        <w:ilvl w:val="0"/>
        <w:numId w:val="0"/>
      </w:numPr>
      <w:spacing w:after="240"/>
    </w:pPr>
    <w:rPr>
      <w:b w:val="0"/>
      <w:lang w:eastAsia="zh-CN"/>
    </w:rPr>
  </w:style>
  <w:style w:type="paragraph" w:customStyle="1" w:styleId="Metr-Figura">
    <w:name w:val="Metrô - Figura"/>
    <w:basedOn w:val="TextosemFormatao"/>
    <w:pPr>
      <w:keepNext/>
      <w:widowControl/>
      <w:spacing w:before="120" w:after="120"/>
      <w:jc w:val="center"/>
    </w:pPr>
    <w:rPr>
      <w:rFonts w:ascii="Times New Roman" w:hAnsi="Times New Roman"/>
      <w:sz w:val="24"/>
      <w:lang w:eastAsia="zh-CN"/>
    </w:rPr>
  </w:style>
  <w:style w:type="paragraph" w:customStyle="1" w:styleId="TextoRelatorio">
    <w:name w:val="Texto Relatorio"/>
    <w:pPr>
      <w:spacing w:line="360" w:lineRule="auto"/>
      <w:jc w:val="both"/>
    </w:pPr>
    <w:rPr>
      <w:sz w:val="24"/>
    </w:rPr>
  </w:style>
  <w:style w:type="paragraph" w:customStyle="1" w:styleId="RefernciaBibliogrfica">
    <w:name w:val="Referência Bibliográfica"/>
    <w:basedOn w:val="Normal"/>
    <w:autoRedefine/>
    <w:pPr>
      <w:numPr>
        <w:numId w:val="12"/>
      </w:numPr>
      <w:spacing w:before="60" w:after="60" w:line="360" w:lineRule="auto"/>
      <w:jc w:val="both"/>
    </w:pPr>
    <w:rPr>
      <w:rFonts w:ascii="Times New Roman" w:hAnsi="Times New Roman"/>
      <w:b/>
      <w:snapToGrid w:val="0"/>
      <w:sz w:val="24"/>
      <w:lang w:eastAsia="pt-BR"/>
    </w:rPr>
  </w:style>
  <w:style w:type="paragraph" w:customStyle="1" w:styleId="Ttulodetabela">
    <w:name w:val="Título de tabela"/>
    <w:basedOn w:val="Normal"/>
    <w:autoRedefine/>
    <w:pPr>
      <w:jc w:val="center"/>
    </w:pPr>
    <w:rPr>
      <w:rFonts w:ascii="Tahoma" w:hAnsi="Tahoma" w:cs="Tahoma"/>
      <w:b/>
      <w:snapToGrid w:val="0"/>
      <w:spacing w:val="-10"/>
      <w:sz w:val="16"/>
      <w:szCs w:val="16"/>
      <w:lang w:eastAsia="pt-BR"/>
    </w:rPr>
  </w:style>
  <w:style w:type="paragraph" w:customStyle="1" w:styleId="Tabelacentralizadanormal">
    <w:name w:val="Tabela centralizada normal"/>
    <w:basedOn w:val="Normal"/>
    <w:autoRedefine/>
    <w:pPr>
      <w:keepNext/>
      <w:spacing w:before="60" w:after="60"/>
      <w:jc w:val="center"/>
    </w:pPr>
    <w:rPr>
      <w:rFonts w:ascii="Tahoma" w:hAnsi="Tahoma" w:cs="Tahoma"/>
      <w:snapToGrid w:val="0"/>
      <w:spacing w:val="-10"/>
      <w:sz w:val="16"/>
      <w:szCs w:val="16"/>
      <w:lang w:eastAsia="pt-BR"/>
    </w:rPr>
  </w:style>
  <w:style w:type="paragraph" w:customStyle="1" w:styleId="Tabelacentralizadanegrito">
    <w:name w:val="Tabela centralizada negrito"/>
    <w:basedOn w:val="Normal"/>
    <w:autoRedefine/>
    <w:pPr>
      <w:keepNext/>
      <w:spacing w:before="60" w:after="60"/>
      <w:jc w:val="center"/>
    </w:pPr>
    <w:rPr>
      <w:rFonts w:ascii="Tahoma" w:hAnsi="Tahoma" w:cs="Tahoma"/>
      <w:b/>
      <w:spacing w:val="-10"/>
      <w:sz w:val="16"/>
      <w:szCs w:val="16"/>
      <w:lang w:val="en-US" w:eastAsia="pt-BR"/>
    </w:rPr>
  </w:style>
  <w:style w:type="paragraph" w:customStyle="1" w:styleId="Tabelaesquerdanormal">
    <w:name w:val="Tabela à esquerda normal"/>
    <w:basedOn w:val="Normal"/>
    <w:autoRedefine/>
    <w:pPr>
      <w:widowControl w:val="0"/>
      <w:spacing w:after="120"/>
      <w:jc w:val="center"/>
    </w:pPr>
    <w:rPr>
      <w:rFonts w:ascii="Times New Roman" w:hAnsi="Times New Roman"/>
      <w:sz w:val="16"/>
      <w:lang w:eastAsia="pt-BR"/>
    </w:rPr>
  </w:style>
  <w:style w:type="character" w:customStyle="1" w:styleId="ItemNegrito">
    <w:name w:val="Item Negrito"/>
    <w:rPr>
      <w:rFonts w:ascii="Courier New" w:hAnsi="Courier New"/>
      <w:b/>
      <w:sz w:val="24"/>
    </w:rPr>
  </w:style>
  <w:style w:type="paragraph" w:customStyle="1" w:styleId="ANEXO">
    <w:name w:val="ANEXO"/>
    <w:basedOn w:val="Ttulo1"/>
    <w:pPr>
      <w:numPr>
        <w:numId w:val="13"/>
      </w:numPr>
      <w:tabs>
        <w:tab w:val="clear" w:pos="720"/>
        <w:tab w:val="num" w:pos="360"/>
        <w:tab w:val="left" w:pos="4968"/>
        <w:tab w:val="left" w:pos="5995"/>
        <w:tab w:val="left" w:pos="6734"/>
        <w:tab w:val="left" w:pos="7474"/>
        <w:tab w:val="left" w:pos="8213"/>
        <w:tab w:val="left" w:pos="8952"/>
        <w:tab w:val="left" w:pos="9691"/>
        <w:tab w:val="left" w:pos="10430"/>
        <w:tab w:val="left" w:pos="11170"/>
        <w:tab w:val="left" w:pos="11909"/>
        <w:tab w:val="left" w:pos="12648"/>
        <w:tab w:val="left" w:pos="13675"/>
      </w:tabs>
      <w:spacing w:before="0"/>
      <w:ind w:left="0" w:firstLine="360"/>
    </w:pPr>
    <w:rPr>
      <w:caps w:val="0"/>
      <w:color w:val="000000"/>
      <w:sz w:val="28"/>
    </w:rPr>
  </w:style>
  <w:style w:type="paragraph" w:customStyle="1" w:styleId="ANEXO1">
    <w:name w:val="ANEXO1"/>
    <w:basedOn w:val="ANEXO"/>
    <w:rPr>
      <w:b w:val="0"/>
      <w:sz w:val="24"/>
    </w:rPr>
  </w:style>
  <w:style w:type="paragraph" w:customStyle="1" w:styleId="EstiloTtulo1Centralizado">
    <w:name w:val="Estilo Título 1 + Centralizado"/>
    <w:basedOn w:val="Ttulo1"/>
    <w:pPr>
      <w:pageBreakBefore w:val="0"/>
      <w:numPr>
        <w:numId w:val="0"/>
      </w:numPr>
      <w:tabs>
        <w:tab w:val="num" w:pos="360"/>
      </w:tabs>
      <w:spacing w:before="0"/>
      <w:ind w:left="360" w:hanging="360"/>
      <w:jc w:val="center"/>
    </w:pPr>
    <w:rPr>
      <w:bCs/>
      <w:snapToGrid/>
    </w:rPr>
  </w:style>
  <w:style w:type="paragraph" w:customStyle="1" w:styleId="TabelaLeg">
    <w:name w:val="TabelaLeg"/>
    <w:basedOn w:val="Figura"/>
    <w:next w:val="Tabelacentralizadanormal"/>
    <w:qFormat/>
    <w:rsid w:val="00DE4312"/>
    <w:pPr>
      <w:spacing w:before="240"/>
    </w:pPr>
    <w:rPr>
      <w:i/>
      <w:szCs w:val="24"/>
    </w:rPr>
  </w:style>
  <w:style w:type="paragraph" w:customStyle="1" w:styleId="X">
    <w:name w:val="X"/>
    <w:pPr>
      <w:widowControl w:val="0"/>
      <w:jc w:val="center"/>
    </w:pPr>
    <w:rPr>
      <w:rFonts w:ascii="Arial" w:hAnsi="Arial"/>
      <w:noProof/>
      <w:sz w:val="14"/>
      <w:lang w:val="en-US" w:eastAsia="zh-CN"/>
    </w:rPr>
  </w:style>
  <w:style w:type="paragraph" w:customStyle="1" w:styleId="Tabelaesquerdanegrito">
    <w:name w:val="Tabela à esquerda negrito"/>
    <w:basedOn w:val="Normal"/>
    <w:autoRedefine/>
    <w:pPr>
      <w:spacing w:before="60" w:after="60"/>
    </w:pPr>
    <w:rPr>
      <w:rFonts w:ascii="Courier New" w:hAnsi="Courier New"/>
      <w:b/>
      <w:snapToGrid w:val="0"/>
      <w:spacing w:val="-10"/>
      <w:lang w:eastAsia="pt-BR"/>
    </w:rPr>
  </w:style>
  <w:style w:type="paragraph" w:customStyle="1" w:styleId="TITULOTABELA">
    <w:name w:val="TITULO TABELA"/>
    <w:basedOn w:val="Ttulo1"/>
    <w:pPr>
      <w:pageBreakBefore w:val="0"/>
      <w:numPr>
        <w:numId w:val="0"/>
      </w:numPr>
      <w:spacing w:before="0" w:after="0"/>
      <w:jc w:val="center"/>
      <w:outlineLvl w:val="9"/>
    </w:pPr>
    <w:rPr>
      <w:rFonts w:ascii="Arial" w:hAnsi="Arial"/>
      <w:caps w:val="0"/>
      <w:sz w:val="18"/>
    </w:rPr>
  </w:style>
  <w:style w:type="paragraph" w:customStyle="1" w:styleId="MetroFigura">
    <w:name w:val="MetroFigura"/>
    <w:basedOn w:val="MetroNormal"/>
    <w:pPr>
      <w:widowControl w:val="0"/>
      <w:spacing w:before="0" w:after="240" w:line="240" w:lineRule="auto"/>
      <w:jc w:val="center"/>
    </w:pPr>
    <w:rPr>
      <w:snapToGrid w:val="0"/>
    </w:rPr>
  </w:style>
  <w:style w:type="paragraph" w:styleId="Ttulo">
    <w:name w:val="Title"/>
    <w:basedOn w:val="Normal"/>
    <w:next w:val="TextoPadrao"/>
    <w:qFormat/>
    <w:pPr>
      <w:spacing w:before="60" w:after="60" w:line="360" w:lineRule="auto"/>
      <w:jc w:val="center"/>
    </w:pPr>
    <w:rPr>
      <w:rFonts w:ascii="Times New Roman" w:hAnsi="Times New Roman"/>
      <w:b/>
      <w:sz w:val="36"/>
      <w:lang w:eastAsia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widowControl w:val="0"/>
      <w:spacing w:before="120"/>
    </w:pPr>
    <w:rPr>
      <w:rFonts w:ascii="Times New Roman" w:hAnsi="Times New Roman"/>
      <w:b/>
      <w:iCs/>
      <w:caps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pPr>
      <w:widowControl w:val="0"/>
      <w:spacing w:before="120"/>
      <w:ind w:left="120"/>
    </w:pPr>
    <w:rPr>
      <w:rFonts w:ascii="Times New Roman" w:hAnsi="Times New Roman"/>
      <w:b/>
      <w:lang w:eastAsia="pt-BR"/>
    </w:rPr>
  </w:style>
  <w:style w:type="paragraph" w:styleId="Legenda">
    <w:name w:val="caption"/>
    <w:basedOn w:val="Normal"/>
    <w:next w:val="Normal"/>
    <w:uiPriority w:val="35"/>
    <w:qFormat/>
    <w:pPr>
      <w:widowControl w:val="0"/>
      <w:spacing w:before="120" w:after="120"/>
      <w:jc w:val="center"/>
    </w:pPr>
    <w:rPr>
      <w:rFonts w:ascii="Times New Roman" w:hAnsi="Times New Roman"/>
      <w:i/>
      <w:sz w:val="24"/>
      <w:lang w:eastAsia="pt-BR"/>
    </w:rPr>
  </w:style>
  <w:style w:type="paragraph" w:styleId="Corpodetexto0">
    <w:name w:val="Body Text"/>
    <w:basedOn w:val="Normal"/>
    <w:link w:val="CorpodetextoChar"/>
    <w:uiPriority w:val="99"/>
    <w:pPr>
      <w:spacing w:line="360" w:lineRule="auto"/>
      <w:jc w:val="both"/>
    </w:pPr>
    <w:rPr>
      <w:rFonts w:ascii="Times New Roman" w:hAnsi="Times New Roman"/>
      <w:sz w:val="24"/>
      <w:lang w:eastAsia="pt-BR"/>
    </w:rPr>
  </w:style>
  <w:style w:type="character" w:customStyle="1" w:styleId="CorpodetextoChar">
    <w:name w:val="Corpo de texto Char"/>
    <w:basedOn w:val="Fontepargpadro"/>
    <w:link w:val="Corpodetexto0"/>
    <w:uiPriority w:val="99"/>
    <w:rsid w:val="00757110"/>
    <w:rPr>
      <w:sz w:val="24"/>
    </w:rPr>
  </w:style>
  <w:style w:type="paragraph" w:styleId="Sumrio3">
    <w:name w:val="toc 3"/>
    <w:basedOn w:val="Normal"/>
    <w:next w:val="Normal"/>
    <w:autoRedefine/>
    <w:uiPriority w:val="39"/>
    <w:pPr>
      <w:widowControl w:val="0"/>
      <w:ind w:left="240"/>
    </w:pPr>
    <w:rPr>
      <w:rFonts w:ascii="Times New Roman" w:hAnsi="Times New Roman"/>
      <w:sz w:val="20"/>
      <w:lang w:eastAsia="pt-BR"/>
    </w:rPr>
  </w:style>
  <w:style w:type="paragraph" w:styleId="Sumrio4">
    <w:name w:val="toc 4"/>
    <w:basedOn w:val="Normal"/>
    <w:next w:val="Normal"/>
    <w:autoRedefine/>
    <w:uiPriority w:val="39"/>
    <w:pPr>
      <w:widowControl w:val="0"/>
      <w:ind w:left="360"/>
    </w:pPr>
    <w:rPr>
      <w:rFonts w:ascii="Times New Roman" w:hAnsi="Times New Roman"/>
      <w:sz w:val="20"/>
      <w:lang w:eastAsia="pt-BR"/>
    </w:rPr>
  </w:style>
  <w:style w:type="paragraph" w:styleId="Sumrio5">
    <w:name w:val="toc 5"/>
    <w:basedOn w:val="Normal"/>
    <w:next w:val="Normal"/>
    <w:autoRedefine/>
    <w:uiPriority w:val="39"/>
    <w:pPr>
      <w:widowControl w:val="0"/>
      <w:ind w:left="480"/>
    </w:pPr>
    <w:rPr>
      <w:rFonts w:ascii="Times New Roman" w:hAnsi="Times New Roman"/>
      <w:sz w:val="20"/>
      <w:lang w:eastAsia="pt-BR"/>
    </w:rPr>
  </w:style>
  <w:style w:type="paragraph" w:styleId="Sumrio6">
    <w:name w:val="toc 6"/>
    <w:basedOn w:val="Normal"/>
    <w:next w:val="Normal"/>
    <w:autoRedefine/>
    <w:uiPriority w:val="39"/>
    <w:pPr>
      <w:widowControl w:val="0"/>
      <w:ind w:left="600"/>
    </w:pPr>
    <w:rPr>
      <w:rFonts w:ascii="Times New Roman" w:hAnsi="Times New Roman"/>
      <w:sz w:val="20"/>
      <w:lang w:eastAsia="pt-BR"/>
    </w:rPr>
  </w:style>
  <w:style w:type="paragraph" w:styleId="Sumrio7">
    <w:name w:val="toc 7"/>
    <w:basedOn w:val="Normal"/>
    <w:next w:val="Normal"/>
    <w:autoRedefine/>
    <w:uiPriority w:val="39"/>
    <w:pPr>
      <w:widowControl w:val="0"/>
      <w:ind w:left="720"/>
    </w:pPr>
    <w:rPr>
      <w:rFonts w:ascii="Times New Roman" w:hAnsi="Times New Roman"/>
      <w:sz w:val="20"/>
      <w:lang w:eastAsia="pt-BR"/>
    </w:rPr>
  </w:style>
  <w:style w:type="paragraph" w:styleId="Sumrio8">
    <w:name w:val="toc 8"/>
    <w:basedOn w:val="Normal"/>
    <w:next w:val="Normal"/>
    <w:autoRedefine/>
    <w:uiPriority w:val="39"/>
    <w:pPr>
      <w:widowControl w:val="0"/>
      <w:ind w:left="840"/>
    </w:pPr>
    <w:rPr>
      <w:rFonts w:ascii="Times New Roman" w:hAnsi="Times New Roman"/>
      <w:sz w:val="20"/>
      <w:lang w:eastAsia="pt-BR"/>
    </w:rPr>
  </w:style>
  <w:style w:type="paragraph" w:styleId="Sumrio9">
    <w:name w:val="toc 9"/>
    <w:basedOn w:val="Normal"/>
    <w:next w:val="Normal"/>
    <w:autoRedefine/>
    <w:uiPriority w:val="39"/>
    <w:pPr>
      <w:widowControl w:val="0"/>
      <w:spacing w:before="120"/>
    </w:pPr>
    <w:rPr>
      <w:rFonts w:ascii="Times New Roman" w:hAnsi="Times New Roman"/>
      <w:sz w:val="20"/>
      <w:lang w:eastAsia="pt-BR"/>
    </w:rPr>
  </w:style>
  <w:style w:type="character" w:styleId="nfase">
    <w:name w:val="Emphasis"/>
    <w:qFormat/>
    <w:rPr>
      <w:i/>
    </w:rPr>
  </w:style>
  <w:style w:type="paragraph" w:styleId="Corpodetexto2">
    <w:name w:val="Body Text 2"/>
    <w:basedOn w:val="Normal"/>
    <w:pPr>
      <w:jc w:val="both"/>
    </w:pPr>
    <w:rPr>
      <w:rFonts w:ascii="Times New Roman" w:hAnsi="Times New Roman"/>
      <w:sz w:val="24"/>
      <w:lang w:eastAsia="pt-BR"/>
    </w:rPr>
  </w:style>
  <w:style w:type="paragraph" w:styleId="Corpodetexto3">
    <w:name w:val="Body Text 3"/>
    <w:basedOn w:val="Normal"/>
    <w:link w:val="Corpodetexto3Char"/>
    <w:pPr>
      <w:widowControl w:val="0"/>
      <w:spacing w:after="240" w:line="360" w:lineRule="auto"/>
    </w:pPr>
    <w:rPr>
      <w:rFonts w:ascii="Times New Roman" w:hAnsi="Times New Roman"/>
      <w:snapToGrid w:val="0"/>
      <w:sz w:val="24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757110"/>
    <w:rPr>
      <w:snapToGrid w:val="0"/>
      <w:sz w:val="24"/>
    </w:rPr>
  </w:style>
  <w:style w:type="character" w:styleId="Refdenotaderodap">
    <w:name w:val="footnote reference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pPr>
      <w:widowControl w:val="0"/>
      <w:spacing w:after="240"/>
      <w:ind w:left="1418" w:right="397"/>
      <w:jc w:val="both"/>
    </w:pPr>
    <w:rPr>
      <w:sz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757110"/>
    <w:rPr>
      <w:rFonts w:ascii="Arial" w:hAnsi="Arial"/>
    </w:rPr>
  </w:style>
  <w:style w:type="paragraph" w:styleId="Pr-formataoHTML">
    <w:name w:val="HTML Preformatted"/>
    <w:basedOn w:val="Normal"/>
    <w:link w:val="Pr-formatao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lang w:val="en-US" w:eastAsia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57110"/>
    <w:rPr>
      <w:rFonts w:ascii="Arial Unicode MS" w:eastAsia="Arial Unicode MS" w:hAnsi="Arial Unicode MS" w:cs="Arial Unicode MS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7110"/>
    <w:rPr>
      <w:rFonts w:ascii="Tahoma" w:hAnsi="Tahoma" w:cs="Tahoma"/>
      <w:sz w:val="16"/>
      <w:szCs w:val="16"/>
      <w:lang w:eastAsia="zh-CN"/>
    </w:rPr>
  </w:style>
  <w:style w:type="character" w:styleId="HiperlinkVisitado">
    <w:name w:val="FollowedHyperlink"/>
    <w:uiPriority w:val="99"/>
    <w:rPr>
      <w:color w:val="800080"/>
      <w:u w:val="single"/>
    </w:rPr>
  </w:style>
  <w:style w:type="table" w:styleId="Tabelacomgrade">
    <w:name w:val="Table Grid"/>
    <w:basedOn w:val="Tabelanormal"/>
    <w:uiPriority w:val="39"/>
    <w:rsid w:val="00603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semiHidden/>
    <w:rsid w:val="00ED299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ED2993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57110"/>
    <w:rPr>
      <w:rFonts w:ascii="Arial" w:hAnsi="Arial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ED299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57110"/>
    <w:rPr>
      <w:rFonts w:ascii="Arial" w:hAnsi="Arial"/>
      <w:b/>
      <w:bCs/>
      <w:lang w:eastAsia="zh-CN"/>
    </w:rPr>
  </w:style>
  <w:style w:type="paragraph" w:customStyle="1" w:styleId="Estilo3">
    <w:name w:val="Estilo3"/>
    <w:basedOn w:val="Tabelacentralizadanormal"/>
    <w:rsid w:val="00281828"/>
    <w:pPr>
      <w:spacing w:line="264" w:lineRule="auto"/>
    </w:pPr>
    <w:rPr>
      <w:rFonts w:ascii="Times New Roman" w:hAnsi="Times New Roman"/>
      <w:sz w:val="24"/>
    </w:rPr>
  </w:style>
  <w:style w:type="paragraph" w:styleId="MapadoDocumento">
    <w:name w:val="Document Map"/>
    <w:basedOn w:val="Normal"/>
    <w:semiHidden/>
    <w:rsid w:val="000969C4"/>
    <w:pPr>
      <w:widowControl w:val="0"/>
      <w:shd w:val="clear" w:color="auto" w:fill="000080"/>
    </w:pPr>
    <w:rPr>
      <w:rFonts w:ascii="Tahoma" w:hAnsi="Tahoma" w:cs="Tahoma"/>
      <w:sz w:val="24"/>
      <w:szCs w:val="24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FE7CD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A275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ubttulo">
    <w:name w:val="Subtitle"/>
    <w:basedOn w:val="Normal"/>
    <w:next w:val="Normal"/>
    <w:link w:val="SubttuloChar"/>
    <w:qFormat/>
    <w:rsid w:val="00FE7C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FE7C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75711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BR"/>
    </w:rPr>
  </w:style>
  <w:style w:type="character" w:customStyle="1" w:styleId="ReqText">
    <w:name w:val="Req_Text"/>
    <w:rsid w:val="00757110"/>
    <w:rPr>
      <w:rFonts w:ascii="Arial Narrow" w:hAnsi="Arial Narrow"/>
      <w:dstrike w:val="0"/>
      <w:color w:val="0000FF"/>
      <w:sz w:val="20"/>
      <w:u w:val="double" w:color="0000FF"/>
    </w:rPr>
  </w:style>
  <w:style w:type="paragraph" w:customStyle="1" w:styleId="ReqID">
    <w:name w:val="Req_ID"/>
    <w:basedOn w:val="Normal"/>
    <w:rsid w:val="00757110"/>
    <w:pPr>
      <w:spacing w:before="60" w:after="60"/>
      <w:ind w:left="1134"/>
    </w:pPr>
    <w:rPr>
      <w:rFonts w:ascii="Times" w:hAnsi="Times"/>
      <w:b/>
      <w:bCs/>
      <w:color w:val="FF0000"/>
      <w:sz w:val="24"/>
      <w:szCs w:val="24"/>
      <w:lang w:val="fr-FR" w:eastAsia="fr-FR"/>
    </w:rPr>
  </w:style>
  <w:style w:type="paragraph" w:styleId="Reviso">
    <w:name w:val="Revision"/>
    <w:hidden/>
    <w:uiPriority w:val="99"/>
    <w:semiHidden/>
    <w:rsid w:val="0075711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57110"/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57110"/>
    <w:rPr>
      <w:rFonts w:asciiTheme="minorHAnsi" w:eastAsiaTheme="minorHAnsi" w:hAnsiTheme="minorHAnsi" w:cstheme="minorBidi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757110"/>
    <w:rPr>
      <w:vertAlign w:val="superscript"/>
    </w:rPr>
  </w:style>
  <w:style w:type="paragraph" w:styleId="Recuodecorpodetexto">
    <w:name w:val="Body Text Indent"/>
    <w:basedOn w:val="Normal"/>
    <w:link w:val="RecuodecorpodetextoChar"/>
    <w:semiHidden/>
    <w:unhideWhenUsed/>
    <w:rsid w:val="00757110"/>
    <w:pPr>
      <w:spacing w:after="120" w:line="276" w:lineRule="auto"/>
      <w:ind w:left="283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75711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757110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Referncias">
    <w:name w:val="Referências"/>
    <w:basedOn w:val="PargrafodaLista"/>
    <w:link w:val="RefernciasChar"/>
    <w:qFormat/>
    <w:rsid w:val="00AA2759"/>
    <w:pPr>
      <w:widowControl w:val="0"/>
      <w:numPr>
        <w:numId w:val="14"/>
      </w:numPr>
      <w:spacing w:before="120" w:after="0" w:line="360" w:lineRule="auto"/>
      <w:ind w:left="993" w:hanging="636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fernciasChar">
    <w:name w:val="Referências Char"/>
    <w:basedOn w:val="PargrafodaListaChar"/>
    <w:link w:val="Referncias"/>
    <w:rsid w:val="00AA2759"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8D03E6"/>
    <w:rPr>
      <w:color w:val="808080"/>
    </w:rPr>
  </w:style>
  <w:style w:type="paragraph" w:customStyle="1" w:styleId="xl81">
    <w:name w:val="xl81"/>
    <w:basedOn w:val="Normal"/>
    <w:rsid w:val="00995AB2"/>
    <w:pPr>
      <w:pBdr>
        <w:top w:val="single" w:sz="12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0"/>
      <w:lang w:eastAsia="pt-BR"/>
    </w:rPr>
  </w:style>
  <w:style w:type="paragraph" w:customStyle="1" w:styleId="TabelaAnlise">
    <w:name w:val="Tabela Análise"/>
    <w:basedOn w:val="MetroNormal"/>
    <w:link w:val="TabelaAnliseChar"/>
    <w:qFormat/>
    <w:rsid w:val="00DE4312"/>
    <w:pPr>
      <w:spacing w:line="240" w:lineRule="auto"/>
      <w:jc w:val="center"/>
    </w:pPr>
    <w:rPr>
      <w:sz w:val="22"/>
      <w:szCs w:val="22"/>
    </w:rPr>
  </w:style>
  <w:style w:type="character" w:customStyle="1" w:styleId="TabelaAnliseChar">
    <w:name w:val="Tabela Análise Char"/>
    <w:basedOn w:val="MetroNormalChar"/>
    <w:link w:val="TabelaAnlise"/>
    <w:rsid w:val="00DE4312"/>
    <w:rPr>
      <w:sz w:val="22"/>
      <w:szCs w:val="22"/>
    </w:rPr>
  </w:style>
  <w:style w:type="paragraph" w:styleId="SemEspaamento">
    <w:name w:val="No Spacing"/>
    <w:uiPriority w:val="1"/>
    <w:qFormat/>
    <w:rsid w:val="00632102"/>
    <w:pPr>
      <w:jc w:val="both"/>
    </w:pPr>
    <w:rPr>
      <w:rFonts w:eastAsiaTheme="minorHAnsi"/>
      <w:sz w:val="24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632102"/>
  </w:style>
  <w:style w:type="paragraph" w:customStyle="1" w:styleId="MetroNormal0">
    <w:name w:val="Metro_Normal"/>
    <w:basedOn w:val="MetroNormal"/>
    <w:link w:val="MetroNormalChar0"/>
    <w:qFormat/>
    <w:rsid w:val="0028570E"/>
    <w:pPr>
      <w:spacing w:before="0" w:after="0"/>
      <w:ind w:firstLine="709"/>
    </w:pPr>
    <w:rPr>
      <w:rFonts w:cs="Arial"/>
      <w:snapToGrid w:val="0"/>
      <w:szCs w:val="24"/>
    </w:rPr>
  </w:style>
  <w:style w:type="character" w:customStyle="1" w:styleId="MetroNormalChar0">
    <w:name w:val="Metro_Normal Char"/>
    <w:link w:val="MetroNormal0"/>
    <w:rsid w:val="0028570E"/>
    <w:rPr>
      <w:rFonts w:cs="Arial"/>
      <w:snapToGrid w:val="0"/>
      <w:sz w:val="24"/>
      <w:szCs w:val="24"/>
    </w:rPr>
  </w:style>
  <w:style w:type="paragraph" w:customStyle="1" w:styleId="Ttulo4Metr">
    <w:name w:val="Título 4 Metrô"/>
    <w:basedOn w:val="PargrafodaLista"/>
    <w:qFormat/>
    <w:rsid w:val="004923F4"/>
    <w:pPr>
      <w:numPr>
        <w:ilvl w:val="3"/>
        <w:numId w:val="16"/>
      </w:numPr>
      <w:spacing w:before="160" w:after="0" w:line="240" w:lineRule="auto"/>
      <w:jc w:val="both"/>
    </w:pPr>
    <w:rPr>
      <w:rFonts w:ascii="Arial" w:hAnsi="Arial"/>
      <w:sz w:val="24"/>
    </w:rPr>
  </w:style>
  <w:style w:type="paragraph" w:customStyle="1" w:styleId="Ttulo1Metr">
    <w:name w:val="Título 1 Metrô"/>
    <w:basedOn w:val="PargrafodaLista"/>
    <w:qFormat/>
    <w:rsid w:val="004923F4"/>
    <w:pPr>
      <w:numPr>
        <w:numId w:val="16"/>
      </w:numPr>
      <w:spacing w:before="240" w:after="0" w:line="240" w:lineRule="auto"/>
      <w:contextualSpacing w:val="0"/>
      <w:jc w:val="both"/>
    </w:pPr>
    <w:rPr>
      <w:rFonts w:ascii="Arial" w:hAnsi="Arial"/>
      <w:b/>
      <w:caps/>
      <w:sz w:val="28"/>
    </w:rPr>
  </w:style>
  <w:style w:type="paragraph" w:customStyle="1" w:styleId="Ttulo2Metr">
    <w:name w:val="Título 2 Metrô"/>
    <w:basedOn w:val="PargrafodaLista"/>
    <w:link w:val="Ttulo2MetrChar"/>
    <w:autoRedefine/>
    <w:qFormat/>
    <w:rsid w:val="004923F4"/>
    <w:pPr>
      <w:numPr>
        <w:ilvl w:val="1"/>
        <w:numId w:val="16"/>
      </w:numPr>
      <w:spacing w:before="240" w:after="0" w:line="240" w:lineRule="auto"/>
      <w:contextualSpacing w:val="0"/>
      <w:jc w:val="both"/>
    </w:pPr>
    <w:rPr>
      <w:rFonts w:ascii="Arial" w:hAnsi="Arial"/>
      <w:b/>
      <w:sz w:val="24"/>
    </w:rPr>
  </w:style>
  <w:style w:type="character" w:customStyle="1" w:styleId="Ttulo2MetrChar">
    <w:name w:val="Título 2 Metrô Char"/>
    <w:basedOn w:val="Fontepargpadro"/>
    <w:link w:val="Ttulo2Metr"/>
    <w:rsid w:val="004923F4"/>
    <w:rPr>
      <w:rFonts w:ascii="Arial" w:eastAsiaTheme="minorHAnsi" w:hAnsi="Arial" w:cstheme="minorBidi"/>
      <w:b/>
      <w:sz w:val="24"/>
      <w:szCs w:val="22"/>
      <w:lang w:eastAsia="en-US"/>
    </w:rPr>
  </w:style>
  <w:style w:type="paragraph" w:customStyle="1" w:styleId="Ttulo3Metr">
    <w:name w:val="Título 3 Metrô"/>
    <w:basedOn w:val="PargrafodaLista"/>
    <w:qFormat/>
    <w:rsid w:val="004923F4"/>
    <w:pPr>
      <w:spacing w:before="160" w:after="0" w:line="240" w:lineRule="auto"/>
      <w:ind w:left="1224" w:hanging="504"/>
      <w:contextualSpacing w:val="0"/>
      <w:jc w:val="both"/>
    </w:pPr>
    <w:rPr>
      <w:rFonts w:ascii="Arial" w:hAnsi="Arial"/>
      <w:sz w:val="24"/>
    </w:rPr>
  </w:style>
  <w:style w:type="paragraph" w:customStyle="1" w:styleId="EstiloTtulo5LatimItlico">
    <w:name w:val="Estilo Título 5 + (Latim) Itálico"/>
    <w:basedOn w:val="Ttulo5"/>
    <w:next w:val="MetroNormal"/>
    <w:rsid w:val="004923F4"/>
    <w:pPr>
      <w:widowControl/>
      <w:numPr>
        <w:ilvl w:val="0"/>
        <w:numId w:val="0"/>
      </w:numPr>
      <w:spacing w:before="0" w:after="240"/>
      <w:ind w:left="2232" w:hanging="792"/>
      <w:jc w:val="both"/>
    </w:pPr>
    <w:rPr>
      <w:rFonts w:cs="Arial"/>
      <w:bCs/>
      <w:i/>
      <w:szCs w:val="22"/>
    </w:rPr>
  </w:style>
  <w:style w:type="paragraph" w:customStyle="1" w:styleId="Cdigo-Fonte">
    <w:name w:val="Código-Fonte"/>
    <w:basedOn w:val="MetroNormal"/>
    <w:link w:val="Cdigo-FonteChar"/>
    <w:qFormat/>
    <w:rsid w:val="00D652F6"/>
    <w:pPr>
      <w:spacing w:before="0" w:after="0" w:line="240" w:lineRule="auto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Cdigo-FonteChar">
    <w:name w:val="Código-Fonte Char"/>
    <w:basedOn w:val="MetroNormalChar"/>
    <w:link w:val="Cdigo-Fonte"/>
    <w:rsid w:val="00D652F6"/>
    <w:rPr>
      <w:rFonts w:ascii="Courier New" w:hAnsi="Courier New" w:cs="Courier New"/>
      <w:b/>
      <w:sz w:val="18"/>
      <w:szCs w:val="18"/>
      <w:lang w:val="en-US"/>
    </w:rPr>
  </w:style>
  <w:style w:type="paragraph" w:customStyle="1" w:styleId="RefernciaBibliografica">
    <w:name w:val="Referência Bibliografica"/>
    <w:basedOn w:val="Normal"/>
    <w:qFormat/>
    <w:rsid w:val="00233E27"/>
    <w:pPr>
      <w:numPr>
        <w:numId w:val="17"/>
      </w:numPr>
      <w:spacing w:before="60" w:after="60"/>
    </w:pPr>
    <w:rPr>
      <w:rFonts w:ascii="Cambria" w:eastAsiaTheme="minorEastAsia" w:hAnsi="Cambria" w:cstheme="minorBidi"/>
      <w:snapToGrid w:val="0"/>
      <w:sz w:val="24"/>
      <w:szCs w:val="24"/>
      <w:lang w:val="en-US" w:eastAsia="ja-JP"/>
    </w:rPr>
  </w:style>
  <w:style w:type="paragraph" w:customStyle="1" w:styleId="Text">
    <w:name w:val="Text"/>
    <w:basedOn w:val="Normal"/>
    <w:rsid w:val="00D87B27"/>
    <w:pPr>
      <w:widowControl w:val="0"/>
      <w:spacing w:line="252" w:lineRule="auto"/>
      <w:ind w:firstLine="202"/>
      <w:jc w:val="both"/>
    </w:pPr>
    <w:rPr>
      <w:rFonts w:ascii="Times New Roman" w:hAnsi="Times New Roman"/>
      <w:sz w:val="20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5605"/>
    <w:pPr>
      <w:keepLines/>
      <w:pageBreakBefore w:val="0"/>
      <w:widowControl/>
      <w:tabs>
        <w:tab w:val="clear" w:pos="0"/>
      </w:tabs>
      <w:spacing w:after="120" w:line="259" w:lineRule="auto"/>
      <w:ind w:left="431" w:hanging="431"/>
      <w:outlineLvl w:val="9"/>
    </w:pPr>
    <w:rPr>
      <w:rFonts w:ascii="Arial" w:eastAsiaTheme="majorEastAsia" w:hAnsi="Arial" w:cstheme="majorBidi"/>
      <w:caps w:val="0"/>
      <w:snapToGrid/>
      <w:color w:val="000000" w:themeColor="text1"/>
      <w:sz w:val="28"/>
      <w:szCs w:val="32"/>
    </w:rPr>
  </w:style>
  <w:style w:type="paragraph" w:customStyle="1" w:styleId="font5">
    <w:name w:val="font5"/>
    <w:basedOn w:val="Normal"/>
    <w:rsid w:val="007A628B"/>
    <w:pPr>
      <w:spacing w:before="100" w:beforeAutospacing="1" w:after="100" w:afterAutospacing="1"/>
    </w:pPr>
    <w:rPr>
      <w:rFonts w:ascii="Courier New" w:hAnsi="Courier New" w:cs="Courier New"/>
      <w:color w:val="000000"/>
      <w:szCs w:val="22"/>
      <w:lang w:eastAsia="pt-BR"/>
    </w:rPr>
  </w:style>
  <w:style w:type="paragraph" w:customStyle="1" w:styleId="xl63">
    <w:name w:val="xl63"/>
    <w:basedOn w:val="Normal"/>
    <w:rsid w:val="007A62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pt-BR"/>
    </w:rPr>
  </w:style>
  <w:style w:type="paragraph" w:customStyle="1" w:styleId="xl64">
    <w:name w:val="xl64"/>
    <w:basedOn w:val="Normal"/>
    <w:rsid w:val="007A62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7A62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ourier New" w:hAnsi="Courier New" w:cs="Courier New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endnote reference" w:uiPriority="99"/>
    <w:lsdException w:name="endnote tex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lang w:eastAsia="zh-CN"/>
    </w:rPr>
  </w:style>
  <w:style w:type="paragraph" w:styleId="Ttulo1">
    <w:name w:val="heading 1"/>
    <w:aliases w:val="-&gt;PART 1,Chapter,11,12,13,14,15,111,121,131,16,112,122,132,17,113,123,133,18,114,124,134,141,151,1111,1211,1311,161,1121,1221,1321,171,1131,1231,1331,19,115,125,135,142,152,1112,1212,1312,162,1122,1222,1322,172,1132,1232,1332,H1,h1,116,ERMH1,g"/>
    <w:basedOn w:val="Normal"/>
    <w:next w:val="TextoPadrao"/>
    <w:link w:val="Ttulo1Char"/>
    <w:uiPriority w:val="9"/>
    <w:qFormat/>
    <w:rsid w:val="00A236B3"/>
    <w:pPr>
      <w:keepNext/>
      <w:pageBreakBefore/>
      <w:widowControl w:val="0"/>
      <w:numPr>
        <w:numId w:val="11"/>
      </w:numPr>
      <w:spacing w:before="240" w:after="240"/>
      <w:ind w:firstLine="0"/>
      <w:outlineLvl w:val="0"/>
    </w:pPr>
    <w:rPr>
      <w:rFonts w:ascii="Times New Roman" w:hAnsi="Times New Roman"/>
      <w:b/>
      <w:caps/>
      <w:snapToGrid w:val="0"/>
      <w:sz w:val="24"/>
      <w:lang w:eastAsia="pt-BR"/>
    </w:rPr>
  </w:style>
  <w:style w:type="paragraph" w:styleId="Ttulo2">
    <w:name w:val="heading 2"/>
    <w:aliases w:val="-&gt;1.1,Title1,título 2,21,22,23,24,25,211,221,231,26,212,222,232,27,213,223,233,28,214,224,234,241,251,2111,2211,2311,261,2121,2221,2321,271,2131,2231,2331,H2,h2,2,l2,list + change bar,Title11,título 21,215,225,235,242,252,2112,2212,2312,262,h"/>
    <w:basedOn w:val="Normal"/>
    <w:next w:val="TextoPadrao"/>
    <w:link w:val="Ttulo2Char"/>
    <w:uiPriority w:val="9"/>
    <w:qFormat/>
    <w:rsid w:val="00DE451D"/>
    <w:pPr>
      <w:keepNext/>
      <w:widowControl w:val="0"/>
      <w:numPr>
        <w:ilvl w:val="1"/>
        <w:numId w:val="11"/>
      </w:numPr>
      <w:tabs>
        <w:tab w:val="clear" w:pos="936"/>
      </w:tabs>
      <w:spacing w:before="240" w:after="240" w:line="360" w:lineRule="auto"/>
      <w:ind w:left="0" w:firstLine="0"/>
      <w:outlineLvl w:val="1"/>
    </w:pPr>
    <w:rPr>
      <w:rFonts w:ascii="Times New Roman" w:hAnsi="Times New Roman"/>
      <w:b/>
      <w:smallCaps/>
      <w:snapToGrid w:val="0"/>
      <w:sz w:val="24"/>
      <w:lang w:eastAsia="pt-BR"/>
    </w:rPr>
  </w:style>
  <w:style w:type="paragraph" w:styleId="Ttulo3">
    <w:name w:val="heading 3"/>
    <w:aliases w:val="Titre 3 Car,título 3,-&gt;A.,31,32,33,34,35,311,321,331,36,312,322,332,37,313,323,333,38,314,324,334,341,351,3111,3211,3311,361,3121,3221,3321,371,3131,3231,3331,39,315,325,335,342,352,3112,3212,3312,362,3122,3222,3322,372,3132,3232,3332,310,381"/>
    <w:basedOn w:val="Normal"/>
    <w:next w:val="TextoPadrao"/>
    <w:link w:val="Ttulo3Char"/>
    <w:uiPriority w:val="9"/>
    <w:qFormat/>
    <w:rsid w:val="00BE458F"/>
    <w:pPr>
      <w:keepNext/>
      <w:widowControl w:val="0"/>
      <w:numPr>
        <w:ilvl w:val="2"/>
        <w:numId w:val="11"/>
      </w:numPr>
      <w:tabs>
        <w:tab w:val="clear" w:pos="1080"/>
      </w:tabs>
      <w:spacing w:before="240" w:after="240" w:line="360" w:lineRule="auto"/>
      <w:ind w:left="0" w:firstLine="0"/>
      <w:outlineLvl w:val="2"/>
    </w:pPr>
    <w:rPr>
      <w:rFonts w:ascii="Times New Roman" w:hAnsi="Times New Roman"/>
      <w:b/>
      <w:noProof/>
      <w:sz w:val="24"/>
      <w:lang w:eastAsia="pt-BR"/>
    </w:rPr>
  </w:style>
  <w:style w:type="paragraph" w:styleId="Ttulo4">
    <w:name w:val="heading 4"/>
    <w:aliases w:val="paragraphe[1],-&gt;1.,41,42,43,44,45,411,421,431,46,412,422,432,47,413,423,433,48,414,424,434,441,451,4111,4211,4311,461,4121,4221,4321,471,4131,4231,4331,49,410,481,491,4101,415,442,452,462,472,482,492,4102,4112,4122,416,443,453,463,473,483,493"/>
    <w:basedOn w:val="Normal"/>
    <w:next w:val="TextoPadrao"/>
    <w:link w:val="Ttulo4Char"/>
    <w:uiPriority w:val="9"/>
    <w:qFormat/>
    <w:pPr>
      <w:keepNext/>
      <w:widowControl w:val="0"/>
      <w:numPr>
        <w:ilvl w:val="3"/>
        <w:numId w:val="11"/>
      </w:numPr>
      <w:tabs>
        <w:tab w:val="clear" w:pos="1224"/>
      </w:tabs>
      <w:spacing w:before="120" w:after="120"/>
      <w:ind w:left="0" w:firstLine="0"/>
      <w:outlineLvl w:val="3"/>
    </w:pPr>
    <w:rPr>
      <w:rFonts w:ascii="Times New Roman" w:hAnsi="Times New Roman"/>
      <w:b/>
      <w:sz w:val="24"/>
      <w:lang w:eastAsia="pt-BR"/>
    </w:rPr>
  </w:style>
  <w:style w:type="paragraph" w:styleId="Ttulo5">
    <w:name w:val="heading 5"/>
    <w:aliases w:val="paragraphe[2],-&gt;a.,5 sub-bullet,sb,4,Onormaloh,Ooh,5,paragraphe[2]1,paragraphe[2]2,paragraphe[2]11,5 sub-bullet1,sb1,Ooh1,paragraphe[2]3,paragraphe[2]12,5 sub-bullet2,sb2,Ooh2,paragraphe[2]4,paragraphe[2]13,5 sub-bullet3,sb3,Ooh3"/>
    <w:basedOn w:val="Normal"/>
    <w:next w:val="TextoPadrao"/>
    <w:link w:val="Ttulo5Char"/>
    <w:uiPriority w:val="9"/>
    <w:qFormat/>
    <w:pPr>
      <w:keepNext/>
      <w:widowControl w:val="0"/>
      <w:numPr>
        <w:ilvl w:val="4"/>
        <w:numId w:val="11"/>
      </w:numPr>
      <w:spacing w:before="120"/>
      <w:outlineLvl w:val="4"/>
    </w:pPr>
    <w:rPr>
      <w:rFonts w:ascii="Times New Roman" w:hAnsi="Times New Roman"/>
      <w:b/>
      <w:sz w:val="24"/>
      <w:lang w:eastAsia="pt-BR"/>
    </w:rPr>
  </w:style>
  <w:style w:type="paragraph" w:styleId="Ttulo6">
    <w:name w:val="heading 6"/>
    <w:aliases w:val="paragraphe[3],-&gt;1),paragraphe[3]1,paragraphe[3]2,paragraphe[3]3,paragraphe[3]4,paragraphe[3]5,paragraphe[3]6,paragraphe[3]7,paragraphe[3]8,paragraphe[3]9,paragraphe[3]10,paragraphe[3]11,paragraphe[3]12,paragraphe[3]13,paragraphe[3]14,H6"/>
    <w:basedOn w:val="Normal"/>
    <w:next w:val="TextoPadrao"/>
    <w:link w:val="Ttulo6Char"/>
    <w:uiPriority w:val="9"/>
    <w:qFormat/>
    <w:pPr>
      <w:widowControl w:val="0"/>
      <w:numPr>
        <w:ilvl w:val="5"/>
        <w:numId w:val="11"/>
      </w:numPr>
      <w:spacing w:before="240" w:after="60"/>
      <w:outlineLvl w:val="5"/>
    </w:pPr>
    <w:rPr>
      <w:rFonts w:ascii="Times New Roman" w:hAnsi="Times New Roman"/>
      <w:b/>
      <w:sz w:val="24"/>
      <w:lang w:eastAsia="pt-BR"/>
    </w:rPr>
  </w:style>
  <w:style w:type="paragraph" w:styleId="Ttulo7">
    <w:name w:val="heading 7"/>
    <w:basedOn w:val="Normal"/>
    <w:next w:val="Normal"/>
    <w:link w:val="Ttulo7Char"/>
    <w:uiPriority w:val="9"/>
    <w:qFormat/>
    <w:pPr>
      <w:widowControl w:val="0"/>
      <w:numPr>
        <w:ilvl w:val="6"/>
        <w:numId w:val="11"/>
      </w:numPr>
      <w:spacing w:before="240" w:after="60"/>
      <w:outlineLvl w:val="6"/>
    </w:pPr>
    <w:rPr>
      <w:sz w:val="20"/>
      <w:lang w:eastAsia="pt-BR"/>
    </w:rPr>
  </w:style>
  <w:style w:type="paragraph" w:styleId="Ttulo8">
    <w:name w:val="heading 8"/>
    <w:basedOn w:val="Normal"/>
    <w:next w:val="Normal"/>
    <w:link w:val="Ttulo8Char"/>
    <w:uiPriority w:val="9"/>
    <w:qFormat/>
    <w:pPr>
      <w:widowControl w:val="0"/>
      <w:numPr>
        <w:ilvl w:val="7"/>
        <w:numId w:val="11"/>
      </w:numPr>
      <w:spacing w:before="240" w:after="60"/>
      <w:outlineLvl w:val="7"/>
    </w:pPr>
    <w:rPr>
      <w:i/>
      <w:sz w:val="20"/>
      <w:lang w:eastAsia="pt-BR"/>
    </w:rPr>
  </w:style>
  <w:style w:type="paragraph" w:styleId="Ttulo9">
    <w:name w:val="heading 9"/>
    <w:basedOn w:val="Normal"/>
    <w:next w:val="Normal"/>
    <w:link w:val="Ttulo9Char"/>
    <w:uiPriority w:val="9"/>
    <w:qFormat/>
    <w:pPr>
      <w:widowControl w:val="0"/>
      <w:numPr>
        <w:ilvl w:val="8"/>
        <w:numId w:val="11"/>
      </w:numPr>
      <w:spacing w:before="240" w:after="60"/>
      <w:outlineLvl w:val="8"/>
    </w:pPr>
    <w:rPr>
      <w:b/>
      <w:i/>
      <w:sz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adrao">
    <w:name w:val="TextoPadrao"/>
    <w:basedOn w:val="Normal"/>
    <w:link w:val="TextoPadraoChar"/>
    <w:qFormat/>
    <w:rsid w:val="00FE7CD2"/>
    <w:pPr>
      <w:widowControl w:val="0"/>
      <w:spacing w:before="120" w:line="360" w:lineRule="auto"/>
      <w:jc w:val="both"/>
    </w:pPr>
    <w:rPr>
      <w:rFonts w:ascii="Times New Roman" w:hAnsi="Times New Roman"/>
      <w:sz w:val="24"/>
    </w:rPr>
  </w:style>
  <w:style w:type="character" w:customStyle="1" w:styleId="TextoPadraoChar">
    <w:name w:val="TextoPadrao Char"/>
    <w:basedOn w:val="Fontepargpadro"/>
    <w:link w:val="TextoPadrao"/>
    <w:rsid w:val="00FE7CD2"/>
    <w:rPr>
      <w:sz w:val="24"/>
      <w:lang w:eastAsia="zh-CN"/>
    </w:rPr>
  </w:style>
  <w:style w:type="character" w:customStyle="1" w:styleId="Ttulo1Char">
    <w:name w:val="Título 1 Char"/>
    <w:aliases w:val="-&gt;PART 1 Char,Chapter Char,11 Char,12 Char,13 Char,14 Char,15 Char,111 Char,121 Char,131 Char,16 Char,112 Char,122 Char,132 Char,17 Char,113 Char,123 Char,133 Char,18 Char,114 Char,124 Char,134 Char,141 Char,151 Char,1111 Char,1211 Char"/>
    <w:basedOn w:val="Fontepargpadro"/>
    <w:link w:val="Ttulo1"/>
    <w:uiPriority w:val="9"/>
    <w:rsid w:val="00A236B3"/>
    <w:rPr>
      <w:b/>
      <w:caps/>
      <w:snapToGrid w:val="0"/>
      <w:sz w:val="24"/>
    </w:rPr>
  </w:style>
  <w:style w:type="character" w:customStyle="1" w:styleId="Ttulo2Char">
    <w:name w:val="Título 2 Char"/>
    <w:aliases w:val="-&gt;1.1 Char,Title1 Char,título 2 Char,21 Char,22 Char,23 Char,24 Char,25 Char,211 Char,221 Char,231 Char,26 Char,212 Char,222 Char,232 Char,27 Char,213 Char,223 Char,233 Char,28 Char,214 Char,224 Char,234 Char,241 Char,251 Char,2111 Char"/>
    <w:basedOn w:val="Fontepargpadro"/>
    <w:link w:val="Ttulo2"/>
    <w:uiPriority w:val="9"/>
    <w:rsid w:val="00632102"/>
    <w:rPr>
      <w:b/>
      <w:smallCaps/>
      <w:snapToGrid w:val="0"/>
      <w:sz w:val="24"/>
    </w:rPr>
  </w:style>
  <w:style w:type="character" w:customStyle="1" w:styleId="Ttulo3Char">
    <w:name w:val="Título 3 Char"/>
    <w:aliases w:val="Titre 3 Car Char,título 3 Char,-&gt;A. Char,31 Char,32 Char,33 Char,34 Char,35 Char,311 Char,321 Char,331 Char,36 Char,312 Char,322 Char,332 Char,37 Char,313 Char,323 Char,333 Char,38 Char,314 Char,324 Char,334 Char,341 Char,351 Char,361 Char"/>
    <w:basedOn w:val="Fontepargpadro"/>
    <w:link w:val="Ttulo3"/>
    <w:uiPriority w:val="9"/>
    <w:rsid w:val="00632102"/>
    <w:rPr>
      <w:b/>
      <w:noProof/>
      <w:sz w:val="24"/>
    </w:rPr>
  </w:style>
  <w:style w:type="character" w:customStyle="1" w:styleId="Ttulo4Char">
    <w:name w:val="Título 4 Char"/>
    <w:aliases w:val="paragraphe[1] Char,-&gt;1. Char,41 Char,42 Char,43 Char,44 Char,45 Char,411 Char,421 Char,431 Char,46 Char,412 Char,422 Char,432 Char,47 Char,413 Char,423 Char,433 Char,48 Char,414 Char,424 Char,434 Char,441 Char,451 Char,4111 Char,4211 Char"/>
    <w:basedOn w:val="Fontepargpadro"/>
    <w:link w:val="Ttulo4"/>
    <w:uiPriority w:val="9"/>
    <w:rsid w:val="00632102"/>
    <w:rPr>
      <w:b/>
      <w:sz w:val="24"/>
    </w:rPr>
  </w:style>
  <w:style w:type="character" w:customStyle="1" w:styleId="Ttulo5Char">
    <w:name w:val="Título 5 Char"/>
    <w:aliases w:val="paragraphe[2] Char,-&gt;a. Char,5 sub-bullet Char,sb Char,4 Char,Onormaloh Char,Ooh Char,5 Char,paragraphe[2]1 Char,paragraphe[2]2 Char,paragraphe[2]11 Char,5 sub-bullet1 Char,sb1 Char,Ooh1 Char,paragraphe[2]3 Char,paragraphe[2]12 Char"/>
    <w:basedOn w:val="Fontepargpadro"/>
    <w:link w:val="Ttulo5"/>
    <w:uiPriority w:val="9"/>
    <w:rsid w:val="00632102"/>
    <w:rPr>
      <w:b/>
      <w:sz w:val="24"/>
    </w:rPr>
  </w:style>
  <w:style w:type="character" w:customStyle="1" w:styleId="Ttulo6Char">
    <w:name w:val="Título 6 Char"/>
    <w:aliases w:val="paragraphe[3] Char,-&gt;1) Char,paragraphe[3]1 Char,paragraphe[3]2 Char,paragraphe[3]3 Char,paragraphe[3]4 Char,paragraphe[3]5 Char,paragraphe[3]6 Char,paragraphe[3]7 Char,paragraphe[3]8 Char,paragraphe[3]9 Char,paragraphe[3]10 Char,H6 Char"/>
    <w:basedOn w:val="Fontepargpadro"/>
    <w:link w:val="Ttulo6"/>
    <w:uiPriority w:val="9"/>
    <w:rsid w:val="00632102"/>
    <w:rPr>
      <w:b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5D5605"/>
    <w:rPr>
      <w:rFonts w:ascii="Arial" w:hAnsi="Arial"/>
    </w:rPr>
  </w:style>
  <w:style w:type="character" w:customStyle="1" w:styleId="Ttulo8Char">
    <w:name w:val="Título 8 Char"/>
    <w:basedOn w:val="Fontepargpadro"/>
    <w:link w:val="Ttulo8"/>
    <w:uiPriority w:val="9"/>
    <w:rsid w:val="005D5605"/>
    <w:rPr>
      <w:rFonts w:ascii="Arial" w:hAnsi="Arial"/>
      <w:i/>
    </w:rPr>
  </w:style>
  <w:style w:type="character" w:customStyle="1" w:styleId="Ttulo9Char">
    <w:name w:val="Título 9 Char"/>
    <w:basedOn w:val="Fontepargpadro"/>
    <w:link w:val="Ttulo9"/>
    <w:uiPriority w:val="9"/>
    <w:rsid w:val="005D5605"/>
    <w:rPr>
      <w:rFonts w:ascii="Arial" w:hAnsi="Arial"/>
      <w:b/>
      <w:i/>
      <w:sz w:val="18"/>
    </w:rPr>
  </w:style>
  <w:style w:type="paragraph" w:styleId="Cabealho">
    <w:name w:val="header"/>
    <w:aliases w:val="encabezado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encabezado Char"/>
    <w:basedOn w:val="Fontepargpadro"/>
    <w:link w:val="Cabealho"/>
    <w:uiPriority w:val="99"/>
    <w:rsid w:val="00757110"/>
    <w:rPr>
      <w:rFonts w:ascii="Arial" w:hAnsi="Arial"/>
      <w:sz w:val="22"/>
      <w:lang w:eastAsia="zh-CN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757110"/>
    <w:rPr>
      <w:rFonts w:ascii="Arial" w:hAnsi="Arial"/>
      <w:sz w:val="22"/>
      <w:lang w:eastAsia="zh-CN"/>
    </w:rPr>
  </w:style>
  <w:style w:type="character" w:styleId="Nmerodepgina">
    <w:name w:val="page number"/>
    <w:basedOn w:val="Fontepargpadro"/>
  </w:style>
  <w:style w:type="paragraph" w:customStyle="1" w:styleId="Testeerrotratamento">
    <w:name w:val="Teste: erro/tratamento"/>
    <w:basedOn w:val="Normal"/>
    <w:pPr>
      <w:numPr>
        <w:numId w:val="7"/>
      </w:numPr>
    </w:pPr>
    <w:rPr>
      <w:rFonts w:ascii="Times New Roman" w:hAnsi="Times New Roman"/>
      <w:sz w:val="20"/>
      <w:lang w:val="en-US" w:eastAsia="pt-BR"/>
    </w:rPr>
  </w:style>
  <w:style w:type="paragraph" w:customStyle="1" w:styleId="Metr-PargrafoNormal">
    <w:name w:val="Metrô - Parágrafo Normal"/>
    <w:basedOn w:val="TextosemFormatao"/>
    <w:pPr>
      <w:widowControl/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TextosemFormatao">
    <w:name w:val="Plain Text"/>
    <w:basedOn w:val="Normal"/>
    <w:link w:val="TextosemFormataoChar"/>
    <w:uiPriority w:val="99"/>
    <w:pPr>
      <w:widowControl w:val="0"/>
    </w:pPr>
    <w:rPr>
      <w:rFonts w:ascii="Courier New" w:hAnsi="Courier New"/>
      <w:sz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57110"/>
    <w:rPr>
      <w:rFonts w:ascii="Courier New" w:hAnsi="Courier New"/>
    </w:rPr>
  </w:style>
  <w:style w:type="paragraph" w:customStyle="1" w:styleId="MetroNormalPonto1">
    <w:name w:val="MetroNormalPonto1"/>
    <w:basedOn w:val="Normal"/>
    <w:pPr>
      <w:numPr>
        <w:numId w:val="2"/>
      </w:numPr>
      <w:spacing w:before="60" w:after="60" w:line="360" w:lineRule="auto"/>
      <w:jc w:val="both"/>
    </w:pPr>
    <w:rPr>
      <w:rFonts w:ascii="Times New Roman" w:hAnsi="Times New Roman"/>
      <w:sz w:val="24"/>
      <w:lang w:eastAsia="pt-BR"/>
    </w:rPr>
  </w:style>
  <w:style w:type="paragraph" w:customStyle="1" w:styleId="Metr-Legenda">
    <w:name w:val="Metrô - Legenda"/>
    <w:basedOn w:val="TextosemFormatao"/>
    <w:pPr>
      <w:widowControl/>
      <w:spacing w:before="120" w:after="120"/>
      <w:jc w:val="center"/>
    </w:pPr>
    <w:rPr>
      <w:rFonts w:ascii="Times New Roman" w:hAnsi="Times New Roman"/>
      <w:i/>
      <w:sz w:val="24"/>
    </w:rPr>
  </w:style>
  <w:style w:type="paragraph" w:customStyle="1" w:styleId="TituloPrincipal">
    <w:name w:val="Titulo Principal"/>
    <w:basedOn w:val="Ttulo1"/>
    <w:pPr>
      <w:spacing w:line="401" w:lineRule="auto"/>
      <w:jc w:val="center"/>
    </w:pPr>
    <w:rPr>
      <w:sz w:val="28"/>
    </w:rPr>
  </w:style>
  <w:style w:type="paragraph" w:customStyle="1" w:styleId="MetroNormalPonto2">
    <w:name w:val="MetroNormalPonto2"/>
    <w:basedOn w:val="MetroNormalPonto1"/>
    <w:pPr>
      <w:numPr>
        <w:numId w:val="1"/>
      </w:numPr>
      <w:spacing w:before="120"/>
      <w:ind w:left="1037" w:hanging="357"/>
    </w:pPr>
  </w:style>
  <w:style w:type="character" w:customStyle="1" w:styleId="destaque">
    <w:name w:val="destaque"/>
    <w:rPr>
      <w:rFonts w:ascii="Times New Roman" w:hAnsi="Times New Roman"/>
      <w:dstrike w:val="0"/>
      <w:noProof w:val="0"/>
      <w:color w:val="auto"/>
      <w:sz w:val="24"/>
      <w:u w:val="single"/>
      <w:bdr w:val="none" w:sz="0" w:space="0" w:color="auto"/>
      <w:vertAlign w:val="baseline"/>
      <w:lang w:val="pt-BR"/>
    </w:rPr>
  </w:style>
  <w:style w:type="paragraph" w:customStyle="1" w:styleId="Marcador">
    <w:name w:val="Marcador"/>
    <w:basedOn w:val="Normal"/>
    <w:autoRedefine/>
    <w:rsid w:val="00281828"/>
    <w:pPr>
      <w:spacing w:line="360" w:lineRule="auto"/>
      <w:ind w:firstLine="708"/>
      <w:jc w:val="both"/>
    </w:pPr>
    <w:rPr>
      <w:rFonts w:ascii="Times New Roman" w:hAnsi="Times New Roman"/>
      <w:iCs/>
      <w:sz w:val="24"/>
      <w:lang w:eastAsia="pt-BR"/>
    </w:rPr>
  </w:style>
  <w:style w:type="paragraph" w:customStyle="1" w:styleId="Estilo2">
    <w:name w:val="Estilo2"/>
    <w:basedOn w:val="Normal"/>
    <w:pPr>
      <w:numPr>
        <w:numId w:val="3"/>
      </w:numPr>
      <w:spacing w:before="120" w:after="120"/>
      <w:jc w:val="both"/>
    </w:pPr>
    <w:rPr>
      <w:rFonts w:ascii="Times New Roman" w:hAnsi="Times New Roman"/>
      <w:sz w:val="24"/>
      <w:lang w:eastAsia="pt-BR"/>
    </w:rPr>
  </w:style>
  <w:style w:type="paragraph" w:customStyle="1" w:styleId="METROMOLDURA1">
    <w:name w:val="METRO MOLDURA1"/>
    <w:pPr>
      <w:spacing w:before="60"/>
      <w:jc w:val="center"/>
    </w:pPr>
    <w:rPr>
      <w:b/>
      <w:noProof/>
      <w:color w:val="FFFFFF"/>
      <w:sz w:val="28"/>
    </w:rPr>
  </w:style>
  <w:style w:type="paragraph" w:customStyle="1" w:styleId="METROMOLDURA2">
    <w:name w:val="METRO MOLDURA2"/>
    <w:rPr>
      <w:rFonts w:ascii="Arial" w:hAnsi="Arial"/>
      <w:b/>
      <w:noProof/>
      <w:color w:val="0000FF"/>
      <w:sz w:val="22"/>
    </w:rPr>
  </w:style>
  <w:style w:type="paragraph" w:customStyle="1" w:styleId="MetroNormal">
    <w:name w:val="MetroNormal"/>
    <w:basedOn w:val="Normal"/>
    <w:link w:val="MetroNormalChar"/>
    <w:qFormat/>
    <w:pPr>
      <w:spacing w:before="60" w:after="60" w:line="360" w:lineRule="auto"/>
      <w:jc w:val="both"/>
    </w:pPr>
    <w:rPr>
      <w:rFonts w:ascii="Times New Roman" w:hAnsi="Times New Roman"/>
      <w:sz w:val="24"/>
      <w:lang w:eastAsia="pt-BR"/>
    </w:rPr>
  </w:style>
  <w:style w:type="character" w:customStyle="1" w:styleId="MetroNormalChar">
    <w:name w:val="MetroNormal Char"/>
    <w:link w:val="MetroNormal"/>
    <w:rsid w:val="00757110"/>
    <w:rPr>
      <w:sz w:val="24"/>
    </w:rPr>
  </w:style>
  <w:style w:type="paragraph" w:customStyle="1" w:styleId="MetroNormalPonto">
    <w:name w:val="MetroNormalPonto"/>
    <w:basedOn w:val="MetroNormal"/>
    <w:pPr>
      <w:numPr>
        <w:ilvl w:val="1"/>
        <w:numId w:val="8"/>
      </w:numPr>
    </w:pPr>
  </w:style>
  <w:style w:type="paragraph" w:customStyle="1" w:styleId="Figura">
    <w:name w:val="Figura"/>
    <w:basedOn w:val="Metr-PargrafoNormal"/>
    <w:next w:val="FiguraLeg"/>
    <w:link w:val="FiguraChar"/>
    <w:pPr>
      <w:keepNext/>
      <w:keepLines/>
      <w:spacing w:before="0" w:line="240" w:lineRule="auto"/>
      <w:jc w:val="center"/>
    </w:pPr>
  </w:style>
  <w:style w:type="paragraph" w:customStyle="1" w:styleId="FiguraLeg">
    <w:name w:val="FiguraLeg"/>
    <w:basedOn w:val="Figura"/>
    <w:link w:val="FiguraLegChar"/>
    <w:qFormat/>
    <w:pPr>
      <w:keepNext w:val="0"/>
      <w:spacing w:after="360"/>
    </w:pPr>
    <w:rPr>
      <w:i/>
      <w:szCs w:val="24"/>
    </w:rPr>
  </w:style>
  <w:style w:type="character" w:customStyle="1" w:styleId="FiguraLegChar">
    <w:name w:val="FiguraLeg Char"/>
    <w:link w:val="FiguraLeg"/>
    <w:rsid w:val="00C633EC"/>
    <w:rPr>
      <w:i/>
      <w:sz w:val="24"/>
      <w:szCs w:val="24"/>
      <w:lang w:val="pt-BR" w:eastAsia="pt-BR" w:bidi="ar-SA"/>
    </w:rPr>
  </w:style>
  <w:style w:type="character" w:customStyle="1" w:styleId="FiguraChar">
    <w:name w:val="Figura Char"/>
    <w:link w:val="Figura"/>
    <w:rsid w:val="00C633EC"/>
    <w:rPr>
      <w:sz w:val="24"/>
      <w:lang w:val="pt-BR" w:eastAsia="pt-BR" w:bidi="ar-SA"/>
    </w:rPr>
  </w:style>
  <w:style w:type="paragraph" w:customStyle="1" w:styleId="Problemadetectado">
    <w:name w:val="Problema detectado"/>
    <w:basedOn w:val="Normal"/>
    <w:pPr>
      <w:keepLines/>
      <w:numPr>
        <w:numId w:val="4"/>
      </w:numPr>
      <w:spacing w:after="120" w:line="360" w:lineRule="auto"/>
      <w:jc w:val="both"/>
    </w:pPr>
    <w:rPr>
      <w:rFonts w:ascii="Times New Roman" w:hAnsi="Times New Roman"/>
      <w:sz w:val="24"/>
      <w:lang w:eastAsia="pt-BR"/>
    </w:rPr>
  </w:style>
  <w:style w:type="paragraph" w:customStyle="1" w:styleId="Nomedarotina">
    <w:name w:val="Nome da rotina"/>
    <w:basedOn w:val="Normal"/>
    <w:pPr>
      <w:keepNext/>
      <w:keepLines/>
      <w:spacing w:before="120" w:after="120"/>
    </w:pPr>
    <w:rPr>
      <w:rFonts w:ascii="Times New Roman" w:hAnsi="Times New Roman"/>
      <w:b/>
      <w:sz w:val="24"/>
      <w:lang w:eastAsia="pt-BR"/>
    </w:rPr>
  </w:style>
  <w:style w:type="paragraph" w:customStyle="1" w:styleId="P1">
    <w:name w:val="P1"/>
    <w:basedOn w:val="Normal"/>
    <w:pPr>
      <w:tabs>
        <w:tab w:val="num" w:pos="360"/>
      </w:tabs>
    </w:pPr>
    <w:rPr>
      <w:rFonts w:ascii="Times New Roman" w:hAnsi="Times New Roman"/>
      <w:sz w:val="20"/>
      <w:lang w:val="en-US" w:eastAsia="pt-BR"/>
    </w:rPr>
  </w:style>
  <w:style w:type="paragraph" w:customStyle="1" w:styleId="PARME15">
    <w:name w:val="PAR.M.E.1.5"/>
    <w:pPr>
      <w:spacing w:before="60" w:after="60"/>
      <w:jc w:val="both"/>
    </w:pPr>
    <w:rPr>
      <w:sz w:val="24"/>
    </w:rPr>
  </w:style>
  <w:style w:type="paragraph" w:customStyle="1" w:styleId="Testedescrio">
    <w:name w:val="Teste: descrição"/>
    <w:basedOn w:val="Normal"/>
    <w:pPr>
      <w:numPr>
        <w:numId w:val="5"/>
      </w:numPr>
    </w:pPr>
    <w:rPr>
      <w:rFonts w:ascii="Times New Roman" w:hAnsi="Times New Roman"/>
      <w:sz w:val="20"/>
      <w:lang w:eastAsia="pt-BR"/>
    </w:rPr>
  </w:style>
  <w:style w:type="paragraph" w:customStyle="1" w:styleId="MetroPonto">
    <w:name w:val="MetroPonto"/>
    <w:basedOn w:val="Normal"/>
    <w:pPr>
      <w:numPr>
        <w:numId w:val="6"/>
      </w:numPr>
    </w:pPr>
    <w:rPr>
      <w:rFonts w:ascii="Times New Roman" w:hAnsi="Times New Roman"/>
      <w:sz w:val="20"/>
      <w:lang w:eastAsia="pt-BR"/>
    </w:rPr>
  </w:style>
  <w:style w:type="paragraph" w:customStyle="1" w:styleId="Alstom">
    <w:name w:val="Alstom"/>
    <w:basedOn w:val="Testeerrotratamento"/>
    <w:next w:val="Normal"/>
    <w:pPr>
      <w:numPr>
        <w:numId w:val="0"/>
      </w:numPr>
      <w:spacing w:before="120" w:after="120" w:line="360" w:lineRule="auto"/>
      <w:ind w:left="567"/>
      <w:jc w:val="both"/>
    </w:pPr>
    <w:rPr>
      <w:rFonts w:ascii="Arial Narrow" w:hAnsi="Arial Narrow"/>
      <w:sz w:val="24"/>
      <w:lang w:val="pt-BR"/>
    </w:rPr>
  </w:style>
  <w:style w:type="paragraph" w:customStyle="1" w:styleId="Estilo1">
    <w:name w:val="Estilo1"/>
    <w:basedOn w:val="Normal"/>
    <w:pPr>
      <w:jc w:val="both"/>
    </w:pPr>
    <w:rPr>
      <w:rFonts w:ascii="Times New Roman" w:hAnsi="Times New Roman"/>
      <w:sz w:val="24"/>
      <w:lang w:eastAsia="pt-BR"/>
    </w:rPr>
  </w:style>
  <w:style w:type="paragraph" w:customStyle="1" w:styleId="Texto1">
    <w:name w:val="Texto1"/>
    <w:basedOn w:val="Normal"/>
    <w:pPr>
      <w:keepLines/>
      <w:spacing w:before="120" w:after="120"/>
      <w:ind w:left="1418" w:right="567"/>
      <w:jc w:val="both"/>
    </w:pPr>
    <w:rPr>
      <w:lang w:eastAsia="pt-BR"/>
    </w:rPr>
  </w:style>
  <w:style w:type="paragraph" w:customStyle="1" w:styleId="verbete">
    <w:name w:val="verbete"/>
    <w:basedOn w:val="Normal"/>
    <w:pPr>
      <w:spacing w:before="120" w:line="360" w:lineRule="auto"/>
      <w:ind w:left="709" w:hanging="709"/>
      <w:jc w:val="both"/>
    </w:pPr>
    <w:rPr>
      <w:rFonts w:ascii="Times New Roman" w:hAnsi="Times New Roman"/>
      <w:sz w:val="24"/>
      <w:lang w:eastAsia="pt-BR"/>
    </w:rPr>
  </w:style>
  <w:style w:type="character" w:customStyle="1" w:styleId="nomedeverbete">
    <w:name w:val="nome de verbete"/>
    <w:rPr>
      <w:b/>
      <w:smallCaps/>
      <w:dstrike w:val="0"/>
      <w:color w:val="auto"/>
      <w:vertAlign w:val="baseline"/>
    </w:rPr>
  </w:style>
  <w:style w:type="paragraph" w:customStyle="1" w:styleId="observaoverbete">
    <w:name w:val="observação verbete"/>
    <w:basedOn w:val="verbete"/>
    <w:pPr>
      <w:keepNext/>
      <w:keepLines/>
      <w:spacing w:before="0" w:line="240" w:lineRule="auto"/>
      <w:ind w:firstLine="0"/>
    </w:pPr>
    <w:rPr>
      <w:sz w:val="20"/>
    </w:rPr>
  </w:style>
  <w:style w:type="paragraph" w:customStyle="1" w:styleId="itemobservaoverbete">
    <w:name w:val="item observação verbete"/>
    <w:basedOn w:val="observaoverbete"/>
    <w:pPr>
      <w:tabs>
        <w:tab w:val="num" w:pos="360"/>
      </w:tabs>
      <w:ind w:left="1248" w:hanging="360"/>
    </w:pPr>
  </w:style>
  <w:style w:type="paragraph" w:customStyle="1" w:styleId="marca1">
    <w:name w:val="marca 1"/>
    <w:autoRedefine/>
    <w:pPr>
      <w:numPr>
        <w:numId w:val="9"/>
      </w:numPr>
      <w:spacing w:after="240" w:line="360" w:lineRule="auto"/>
      <w:jc w:val="both"/>
    </w:pPr>
    <w:rPr>
      <w:noProof/>
      <w:sz w:val="24"/>
    </w:rPr>
  </w:style>
  <w:style w:type="paragraph" w:customStyle="1" w:styleId="texto10">
    <w:name w:val="texto 1"/>
    <w:next w:val="Normal"/>
    <w:autoRedefine/>
    <w:pPr>
      <w:spacing w:after="240" w:line="360" w:lineRule="auto"/>
      <w:jc w:val="both"/>
    </w:pPr>
    <w:rPr>
      <w:noProof/>
      <w:sz w:val="24"/>
    </w:rPr>
  </w:style>
  <w:style w:type="paragraph" w:customStyle="1" w:styleId="NUMEROCPTM">
    <w:name w:val="NUMERO CPTM"/>
    <w:pPr>
      <w:jc w:val="right"/>
    </w:pPr>
    <w:rPr>
      <w:rFonts w:ascii="Arial" w:hAnsi="Arial"/>
      <w:b/>
      <w:noProof/>
      <w:sz w:val="22"/>
    </w:rPr>
  </w:style>
  <w:style w:type="paragraph" w:customStyle="1" w:styleId="CorpodeTexto">
    <w:name w:val="Corpo de Texto"/>
    <w:basedOn w:val="Normal"/>
    <w:pPr>
      <w:spacing w:before="120" w:after="120" w:line="360" w:lineRule="exact"/>
      <w:jc w:val="both"/>
    </w:pPr>
    <w:rPr>
      <w:rFonts w:ascii="FuturaA Bk BT" w:hAnsi="FuturaA Bk BT"/>
      <w:sz w:val="24"/>
      <w:lang w:eastAsia="pt-BR"/>
    </w:rPr>
  </w:style>
  <w:style w:type="paragraph" w:customStyle="1" w:styleId="Normal1">
    <w:name w:val="Normal1"/>
    <w:basedOn w:val="Normal"/>
    <w:pPr>
      <w:widowControl w:val="0"/>
    </w:pPr>
    <w:rPr>
      <w:rFonts w:ascii="Times New Roman" w:hAnsi="Times New Roman"/>
      <w:snapToGrid w:val="0"/>
      <w:sz w:val="18"/>
      <w:lang w:eastAsia="pt-BR"/>
    </w:rPr>
  </w:style>
  <w:style w:type="paragraph" w:customStyle="1" w:styleId="StyleHeading1Linespacing15lines">
    <w:name w:val="Style Heading 1 + Line spacing:  1.5 lines"/>
    <w:basedOn w:val="Ttulo1"/>
    <w:pPr>
      <w:numPr>
        <w:numId w:val="10"/>
      </w:numPr>
      <w:spacing w:line="360" w:lineRule="auto"/>
    </w:pPr>
    <w:rPr>
      <w:bCs/>
    </w:rPr>
  </w:style>
  <w:style w:type="paragraph" w:customStyle="1" w:styleId="MetroItemLetra">
    <w:name w:val="MetroItemLetra"/>
    <w:basedOn w:val="Ttulo4"/>
    <w:pPr>
      <w:keepLines/>
      <w:widowControl/>
      <w:numPr>
        <w:ilvl w:val="0"/>
        <w:numId w:val="0"/>
      </w:numPr>
      <w:spacing w:after="240"/>
    </w:pPr>
    <w:rPr>
      <w:b w:val="0"/>
      <w:lang w:eastAsia="zh-CN"/>
    </w:rPr>
  </w:style>
  <w:style w:type="paragraph" w:customStyle="1" w:styleId="Metr-Figura">
    <w:name w:val="Metrô - Figura"/>
    <w:basedOn w:val="TextosemFormatao"/>
    <w:pPr>
      <w:keepNext/>
      <w:widowControl/>
      <w:spacing w:before="120" w:after="120"/>
      <w:jc w:val="center"/>
    </w:pPr>
    <w:rPr>
      <w:rFonts w:ascii="Times New Roman" w:hAnsi="Times New Roman"/>
      <w:sz w:val="24"/>
      <w:lang w:eastAsia="zh-CN"/>
    </w:rPr>
  </w:style>
  <w:style w:type="paragraph" w:customStyle="1" w:styleId="TextoRelatorio">
    <w:name w:val="Texto Relatorio"/>
    <w:pPr>
      <w:spacing w:line="360" w:lineRule="auto"/>
      <w:jc w:val="both"/>
    </w:pPr>
    <w:rPr>
      <w:sz w:val="24"/>
    </w:rPr>
  </w:style>
  <w:style w:type="paragraph" w:customStyle="1" w:styleId="RefernciaBibliogrfica">
    <w:name w:val="Referência Bibliográfica"/>
    <w:basedOn w:val="Normal"/>
    <w:autoRedefine/>
    <w:pPr>
      <w:numPr>
        <w:numId w:val="12"/>
      </w:numPr>
      <w:spacing w:before="60" w:after="60" w:line="360" w:lineRule="auto"/>
      <w:jc w:val="both"/>
    </w:pPr>
    <w:rPr>
      <w:rFonts w:ascii="Times New Roman" w:hAnsi="Times New Roman"/>
      <w:b/>
      <w:snapToGrid w:val="0"/>
      <w:sz w:val="24"/>
      <w:lang w:eastAsia="pt-BR"/>
    </w:rPr>
  </w:style>
  <w:style w:type="paragraph" w:customStyle="1" w:styleId="Ttulodetabela">
    <w:name w:val="Título de tabela"/>
    <w:basedOn w:val="Normal"/>
    <w:autoRedefine/>
    <w:pPr>
      <w:jc w:val="center"/>
    </w:pPr>
    <w:rPr>
      <w:rFonts w:ascii="Tahoma" w:hAnsi="Tahoma" w:cs="Tahoma"/>
      <w:b/>
      <w:snapToGrid w:val="0"/>
      <w:spacing w:val="-10"/>
      <w:sz w:val="16"/>
      <w:szCs w:val="16"/>
      <w:lang w:eastAsia="pt-BR"/>
    </w:rPr>
  </w:style>
  <w:style w:type="paragraph" w:customStyle="1" w:styleId="Tabelacentralizadanormal">
    <w:name w:val="Tabela centralizada normal"/>
    <w:basedOn w:val="Normal"/>
    <w:autoRedefine/>
    <w:pPr>
      <w:keepNext/>
      <w:spacing w:before="60" w:after="60"/>
      <w:jc w:val="center"/>
    </w:pPr>
    <w:rPr>
      <w:rFonts w:ascii="Tahoma" w:hAnsi="Tahoma" w:cs="Tahoma"/>
      <w:snapToGrid w:val="0"/>
      <w:spacing w:val="-10"/>
      <w:sz w:val="16"/>
      <w:szCs w:val="16"/>
      <w:lang w:eastAsia="pt-BR"/>
    </w:rPr>
  </w:style>
  <w:style w:type="paragraph" w:customStyle="1" w:styleId="Tabelacentralizadanegrito">
    <w:name w:val="Tabela centralizada negrito"/>
    <w:basedOn w:val="Normal"/>
    <w:autoRedefine/>
    <w:pPr>
      <w:keepNext/>
      <w:spacing w:before="60" w:after="60"/>
      <w:jc w:val="center"/>
    </w:pPr>
    <w:rPr>
      <w:rFonts w:ascii="Tahoma" w:hAnsi="Tahoma" w:cs="Tahoma"/>
      <w:b/>
      <w:spacing w:val="-10"/>
      <w:sz w:val="16"/>
      <w:szCs w:val="16"/>
      <w:lang w:val="en-US" w:eastAsia="pt-BR"/>
    </w:rPr>
  </w:style>
  <w:style w:type="paragraph" w:customStyle="1" w:styleId="Tabelaesquerdanormal">
    <w:name w:val="Tabela à esquerda normal"/>
    <w:basedOn w:val="Normal"/>
    <w:autoRedefine/>
    <w:pPr>
      <w:widowControl w:val="0"/>
      <w:spacing w:after="120"/>
      <w:jc w:val="center"/>
    </w:pPr>
    <w:rPr>
      <w:rFonts w:ascii="Times New Roman" w:hAnsi="Times New Roman"/>
      <w:sz w:val="16"/>
      <w:lang w:eastAsia="pt-BR"/>
    </w:rPr>
  </w:style>
  <w:style w:type="character" w:customStyle="1" w:styleId="ItemNegrito">
    <w:name w:val="Item Negrito"/>
    <w:rPr>
      <w:rFonts w:ascii="Courier New" w:hAnsi="Courier New"/>
      <w:b/>
      <w:sz w:val="24"/>
    </w:rPr>
  </w:style>
  <w:style w:type="paragraph" w:customStyle="1" w:styleId="ANEXO">
    <w:name w:val="ANEXO"/>
    <w:basedOn w:val="Ttulo1"/>
    <w:pPr>
      <w:numPr>
        <w:numId w:val="13"/>
      </w:numPr>
      <w:tabs>
        <w:tab w:val="clear" w:pos="720"/>
        <w:tab w:val="num" w:pos="360"/>
        <w:tab w:val="left" w:pos="4968"/>
        <w:tab w:val="left" w:pos="5995"/>
        <w:tab w:val="left" w:pos="6734"/>
        <w:tab w:val="left" w:pos="7474"/>
        <w:tab w:val="left" w:pos="8213"/>
        <w:tab w:val="left" w:pos="8952"/>
        <w:tab w:val="left" w:pos="9691"/>
        <w:tab w:val="left" w:pos="10430"/>
        <w:tab w:val="left" w:pos="11170"/>
        <w:tab w:val="left" w:pos="11909"/>
        <w:tab w:val="left" w:pos="12648"/>
        <w:tab w:val="left" w:pos="13675"/>
      </w:tabs>
      <w:spacing w:before="0"/>
      <w:ind w:left="0" w:firstLine="360"/>
    </w:pPr>
    <w:rPr>
      <w:caps w:val="0"/>
      <w:color w:val="000000"/>
      <w:sz w:val="28"/>
    </w:rPr>
  </w:style>
  <w:style w:type="paragraph" w:customStyle="1" w:styleId="ANEXO1">
    <w:name w:val="ANEXO1"/>
    <w:basedOn w:val="ANEXO"/>
    <w:rPr>
      <w:b w:val="0"/>
      <w:sz w:val="24"/>
    </w:rPr>
  </w:style>
  <w:style w:type="paragraph" w:customStyle="1" w:styleId="EstiloTtulo1Centralizado">
    <w:name w:val="Estilo Título 1 + Centralizado"/>
    <w:basedOn w:val="Ttulo1"/>
    <w:pPr>
      <w:pageBreakBefore w:val="0"/>
      <w:numPr>
        <w:numId w:val="0"/>
      </w:numPr>
      <w:tabs>
        <w:tab w:val="num" w:pos="360"/>
      </w:tabs>
      <w:spacing w:before="0"/>
      <w:ind w:left="360" w:hanging="360"/>
      <w:jc w:val="center"/>
    </w:pPr>
    <w:rPr>
      <w:bCs/>
      <w:snapToGrid/>
    </w:rPr>
  </w:style>
  <w:style w:type="paragraph" w:customStyle="1" w:styleId="TabelaLeg">
    <w:name w:val="TabelaLeg"/>
    <w:basedOn w:val="Figura"/>
    <w:next w:val="Tabelacentralizadanormal"/>
    <w:qFormat/>
    <w:rsid w:val="00DE4312"/>
    <w:pPr>
      <w:spacing w:before="240"/>
    </w:pPr>
    <w:rPr>
      <w:i/>
      <w:szCs w:val="24"/>
    </w:rPr>
  </w:style>
  <w:style w:type="paragraph" w:customStyle="1" w:styleId="X">
    <w:name w:val="X"/>
    <w:pPr>
      <w:widowControl w:val="0"/>
      <w:jc w:val="center"/>
    </w:pPr>
    <w:rPr>
      <w:rFonts w:ascii="Arial" w:hAnsi="Arial"/>
      <w:noProof/>
      <w:sz w:val="14"/>
      <w:lang w:val="en-US" w:eastAsia="zh-CN"/>
    </w:rPr>
  </w:style>
  <w:style w:type="paragraph" w:customStyle="1" w:styleId="Tabelaesquerdanegrito">
    <w:name w:val="Tabela à esquerda negrito"/>
    <w:basedOn w:val="Normal"/>
    <w:autoRedefine/>
    <w:pPr>
      <w:spacing w:before="60" w:after="60"/>
    </w:pPr>
    <w:rPr>
      <w:rFonts w:ascii="Courier New" w:hAnsi="Courier New"/>
      <w:b/>
      <w:snapToGrid w:val="0"/>
      <w:spacing w:val="-10"/>
      <w:lang w:eastAsia="pt-BR"/>
    </w:rPr>
  </w:style>
  <w:style w:type="paragraph" w:customStyle="1" w:styleId="TITULOTABELA">
    <w:name w:val="TITULO TABELA"/>
    <w:basedOn w:val="Ttulo1"/>
    <w:pPr>
      <w:pageBreakBefore w:val="0"/>
      <w:numPr>
        <w:numId w:val="0"/>
      </w:numPr>
      <w:spacing w:before="0" w:after="0"/>
      <w:jc w:val="center"/>
      <w:outlineLvl w:val="9"/>
    </w:pPr>
    <w:rPr>
      <w:rFonts w:ascii="Arial" w:hAnsi="Arial"/>
      <w:caps w:val="0"/>
      <w:sz w:val="18"/>
    </w:rPr>
  </w:style>
  <w:style w:type="paragraph" w:customStyle="1" w:styleId="MetroFigura">
    <w:name w:val="MetroFigura"/>
    <w:basedOn w:val="MetroNormal"/>
    <w:pPr>
      <w:widowControl w:val="0"/>
      <w:spacing w:before="0" w:after="240" w:line="240" w:lineRule="auto"/>
      <w:jc w:val="center"/>
    </w:pPr>
    <w:rPr>
      <w:snapToGrid w:val="0"/>
    </w:rPr>
  </w:style>
  <w:style w:type="paragraph" w:styleId="Ttulo">
    <w:name w:val="Title"/>
    <w:basedOn w:val="Normal"/>
    <w:next w:val="TextoPadrao"/>
    <w:qFormat/>
    <w:pPr>
      <w:spacing w:before="60" w:after="60" w:line="360" w:lineRule="auto"/>
      <w:jc w:val="center"/>
    </w:pPr>
    <w:rPr>
      <w:rFonts w:ascii="Times New Roman" w:hAnsi="Times New Roman"/>
      <w:b/>
      <w:sz w:val="36"/>
      <w:lang w:eastAsia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widowControl w:val="0"/>
      <w:spacing w:before="120"/>
    </w:pPr>
    <w:rPr>
      <w:rFonts w:ascii="Times New Roman" w:hAnsi="Times New Roman"/>
      <w:b/>
      <w:iCs/>
      <w:caps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pPr>
      <w:widowControl w:val="0"/>
      <w:spacing w:before="120"/>
      <w:ind w:left="120"/>
    </w:pPr>
    <w:rPr>
      <w:rFonts w:ascii="Times New Roman" w:hAnsi="Times New Roman"/>
      <w:b/>
      <w:lang w:eastAsia="pt-BR"/>
    </w:rPr>
  </w:style>
  <w:style w:type="paragraph" w:styleId="Legenda">
    <w:name w:val="caption"/>
    <w:basedOn w:val="Normal"/>
    <w:next w:val="Normal"/>
    <w:uiPriority w:val="35"/>
    <w:qFormat/>
    <w:pPr>
      <w:widowControl w:val="0"/>
      <w:spacing w:before="120" w:after="120"/>
      <w:jc w:val="center"/>
    </w:pPr>
    <w:rPr>
      <w:rFonts w:ascii="Times New Roman" w:hAnsi="Times New Roman"/>
      <w:i/>
      <w:sz w:val="24"/>
      <w:lang w:eastAsia="pt-BR"/>
    </w:rPr>
  </w:style>
  <w:style w:type="paragraph" w:styleId="Corpodetexto0">
    <w:name w:val="Body Text"/>
    <w:basedOn w:val="Normal"/>
    <w:link w:val="CorpodetextoChar"/>
    <w:uiPriority w:val="99"/>
    <w:pPr>
      <w:spacing w:line="360" w:lineRule="auto"/>
      <w:jc w:val="both"/>
    </w:pPr>
    <w:rPr>
      <w:rFonts w:ascii="Times New Roman" w:hAnsi="Times New Roman"/>
      <w:sz w:val="24"/>
      <w:lang w:eastAsia="pt-BR"/>
    </w:rPr>
  </w:style>
  <w:style w:type="character" w:customStyle="1" w:styleId="CorpodetextoChar">
    <w:name w:val="Corpo de texto Char"/>
    <w:basedOn w:val="Fontepargpadro"/>
    <w:link w:val="Corpodetexto0"/>
    <w:uiPriority w:val="99"/>
    <w:rsid w:val="00757110"/>
    <w:rPr>
      <w:sz w:val="24"/>
    </w:rPr>
  </w:style>
  <w:style w:type="paragraph" w:styleId="Sumrio3">
    <w:name w:val="toc 3"/>
    <w:basedOn w:val="Normal"/>
    <w:next w:val="Normal"/>
    <w:autoRedefine/>
    <w:uiPriority w:val="39"/>
    <w:pPr>
      <w:widowControl w:val="0"/>
      <w:ind w:left="240"/>
    </w:pPr>
    <w:rPr>
      <w:rFonts w:ascii="Times New Roman" w:hAnsi="Times New Roman"/>
      <w:sz w:val="20"/>
      <w:lang w:eastAsia="pt-BR"/>
    </w:rPr>
  </w:style>
  <w:style w:type="paragraph" w:styleId="Sumrio4">
    <w:name w:val="toc 4"/>
    <w:basedOn w:val="Normal"/>
    <w:next w:val="Normal"/>
    <w:autoRedefine/>
    <w:uiPriority w:val="39"/>
    <w:pPr>
      <w:widowControl w:val="0"/>
      <w:ind w:left="360"/>
    </w:pPr>
    <w:rPr>
      <w:rFonts w:ascii="Times New Roman" w:hAnsi="Times New Roman"/>
      <w:sz w:val="20"/>
      <w:lang w:eastAsia="pt-BR"/>
    </w:rPr>
  </w:style>
  <w:style w:type="paragraph" w:styleId="Sumrio5">
    <w:name w:val="toc 5"/>
    <w:basedOn w:val="Normal"/>
    <w:next w:val="Normal"/>
    <w:autoRedefine/>
    <w:uiPriority w:val="39"/>
    <w:pPr>
      <w:widowControl w:val="0"/>
      <w:ind w:left="480"/>
    </w:pPr>
    <w:rPr>
      <w:rFonts w:ascii="Times New Roman" w:hAnsi="Times New Roman"/>
      <w:sz w:val="20"/>
      <w:lang w:eastAsia="pt-BR"/>
    </w:rPr>
  </w:style>
  <w:style w:type="paragraph" w:styleId="Sumrio6">
    <w:name w:val="toc 6"/>
    <w:basedOn w:val="Normal"/>
    <w:next w:val="Normal"/>
    <w:autoRedefine/>
    <w:uiPriority w:val="39"/>
    <w:pPr>
      <w:widowControl w:val="0"/>
      <w:ind w:left="600"/>
    </w:pPr>
    <w:rPr>
      <w:rFonts w:ascii="Times New Roman" w:hAnsi="Times New Roman"/>
      <w:sz w:val="20"/>
      <w:lang w:eastAsia="pt-BR"/>
    </w:rPr>
  </w:style>
  <w:style w:type="paragraph" w:styleId="Sumrio7">
    <w:name w:val="toc 7"/>
    <w:basedOn w:val="Normal"/>
    <w:next w:val="Normal"/>
    <w:autoRedefine/>
    <w:uiPriority w:val="39"/>
    <w:pPr>
      <w:widowControl w:val="0"/>
      <w:ind w:left="720"/>
    </w:pPr>
    <w:rPr>
      <w:rFonts w:ascii="Times New Roman" w:hAnsi="Times New Roman"/>
      <w:sz w:val="20"/>
      <w:lang w:eastAsia="pt-BR"/>
    </w:rPr>
  </w:style>
  <w:style w:type="paragraph" w:styleId="Sumrio8">
    <w:name w:val="toc 8"/>
    <w:basedOn w:val="Normal"/>
    <w:next w:val="Normal"/>
    <w:autoRedefine/>
    <w:uiPriority w:val="39"/>
    <w:pPr>
      <w:widowControl w:val="0"/>
      <w:ind w:left="840"/>
    </w:pPr>
    <w:rPr>
      <w:rFonts w:ascii="Times New Roman" w:hAnsi="Times New Roman"/>
      <w:sz w:val="20"/>
      <w:lang w:eastAsia="pt-BR"/>
    </w:rPr>
  </w:style>
  <w:style w:type="paragraph" w:styleId="Sumrio9">
    <w:name w:val="toc 9"/>
    <w:basedOn w:val="Normal"/>
    <w:next w:val="Normal"/>
    <w:autoRedefine/>
    <w:uiPriority w:val="39"/>
    <w:pPr>
      <w:widowControl w:val="0"/>
      <w:spacing w:before="120"/>
    </w:pPr>
    <w:rPr>
      <w:rFonts w:ascii="Times New Roman" w:hAnsi="Times New Roman"/>
      <w:sz w:val="20"/>
      <w:lang w:eastAsia="pt-BR"/>
    </w:rPr>
  </w:style>
  <w:style w:type="character" w:styleId="nfase">
    <w:name w:val="Emphasis"/>
    <w:qFormat/>
    <w:rPr>
      <w:i/>
    </w:rPr>
  </w:style>
  <w:style w:type="paragraph" w:styleId="Corpodetexto2">
    <w:name w:val="Body Text 2"/>
    <w:basedOn w:val="Normal"/>
    <w:pPr>
      <w:jc w:val="both"/>
    </w:pPr>
    <w:rPr>
      <w:rFonts w:ascii="Times New Roman" w:hAnsi="Times New Roman"/>
      <w:sz w:val="24"/>
      <w:lang w:eastAsia="pt-BR"/>
    </w:rPr>
  </w:style>
  <w:style w:type="paragraph" w:styleId="Corpodetexto3">
    <w:name w:val="Body Text 3"/>
    <w:basedOn w:val="Normal"/>
    <w:link w:val="Corpodetexto3Char"/>
    <w:pPr>
      <w:widowControl w:val="0"/>
      <w:spacing w:after="240" w:line="360" w:lineRule="auto"/>
    </w:pPr>
    <w:rPr>
      <w:rFonts w:ascii="Times New Roman" w:hAnsi="Times New Roman"/>
      <w:snapToGrid w:val="0"/>
      <w:sz w:val="24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757110"/>
    <w:rPr>
      <w:snapToGrid w:val="0"/>
      <w:sz w:val="24"/>
    </w:rPr>
  </w:style>
  <w:style w:type="character" w:styleId="Refdenotaderodap">
    <w:name w:val="footnote reference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pPr>
      <w:widowControl w:val="0"/>
      <w:spacing w:after="240"/>
      <w:ind w:left="1418" w:right="397"/>
      <w:jc w:val="both"/>
    </w:pPr>
    <w:rPr>
      <w:sz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757110"/>
    <w:rPr>
      <w:rFonts w:ascii="Arial" w:hAnsi="Arial"/>
    </w:rPr>
  </w:style>
  <w:style w:type="paragraph" w:styleId="Pr-formataoHTML">
    <w:name w:val="HTML Preformatted"/>
    <w:basedOn w:val="Normal"/>
    <w:link w:val="Pr-formatao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lang w:val="en-US" w:eastAsia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57110"/>
    <w:rPr>
      <w:rFonts w:ascii="Arial Unicode MS" w:eastAsia="Arial Unicode MS" w:hAnsi="Arial Unicode MS" w:cs="Arial Unicode MS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7110"/>
    <w:rPr>
      <w:rFonts w:ascii="Tahoma" w:hAnsi="Tahoma" w:cs="Tahoma"/>
      <w:sz w:val="16"/>
      <w:szCs w:val="16"/>
      <w:lang w:eastAsia="zh-CN"/>
    </w:rPr>
  </w:style>
  <w:style w:type="character" w:styleId="HiperlinkVisitado">
    <w:name w:val="FollowedHyperlink"/>
    <w:uiPriority w:val="99"/>
    <w:rPr>
      <w:color w:val="800080"/>
      <w:u w:val="single"/>
    </w:rPr>
  </w:style>
  <w:style w:type="table" w:styleId="Tabelacomgrade">
    <w:name w:val="Table Grid"/>
    <w:basedOn w:val="Tabelanormal"/>
    <w:uiPriority w:val="39"/>
    <w:rsid w:val="00603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semiHidden/>
    <w:rsid w:val="00ED299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ED2993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57110"/>
    <w:rPr>
      <w:rFonts w:ascii="Arial" w:hAnsi="Arial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ED299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57110"/>
    <w:rPr>
      <w:rFonts w:ascii="Arial" w:hAnsi="Arial"/>
      <w:b/>
      <w:bCs/>
      <w:lang w:eastAsia="zh-CN"/>
    </w:rPr>
  </w:style>
  <w:style w:type="paragraph" w:customStyle="1" w:styleId="Estilo3">
    <w:name w:val="Estilo3"/>
    <w:basedOn w:val="Tabelacentralizadanormal"/>
    <w:rsid w:val="00281828"/>
    <w:pPr>
      <w:spacing w:line="264" w:lineRule="auto"/>
    </w:pPr>
    <w:rPr>
      <w:rFonts w:ascii="Times New Roman" w:hAnsi="Times New Roman"/>
      <w:sz w:val="24"/>
    </w:rPr>
  </w:style>
  <w:style w:type="paragraph" w:styleId="MapadoDocumento">
    <w:name w:val="Document Map"/>
    <w:basedOn w:val="Normal"/>
    <w:semiHidden/>
    <w:rsid w:val="000969C4"/>
    <w:pPr>
      <w:widowControl w:val="0"/>
      <w:shd w:val="clear" w:color="auto" w:fill="000080"/>
    </w:pPr>
    <w:rPr>
      <w:rFonts w:ascii="Tahoma" w:hAnsi="Tahoma" w:cs="Tahoma"/>
      <w:sz w:val="24"/>
      <w:szCs w:val="24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FE7CD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A275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ubttulo">
    <w:name w:val="Subtitle"/>
    <w:basedOn w:val="Normal"/>
    <w:next w:val="Normal"/>
    <w:link w:val="SubttuloChar"/>
    <w:qFormat/>
    <w:rsid w:val="00FE7C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FE7C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75711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BR"/>
    </w:rPr>
  </w:style>
  <w:style w:type="character" w:customStyle="1" w:styleId="ReqText">
    <w:name w:val="Req_Text"/>
    <w:rsid w:val="00757110"/>
    <w:rPr>
      <w:rFonts w:ascii="Arial Narrow" w:hAnsi="Arial Narrow"/>
      <w:dstrike w:val="0"/>
      <w:color w:val="0000FF"/>
      <w:sz w:val="20"/>
      <w:u w:val="double" w:color="0000FF"/>
    </w:rPr>
  </w:style>
  <w:style w:type="paragraph" w:customStyle="1" w:styleId="ReqID">
    <w:name w:val="Req_ID"/>
    <w:basedOn w:val="Normal"/>
    <w:rsid w:val="00757110"/>
    <w:pPr>
      <w:spacing w:before="60" w:after="60"/>
      <w:ind w:left="1134"/>
    </w:pPr>
    <w:rPr>
      <w:rFonts w:ascii="Times" w:hAnsi="Times"/>
      <w:b/>
      <w:bCs/>
      <w:color w:val="FF0000"/>
      <w:sz w:val="24"/>
      <w:szCs w:val="24"/>
      <w:lang w:val="fr-FR" w:eastAsia="fr-FR"/>
    </w:rPr>
  </w:style>
  <w:style w:type="paragraph" w:styleId="Reviso">
    <w:name w:val="Revision"/>
    <w:hidden/>
    <w:uiPriority w:val="99"/>
    <w:semiHidden/>
    <w:rsid w:val="0075711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57110"/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57110"/>
    <w:rPr>
      <w:rFonts w:asciiTheme="minorHAnsi" w:eastAsiaTheme="minorHAnsi" w:hAnsiTheme="minorHAnsi" w:cstheme="minorBidi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757110"/>
    <w:rPr>
      <w:vertAlign w:val="superscript"/>
    </w:rPr>
  </w:style>
  <w:style w:type="paragraph" w:styleId="Recuodecorpodetexto">
    <w:name w:val="Body Text Indent"/>
    <w:basedOn w:val="Normal"/>
    <w:link w:val="RecuodecorpodetextoChar"/>
    <w:semiHidden/>
    <w:unhideWhenUsed/>
    <w:rsid w:val="00757110"/>
    <w:pPr>
      <w:spacing w:after="120" w:line="276" w:lineRule="auto"/>
      <w:ind w:left="283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75711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757110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Referncias">
    <w:name w:val="Referências"/>
    <w:basedOn w:val="PargrafodaLista"/>
    <w:link w:val="RefernciasChar"/>
    <w:qFormat/>
    <w:rsid w:val="00AA2759"/>
    <w:pPr>
      <w:widowControl w:val="0"/>
      <w:numPr>
        <w:numId w:val="14"/>
      </w:numPr>
      <w:spacing w:before="120" w:after="0" w:line="360" w:lineRule="auto"/>
      <w:ind w:left="993" w:hanging="636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fernciasChar">
    <w:name w:val="Referências Char"/>
    <w:basedOn w:val="PargrafodaListaChar"/>
    <w:link w:val="Referncias"/>
    <w:rsid w:val="00AA2759"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8D03E6"/>
    <w:rPr>
      <w:color w:val="808080"/>
    </w:rPr>
  </w:style>
  <w:style w:type="paragraph" w:customStyle="1" w:styleId="xl81">
    <w:name w:val="xl81"/>
    <w:basedOn w:val="Normal"/>
    <w:rsid w:val="00995AB2"/>
    <w:pPr>
      <w:pBdr>
        <w:top w:val="single" w:sz="12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0"/>
      <w:lang w:eastAsia="pt-BR"/>
    </w:rPr>
  </w:style>
  <w:style w:type="paragraph" w:customStyle="1" w:styleId="TabelaAnlise">
    <w:name w:val="Tabela Análise"/>
    <w:basedOn w:val="MetroNormal"/>
    <w:link w:val="TabelaAnliseChar"/>
    <w:qFormat/>
    <w:rsid w:val="00DE4312"/>
    <w:pPr>
      <w:spacing w:line="240" w:lineRule="auto"/>
      <w:jc w:val="center"/>
    </w:pPr>
    <w:rPr>
      <w:sz w:val="22"/>
      <w:szCs w:val="22"/>
    </w:rPr>
  </w:style>
  <w:style w:type="character" w:customStyle="1" w:styleId="TabelaAnliseChar">
    <w:name w:val="Tabela Análise Char"/>
    <w:basedOn w:val="MetroNormalChar"/>
    <w:link w:val="TabelaAnlise"/>
    <w:rsid w:val="00DE4312"/>
    <w:rPr>
      <w:sz w:val="22"/>
      <w:szCs w:val="22"/>
    </w:rPr>
  </w:style>
  <w:style w:type="paragraph" w:styleId="SemEspaamento">
    <w:name w:val="No Spacing"/>
    <w:uiPriority w:val="1"/>
    <w:qFormat/>
    <w:rsid w:val="00632102"/>
    <w:pPr>
      <w:jc w:val="both"/>
    </w:pPr>
    <w:rPr>
      <w:rFonts w:eastAsiaTheme="minorHAnsi"/>
      <w:sz w:val="24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632102"/>
  </w:style>
  <w:style w:type="paragraph" w:customStyle="1" w:styleId="MetroNormal0">
    <w:name w:val="Metro_Normal"/>
    <w:basedOn w:val="MetroNormal"/>
    <w:link w:val="MetroNormalChar0"/>
    <w:qFormat/>
    <w:rsid w:val="0028570E"/>
    <w:pPr>
      <w:spacing w:before="0" w:after="0"/>
      <w:ind w:firstLine="709"/>
    </w:pPr>
    <w:rPr>
      <w:rFonts w:cs="Arial"/>
      <w:snapToGrid w:val="0"/>
      <w:szCs w:val="24"/>
    </w:rPr>
  </w:style>
  <w:style w:type="character" w:customStyle="1" w:styleId="MetroNormalChar0">
    <w:name w:val="Metro_Normal Char"/>
    <w:link w:val="MetroNormal0"/>
    <w:rsid w:val="0028570E"/>
    <w:rPr>
      <w:rFonts w:cs="Arial"/>
      <w:snapToGrid w:val="0"/>
      <w:sz w:val="24"/>
      <w:szCs w:val="24"/>
    </w:rPr>
  </w:style>
  <w:style w:type="paragraph" w:customStyle="1" w:styleId="Ttulo4Metr">
    <w:name w:val="Título 4 Metrô"/>
    <w:basedOn w:val="PargrafodaLista"/>
    <w:qFormat/>
    <w:rsid w:val="004923F4"/>
    <w:pPr>
      <w:numPr>
        <w:ilvl w:val="3"/>
        <w:numId w:val="16"/>
      </w:numPr>
      <w:spacing w:before="160" w:after="0" w:line="240" w:lineRule="auto"/>
      <w:jc w:val="both"/>
    </w:pPr>
    <w:rPr>
      <w:rFonts w:ascii="Arial" w:hAnsi="Arial"/>
      <w:sz w:val="24"/>
    </w:rPr>
  </w:style>
  <w:style w:type="paragraph" w:customStyle="1" w:styleId="Ttulo1Metr">
    <w:name w:val="Título 1 Metrô"/>
    <w:basedOn w:val="PargrafodaLista"/>
    <w:qFormat/>
    <w:rsid w:val="004923F4"/>
    <w:pPr>
      <w:numPr>
        <w:numId w:val="16"/>
      </w:numPr>
      <w:spacing w:before="240" w:after="0" w:line="240" w:lineRule="auto"/>
      <w:contextualSpacing w:val="0"/>
      <w:jc w:val="both"/>
    </w:pPr>
    <w:rPr>
      <w:rFonts w:ascii="Arial" w:hAnsi="Arial"/>
      <w:b/>
      <w:caps/>
      <w:sz w:val="28"/>
    </w:rPr>
  </w:style>
  <w:style w:type="paragraph" w:customStyle="1" w:styleId="Ttulo2Metr">
    <w:name w:val="Título 2 Metrô"/>
    <w:basedOn w:val="PargrafodaLista"/>
    <w:link w:val="Ttulo2MetrChar"/>
    <w:autoRedefine/>
    <w:qFormat/>
    <w:rsid w:val="004923F4"/>
    <w:pPr>
      <w:numPr>
        <w:ilvl w:val="1"/>
        <w:numId w:val="16"/>
      </w:numPr>
      <w:spacing w:before="240" w:after="0" w:line="240" w:lineRule="auto"/>
      <w:contextualSpacing w:val="0"/>
      <w:jc w:val="both"/>
    </w:pPr>
    <w:rPr>
      <w:rFonts w:ascii="Arial" w:hAnsi="Arial"/>
      <w:b/>
      <w:sz w:val="24"/>
    </w:rPr>
  </w:style>
  <w:style w:type="character" w:customStyle="1" w:styleId="Ttulo2MetrChar">
    <w:name w:val="Título 2 Metrô Char"/>
    <w:basedOn w:val="Fontepargpadro"/>
    <w:link w:val="Ttulo2Metr"/>
    <w:rsid w:val="004923F4"/>
    <w:rPr>
      <w:rFonts w:ascii="Arial" w:eastAsiaTheme="minorHAnsi" w:hAnsi="Arial" w:cstheme="minorBidi"/>
      <w:b/>
      <w:sz w:val="24"/>
      <w:szCs w:val="22"/>
      <w:lang w:eastAsia="en-US"/>
    </w:rPr>
  </w:style>
  <w:style w:type="paragraph" w:customStyle="1" w:styleId="Ttulo3Metr">
    <w:name w:val="Título 3 Metrô"/>
    <w:basedOn w:val="PargrafodaLista"/>
    <w:qFormat/>
    <w:rsid w:val="004923F4"/>
    <w:pPr>
      <w:spacing w:before="160" w:after="0" w:line="240" w:lineRule="auto"/>
      <w:ind w:left="1224" w:hanging="504"/>
      <w:contextualSpacing w:val="0"/>
      <w:jc w:val="both"/>
    </w:pPr>
    <w:rPr>
      <w:rFonts w:ascii="Arial" w:hAnsi="Arial"/>
      <w:sz w:val="24"/>
    </w:rPr>
  </w:style>
  <w:style w:type="paragraph" w:customStyle="1" w:styleId="EstiloTtulo5LatimItlico">
    <w:name w:val="Estilo Título 5 + (Latim) Itálico"/>
    <w:basedOn w:val="Ttulo5"/>
    <w:next w:val="MetroNormal"/>
    <w:rsid w:val="004923F4"/>
    <w:pPr>
      <w:widowControl/>
      <w:numPr>
        <w:ilvl w:val="0"/>
        <w:numId w:val="0"/>
      </w:numPr>
      <w:spacing w:before="0" w:after="240"/>
      <w:ind w:left="2232" w:hanging="792"/>
      <w:jc w:val="both"/>
    </w:pPr>
    <w:rPr>
      <w:rFonts w:cs="Arial"/>
      <w:bCs/>
      <w:i/>
      <w:szCs w:val="22"/>
    </w:rPr>
  </w:style>
  <w:style w:type="paragraph" w:customStyle="1" w:styleId="Cdigo-Fonte">
    <w:name w:val="Código-Fonte"/>
    <w:basedOn w:val="MetroNormal"/>
    <w:link w:val="Cdigo-FonteChar"/>
    <w:qFormat/>
    <w:rsid w:val="00D652F6"/>
    <w:pPr>
      <w:spacing w:before="0" w:after="0" w:line="240" w:lineRule="auto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Cdigo-FonteChar">
    <w:name w:val="Código-Fonte Char"/>
    <w:basedOn w:val="MetroNormalChar"/>
    <w:link w:val="Cdigo-Fonte"/>
    <w:rsid w:val="00D652F6"/>
    <w:rPr>
      <w:rFonts w:ascii="Courier New" w:hAnsi="Courier New" w:cs="Courier New"/>
      <w:b/>
      <w:sz w:val="18"/>
      <w:szCs w:val="18"/>
      <w:lang w:val="en-US"/>
    </w:rPr>
  </w:style>
  <w:style w:type="paragraph" w:customStyle="1" w:styleId="RefernciaBibliografica">
    <w:name w:val="Referência Bibliografica"/>
    <w:basedOn w:val="Normal"/>
    <w:qFormat/>
    <w:rsid w:val="00233E27"/>
    <w:pPr>
      <w:numPr>
        <w:numId w:val="17"/>
      </w:numPr>
      <w:spacing w:before="60" w:after="60"/>
    </w:pPr>
    <w:rPr>
      <w:rFonts w:ascii="Cambria" w:eastAsiaTheme="minorEastAsia" w:hAnsi="Cambria" w:cstheme="minorBidi"/>
      <w:snapToGrid w:val="0"/>
      <w:sz w:val="24"/>
      <w:szCs w:val="24"/>
      <w:lang w:val="en-US" w:eastAsia="ja-JP"/>
    </w:rPr>
  </w:style>
  <w:style w:type="paragraph" w:customStyle="1" w:styleId="Text">
    <w:name w:val="Text"/>
    <w:basedOn w:val="Normal"/>
    <w:rsid w:val="00D87B27"/>
    <w:pPr>
      <w:widowControl w:val="0"/>
      <w:spacing w:line="252" w:lineRule="auto"/>
      <w:ind w:firstLine="202"/>
      <w:jc w:val="both"/>
    </w:pPr>
    <w:rPr>
      <w:rFonts w:ascii="Times New Roman" w:hAnsi="Times New Roman"/>
      <w:sz w:val="20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5605"/>
    <w:pPr>
      <w:keepLines/>
      <w:pageBreakBefore w:val="0"/>
      <w:widowControl/>
      <w:tabs>
        <w:tab w:val="clear" w:pos="0"/>
      </w:tabs>
      <w:spacing w:after="120" w:line="259" w:lineRule="auto"/>
      <w:ind w:left="431" w:hanging="431"/>
      <w:outlineLvl w:val="9"/>
    </w:pPr>
    <w:rPr>
      <w:rFonts w:ascii="Arial" w:eastAsiaTheme="majorEastAsia" w:hAnsi="Arial" w:cstheme="majorBidi"/>
      <w:caps w:val="0"/>
      <w:snapToGrid/>
      <w:color w:val="000000" w:themeColor="text1"/>
      <w:sz w:val="28"/>
      <w:szCs w:val="32"/>
    </w:rPr>
  </w:style>
  <w:style w:type="paragraph" w:customStyle="1" w:styleId="font5">
    <w:name w:val="font5"/>
    <w:basedOn w:val="Normal"/>
    <w:rsid w:val="007A628B"/>
    <w:pPr>
      <w:spacing w:before="100" w:beforeAutospacing="1" w:after="100" w:afterAutospacing="1"/>
    </w:pPr>
    <w:rPr>
      <w:rFonts w:ascii="Courier New" w:hAnsi="Courier New" w:cs="Courier New"/>
      <w:color w:val="000000"/>
      <w:szCs w:val="22"/>
      <w:lang w:eastAsia="pt-BR"/>
    </w:rPr>
  </w:style>
  <w:style w:type="paragraph" w:customStyle="1" w:styleId="xl63">
    <w:name w:val="xl63"/>
    <w:basedOn w:val="Normal"/>
    <w:rsid w:val="007A62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pt-BR"/>
    </w:rPr>
  </w:style>
  <w:style w:type="paragraph" w:customStyle="1" w:styleId="xl64">
    <w:name w:val="xl64"/>
    <w:basedOn w:val="Normal"/>
    <w:rsid w:val="007A62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7A62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ourier New" w:hAnsi="Courier New" w:cs="Courier New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S%20-%20Inspiron\Downloads\Padr&#227;o%20de%20Documento%20GA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0FED940B-DF72-47E7-8F66-E54FE83FF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 de Documento GAS</Template>
  <TotalTime>697</TotalTime>
  <Pages>16</Pages>
  <Words>2860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18271</CharactersWithSpaces>
  <SharedDoc>false</SharedDoc>
  <HLinks>
    <vt:vector size="48" baseType="variant"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_Toc395797751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_Toc395797750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_Toc395797749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_Toc395797748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_Toc395797747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_Toc395797746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_Toc395797745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_Toc395797744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Vieira da Silva Neto</dc:creator>
  <cp:lastModifiedBy>Arnaldo</cp:lastModifiedBy>
  <cp:revision>24</cp:revision>
  <cp:lastPrinted>2022-02-02T22:15:00Z</cp:lastPrinted>
  <dcterms:created xsi:type="dcterms:W3CDTF">2021-09-28T16:56:00Z</dcterms:created>
  <dcterms:modified xsi:type="dcterms:W3CDTF">2022-04-07T18:07:00Z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http://www.zotero.org/styles/associacao-brasileira-de-normas-tecnicas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38b0aece-748a-3024-b942-fc850f497f2d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11th edition - Harvard</vt:lpwstr>
  </property>
  <property fmtid="{D5CDD505-2E9C-101B-9397-08002B2CF9AE}" pid="17" name="Mendeley Recent Style Id 6_1">
    <vt:lpwstr>http://www.zotero.org/styles/elsevier-harvard</vt:lpwstr>
  </property>
  <property fmtid="{D5CDD505-2E9C-101B-9397-08002B2CF9AE}" pid="18" name="Mendeley Recent Style Name 6_1">
    <vt:lpwstr>Elsevier - Harvard (with titles)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